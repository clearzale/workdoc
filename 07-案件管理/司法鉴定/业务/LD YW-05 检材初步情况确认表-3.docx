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98"/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1134"/>
        <w:gridCol w:w="142"/>
        <w:gridCol w:w="708"/>
        <w:gridCol w:w="284"/>
        <w:gridCol w:w="1134"/>
        <w:gridCol w:w="1134"/>
        <w:gridCol w:w="1134"/>
        <w:gridCol w:w="1134"/>
        <w:gridCol w:w="1276"/>
      </w:tblGrid>
      <w:tr w:rsidR="00496276" w:rsidRPr="00B920BC" w14:paraId="1D87FC65" w14:textId="77777777" w:rsidTr="006A3C9D">
        <w:trPr>
          <w:trHeight w:val="340"/>
        </w:trPr>
        <w:tc>
          <w:tcPr>
            <w:tcW w:w="9039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C0B90E" w14:textId="210878C8" w:rsidR="00496276" w:rsidRPr="00B920BC" w:rsidRDefault="00496276" w:rsidP="001F655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                 </w:t>
            </w:r>
            <w:r w:rsidR="00C611DB">
              <w:rPr>
                <w:rFonts w:hint="eastAsia"/>
                <w:sz w:val="18"/>
                <w:szCs w:val="18"/>
              </w:rPr>
              <w:t xml:space="preserve">                   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58461A">
              <w:rPr>
                <w:rFonts w:hint="eastAsia"/>
                <w:sz w:val="18"/>
                <w:szCs w:val="18"/>
              </w:rPr>
              <w:t>记录</w:t>
            </w:r>
            <w:r w:rsidRPr="0037738A">
              <w:rPr>
                <w:rFonts w:asciiTheme="minorEastAsia" w:eastAsiaTheme="minorEastAsia" w:hAnsiTheme="minorEastAsia" w:hint="eastAsia"/>
                <w:sz w:val="18"/>
                <w:szCs w:val="18"/>
              </w:rPr>
              <w:t>号：</w:t>
            </w:r>
            <w:r w:rsidR="0098160C" w:rsidRPr="0037738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YW05-   </w:t>
            </w:r>
            <w:r w:rsidR="0098160C">
              <w:rPr>
                <w:rFonts w:hint="eastAsia"/>
                <w:sz w:val="18"/>
                <w:szCs w:val="18"/>
              </w:rPr>
              <w:t xml:space="preserve">    </w:t>
            </w:r>
            <w:r w:rsidR="0037738A">
              <w:rPr>
                <w:rFonts w:hint="eastAsia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98160C">
              <w:rPr>
                <w:rFonts w:hint="eastAsia"/>
                <w:sz w:val="18"/>
                <w:szCs w:val="18"/>
              </w:rPr>
              <w:t xml:space="preserve">    </w:t>
            </w:r>
          </w:p>
        </w:tc>
      </w:tr>
      <w:tr w:rsidR="00496276" w:rsidRPr="00B920BC" w14:paraId="512C256C" w14:textId="77777777" w:rsidTr="006A1760">
        <w:trPr>
          <w:trHeight w:val="7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4EA6BE9" w14:textId="77777777" w:rsidR="00496276" w:rsidRPr="00B920BC" w:rsidRDefault="00496276" w:rsidP="007A636B">
            <w:pPr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证据介质信息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3A8C7B" w14:textId="77777777" w:rsidR="00496276" w:rsidRPr="00B920BC" w:rsidRDefault="007A636B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证据</w:t>
            </w:r>
            <w:r w:rsidR="00496276" w:rsidRPr="00B920BC">
              <w:rPr>
                <w:rFonts w:asciiTheme="minorEastAsia" w:eastAsiaTheme="minorEastAsia" w:hAnsiTheme="minorEastAsia" w:hint="eastAsia"/>
                <w:szCs w:val="21"/>
              </w:rPr>
              <w:t>存储介质信息</w:t>
            </w:r>
          </w:p>
        </w:tc>
      </w:tr>
      <w:tr w:rsidR="00F40C88" w:rsidRPr="00B920BC" w14:paraId="4DD70B5E" w14:textId="77777777" w:rsidTr="003A5849">
        <w:trPr>
          <w:trHeight w:val="340"/>
        </w:trPr>
        <w:tc>
          <w:tcPr>
            <w:tcW w:w="6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A478CD" w14:textId="77777777" w:rsidR="00F40C88" w:rsidRDefault="003A5849" w:rsidP="00F974A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收样</w:t>
            </w:r>
          </w:p>
          <w:p w14:paraId="31BB1EC6" w14:textId="77777777" w:rsidR="00F40C88" w:rsidRPr="00B920BC" w:rsidRDefault="00F40C88" w:rsidP="00F974A7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560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9864A6" w14:textId="77777777" w:rsidR="00F40C88" w:rsidRPr="00B920BC" w:rsidRDefault="00F40C88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B5A2286" w14:textId="77777777" w:rsidR="00F40C88" w:rsidRPr="00B920BC" w:rsidRDefault="003A5849" w:rsidP="0049627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检材编号</w:t>
            </w:r>
          </w:p>
        </w:tc>
        <w:tc>
          <w:tcPr>
            <w:tcW w:w="1418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EB5003" w14:textId="77777777" w:rsidR="00F40C88" w:rsidRPr="00B920BC" w:rsidRDefault="00F40C88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D695B0D" w14:textId="77777777" w:rsidR="00F40C88" w:rsidRPr="00D33138" w:rsidRDefault="00F40C88" w:rsidP="00496276">
            <w:pPr>
              <w:jc w:val="left"/>
              <w:rPr>
                <w:rFonts w:asciiTheme="minorEastAsia" w:eastAsiaTheme="minorEastAsia" w:hAnsiTheme="minorEastAsia"/>
                <w:strike/>
                <w:szCs w:val="21"/>
              </w:rPr>
            </w:pPr>
            <w:r w:rsidRPr="00F40C88">
              <w:rPr>
                <w:rFonts w:asciiTheme="minorEastAsia" w:eastAsiaTheme="minorEastAsia" w:hAnsiTheme="minorEastAsia" w:hint="eastAsia"/>
                <w:szCs w:val="21"/>
              </w:rPr>
              <w:t>存储介质编号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</w:p>
        </w:tc>
      </w:tr>
      <w:tr w:rsidR="00496276" w:rsidRPr="00B920BC" w14:paraId="150E50AC" w14:textId="77777777" w:rsidTr="006A3C9D">
        <w:trPr>
          <w:trHeight w:val="34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DDBE28D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8F070E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制造商 ： </w:t>
            </w:r>
          </w:p>
        </w:tc>
      </w:tr>
      <w:tr w:rsidR="00496276" w:rsidRPr="00B920BC" w14:paraId="30209EC2" w14:textId="77777777" w:rsidTr="006A3C9D">
        <w:trPr>
          <w:trHeight w:val="34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398CE1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7DE8EFE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容量 ： </w:t>
            </w:r>
          </w:p>
        </w:tc>
      </w:tr>
      <w:tr w:rsidR="00496276" w:rsidRPr="00B920BC" w14:paraId="63B9873F" w14:textId="77777777" w:rsidTr="006A3C9D">
        <w:trPr>
          <w:trHeight w:val="34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E77554F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310B9E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接口类型：</w:t>
            </w:r>
          </w:p>
        </w:tc>
      </w:tr>
      <w:tr w:rsidR="00496276" w:rsidRPr="00B920BC" w14:paraId="0B2E248D" w14:textId="77777777" w:rsidTr="006A3C9D">
        <w:trPr>
          <w:trHeight w:val="34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F86671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2E743D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序列号 ： </w:t>
            </w:r>
          </w:p>
        </w:tc>
      </w:tr>
      <w:tr w:rsidR="00496276" w:rsidRPr="00B920BC" w14:paraId="0EC68C7F" w14:textId="77777777" w:rsidTr="006A3C9D">
        <w:trPr>
          <w:trHeight w:val="34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43CE747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  <w:tc>
          <w:tcPr>
            <w:tcW w:w="4678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814F28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扇区数：</w:t>
            </w:r>
          </w:p>
        </w:tc>
      </w:tr>
      <w:tr w:rsidR="00496276" w:rsidRPr="00B920BC" w14:paraId="410616EA" w14:textId="77777777" w:rsidTr="006A3C9D">
        <w:trPr>
          <w:trHeight w:val="39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08AB3E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分区数量:</w:t>
            </w:r>
          </w:p>
        </w:tc>
        <w:tc>
          <w:tcPr>
            <w:tcW w:w="4678" w:type="dxa"/>
            <w:gridSpan w:val="4"/>
            <w:vMerge w:val="restart"/>
            <w:shd w:val="clear" w:color="auto" w:fill="auto"/>
            <w:vAlign w:val="center"/>
          </w:tcPr>
          <w:p w14:paraId="519E51D3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镜像获取方式：</w:t>
            </w:r>
          </w:p>
          <w:p w14:paraId="41B5DF7F" w14:textId="77777777" w:rsidR="00496276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EnCase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□ICS Solo4   □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DJF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□SI </w:t>
            </w:r>
          </w:p>
          <w:p w14:paraId="794BEECA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□FTK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Winhex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</w:p>
          <w:p w14:paraId="7114AB8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镜像获取时间：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2F54D8">
              <w:rPr>
                <w:rFonts w:asciiTheme="minorEastAsia" w:eastAsiaTheme="minorEastAsia" w:hAnsiTheme="minorEastAsia" w:hint="eastAsia"/>
                <w:b/>
                <w:szCs w:val="21"/>
              </w:rPr>
              <w:t>操作者：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496276" w:rsidRPr="00B920BC" w14:paraId="7E997F49" w14:textId="77777777" w:rsidTr="006A3C9D">
        <w:trPr>
          <w:trHeight w:val="390"/>
        </w:trPr>
        <w:tc>
          <w:tcPr>
            <w:tcW w:w="4361" w:type="dxa"/>
            <w:gridSpan w:val="7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A9EEFE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读取状态：□正常 □错误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: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8B577D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4678" w:type="dxa"/>
            <w:gridSpan w:val="4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4253E7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96276" w:rsidRPr="00B920BC" w14:paraId="77DFB343" w14:textId="77777777" w:rsidTr="006A3C9D">
        <w:trPr>
          <w:trHeight w:val="397"/>
        </w:trPr>
        <w:tc>
          <w:tcPr>
            <w:tcW w:w="9039" w:type="dxa"/>
            <w:gridSpan w:val="11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1B50077" w14:textId="77777777"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是否有加密：□是  □否    密码：</w:t>
            </w:r>
            <w:r w:rsidRPr="008B577D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</w:t>
            </w:r>
          </w:p>
        </w:tc>
      </w:tr>
      <w:tr w:rsidR="00496276" w:rsidRPr="00B920BC" w14:paraId="308A7609" w14:textId="77777777" w:rsidTr="006A1760">
        <w:trPr>
          <w:trHeight w:val="70"/>
        </w:trPr>
        <w:tc>
          <w:tcPr>
            <w:tcW w:w="9039" w:type="dxa"/>
            <w:gridSpan w:val="11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ED0FF8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镜像类型</w:t>
            </w:r>
          </w:p>
        </w:tc>
      </w:tr>
      <w:tr w:rsidR="00496276" w:rsidRPr="00B920BC" w14:paraId="093583D7" w14:textId="77777777" w:rsidTr="006A3C9D">
        <w:trPr>
          <w:trHeight w:val="936"/>
        </w:trPr>
        <w:tc>
          <w:tcPr>
            <w:tcW w:w="9039" w:type="dxa"/>
            <w:gridSpan w:val="11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ADF020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□全盘镜像文件     </w:t>
            </w:r>
          </w:p>
          <w:p w14:paraId="685E6AD6" w14:textId="77777777"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镜像文件名：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文件类型：□DD  □E01  □AFF  □其他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镜像文件保存路径：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                  </w:t>
            </w:r>
          </w:p>
        </w:tc>
      </w:tr>
      <w:tr w:rsidR="00496276" w:rsidRPr="00B920BC" w14:paraId="632CD3BB" w14:textId="77777777" w:rsidTr="006A3C9D">
        <w:trPr>
          <w:trHeight w:val="737"/>
        </w:trPr>
        <w:tc>
          <w:tcPr>
            <w:tcW w:w="9039" w:type="dxa"/>
            <w:gridSpan w:val="11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50F7864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□全盘位对位复制</w:t>
            </w:r>
          </w:p>
          <w:p w14:paraId="1D8A7164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开始扇区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结束扇区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AC638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</w:t>
            </w:r>
          </w:p>
        </w:tc>
      </w:tr>
      <w:tr w:rsidR="00496276" w:rsidRPr="00B920BC" w14:paraId="6EFC3B47" w14:textId="77777777" w:rsidTr="006A3C9D">
        <w:trPr>
          <w:trHeight w:val="1882"/>
        </w:trPr>
        <w:tc>
          <w:tcPr>
            <w:tcW w:w="9039" w:type="dxa"/>
            <w:gridSpan w:val="11"/>
            <w:shd w:val="clear" w:color="auto" w:fill="auto"/>
            <w:vAlign w:val="center"/>
          </w:tcPr>
          <w:p w14:paraId="49C394EF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□分区镜像文件</w:t>
            </w:r>
          </w:p>
          <w:p w14:paraId="6F357328" w14:textId="77777777" w:rsidR="00496276" w:rsidRPr="00862AFA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分区序号: ______ 分区类型: □FAT □FAT32 □NTFS □</w:t>
            </w:r>
            <w:proofErr w:type="spell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exFat</w:t>
            </w:r>
            <w:proofErr w:type="spell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 □Ext2/3 □HFS □其他____  分区盘符: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  <w:r w:rsidRPr="00862AFA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  <w:p w14:paraId="708FB9AB" w14:textId="77777777" w:rsidR="00496276" w:rsidRPr="00862AFA" w:rsidRDefault="00496276" w:rsidP="00496276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分区容量：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</w:t>
            </w:r>
          </w:p>
          <w:p w14:paraId="54D2C3F0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镜像文件名：</w:t>
            </w:r>
            <w:r w:rsidRPr="00862AFA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类型：□DD □E01 □AFF □其他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________</w:t>
            </w:r>
          </w:p>
          <w:p w14:paraId="34B3C0E7" w14:textId="77777777" w:rsidR="00496276" w:rsidRPr="00B920BC" w:rsidRDefault="00496276" w:rsidP="0049627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镜像文件路径：</w:t>
            </w: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                          </w:t>
            </w:r>
          </w:p>
        </w:tc>
      </w:tr>
      <w:tr w:rsidR="00496276" w:rsidRPr="00B920BC" w14:paraId="51B1FF21" w14:textId="77777777" w:rsidTr="006A1760">
        <w:trPr>
          <w:trHeight w:val="70"/>
        </w:trPr>
        <w:tc>
          <w:tcPr>
            <w:tcW w:w="9039" w:type="dxa"/>
            <w:gridSpan w:val="11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7AF912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哈希类型: □SHA256    □MD5    □其他____________</w:t>
            </w:r>
          </w:p>
        </w:tc>
      </w:tr>
      <w:tr w:rsidR="00496276" w:rsidRPr="00B920BC" w14:paraId="626FAAAF" w14:textId="77777777" w:rsidTr="006A3C9D">
        <w:trPr>
          <w:trHeight w:val="2211"/>
        </w:trPr>
        <w:tc>
          <w:tcPr>
            <w:tcW w:w="9039" w:type="dxa"/>
            <w:gridSpan w:val="11"/>
            <w:shd w:val="clear" w:color="auto" w:fill="auto"/>
            <w:vAlign w:val="center"/>
          </w:tcPr>
          <w:p w14:paraId="34957BCA" w14:textId="77777777" w:rsidR="00496276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哈希值:</w:t>
            </w:r>
          </w:p>
          <w:p w14:paraId="65BAD650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7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477"/>
              <w:gridCol w:w="477"/>
              <w:gridCol w:w="478"/>
              <w:gridCol w:w="865"/>
            </w:tblGrid>
            <w:tr w:rsidR="00496276" w:rsidRPr="00B920BC" w14:paraId="50E62850" w14:textId="77777777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14:paraId="4BBCA469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EFC38D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D1CA09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5E4A7615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69A0F5AB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EFD8C7E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4003A2C7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6688806F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DB421DB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228387E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2B009ADB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1418E69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5B013D97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9A4B5D3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EE0560B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1F51972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nil"/>
                    <w:right w:val="nil"/>
                  </w:tcBorders>
                </w:tcPr>
                <w:p w14:paraId="18214F26" w14:textId="77777777" w:rsidR="00496276" w:rsidRPr="007C55D0" w:rsidRDefault="00496276" w:rsidP="0037738A">
                  <w:pPr>
                    <w:framePr w:hSpace="180" w:wrap="around" w:vAnchor="text" w:hAnchor="margin" w:xAlign="center" w:y="198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16</w:t>
                  </w:r>
                </w:p>
              </w:tc>
            </w:tr>
            <w:tr w:rsidR="00496276" w:rsidRPr="00B920BC" w14:paraId="3BB74D2E" w14:textId="77777777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14:paraId="28A57827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6EFF4A01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2C70066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37672298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0AA6FD6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3535C1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7001914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072E912F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20846376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11E85FD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AB26B64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9CEA774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17FAFBF6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2A0D8A6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3FA40856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12E08F48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14:paraId="4BE56DEF" w14:textId="77777777" w:rsidR="00496276" w:rsidRPr="007C55D0" w:rsidRDefault="00496276" w:rsidP="0037738A">
                  <w:pPr>
                    <w:framePr w:hSpace="180" w:wrap="around" w:vAnchor="text" w:hAnchor="margin" w:xAlign="center" w:y="198"/>
                    <w:ind w:rightChars="-332" w:right="-697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32MD5</w:t>
                  </w:r>
                  <w:r w:rsidRPr="007C55D0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96276" w:rsidRPr="00B920BC" w14:paraId="5EFC02AA" w14:textId="77777777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14:paraId="0218B20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0871B778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0D9827A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2136E158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16FBED4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6F8A2A5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4B846B0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320A081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5E618F3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2758090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775E4653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76BCCB9F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43DC7B23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7C6CC899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7458A27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075CDBD7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14:paraId="106A744A" w14:textId="77777777" w:rsidR="00496276" w:rsidRPr="007C55D0" w:rsidRDefault="00496276" w:rsidP="0037738A">
                  <w:pPr>
                    <w:framePr w:hSpace="180" w:wrap="around" w:vAnchor="text" w:hAnchor="margin" w:xAlign="center" w:y="198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48</w:t>
                  </w:r>
                  <w:r w:rsidRPr="007C55D0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96276" w:rsidRPr="00B920BC" w14:paraId="60431E70" w14:textId="77777777" w:rsidTr="007C55D0">
              <w:trPr>
                <w:trHeight w:val="312"/>
              </w:trPr>
              <w:tc>
                <w:tcPr>
                  <w:tcW w:w="477" w:type="dxa"/>
                  <w:vAlign w:val="center"/>
                </w:tcPr>
                <w:p w14:paraId="04FF0E0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7CAB77A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6EDAA59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26ACE8CF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526C03D2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4DB7917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42C12D1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07EC8F80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1949CC70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3F349B3C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60342FA0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4D13FD5E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12EBDCB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7D7FED1D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7" w:type="dxa"/>
                  <w:vAlign w:val="center"/>
                </w:tcPr>
                <w:p w14:paraId="2FB8630E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478" w:type="dxa"/>
                  <w:vAlign w:val="center"/>
                </w:tcPr>
                <w:p w14:paraId="4FBCCAC1" w14:textId="77777777" w:rsidR="00496276" w:rsidRPr="00B920BC" w:rsidRDefault="00496276" w:rsidP="0037738A">
                  <w:pPr>
                    <w:framePr w:hSpace="180" w:wrap="around" w:vAnchor="text" w:hAnchor="margin" w:xAlign="center" w:y="198"/>
                    <w:jc w:val="center"/>
                    <w:rPr>
                      <w:rFonts w:asciiTheme="minorEastAsia" w:eastAsiaTheme="minorEastAsia" w:hAnsiTheme="minorEastAsia"/>
                      <w:szCs w:val="21"/>
                    </w:rPr>
                  </w:pPr>
                </w:p>
              </w:tc>
              <w:tc>
                <w:tcPr>
                  <w:tcW w:w="865" w:type="dxa"/>
                  <w:tcBorders>
                    <w:top w:val="nil"/>
                    <w:bottom w:val="nil"/>
                    <w:right w:val="nil"/>
                  </w:tcBorders>
                </w:tcPr>
                <w:p w14:paraId="18BB3092" w14:textId="77777777" w:rsidR="00496276" w:rsidRPr="007C55D0" w:rsidRDefault="00496276" w:rsidP="0037738A">
                  <w:pPr>
                    <w:framePr w:hSpace="180" w:wrap="around" w:vAnchor="text" w:hAnchor="margin" w:xAlign="center" w:y="198"/>
                    <w:ind w:rightChars="-400" w:right="-840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7C55D0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64SHA256</w:t>
                  </w:r>
                </w:p>
              </w:tc>
            </w:tr>
          </w:tbl>
          <w:p w14:paraId="09F3A0E2" w14:textId="77777777" w:rsidR="00496276" w:rsidRPr="007C55D0" w:rsidRDefault="00496276" w:rsidP="00496276">
            <w:pPr>
              <w:ind w:right="34"/>
              <w:jc w:val="right"/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</w:pPr>
            <w:r w:rsidRPr="007C55D0">
              <w:rPr>
                <w:rFonts w:asciiTheme="minorEastAsia" w:eastAsiaTheme="minorEastAsia" w:hAnsiTheme="minorEastAsia" w:hint="eastAsia"/>
                <w:b/>
                <w:i/>
                <w:sz w:val="18"/>
                <w:szCs w:val="18"/>
              </w:rPr>
              <w:t>*注意书写规范、笔迹工整</w:t>
            </w:r>
          </w:p>
        </w:tc>
      </w:tr>
      <w:tr w:rsidR="00496276" w:rsidRPr="00B920BC" w14:paraId="55BF3023" w14:textId="77777777" w:rsidTr="006A3C9D">
        <w:trPr>
          <w:trHeight w:val="340"/>
        </w:trPr>
        <w:tc>
          <w:tcPr>
            <w:tcW w:w="9039" w:type="dxa"/>
            <w:gridSpan w:val="11"/>
            <w:shd w:val="clear" w:color="auto" w:fill="auto"/>
            <w:vAlign w:val="center"/>
          </w:tcPr>
          <w:p w14:paraId="70F3D855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备注：</w:t>
            </w:r>
          </w:p>
        </w:tc>
      </w:tr>
      <w:tr w:rsidR="006A3C9D" w:rsidRPr="00B920BC" w14:paraId="68AC4E72" w14:textId="77777777" w:rsidTr="006A3C9D">
        <w:trPr>
          <w:trHeight w:val="20"/>
        </w:trPr>
        <w:tc>
          <w:tcPr>
            <w:tcW w:w="9039" w:type="dxa"/>
            <w:gridSpan w:val="11"/>
            <w:shd w:val="clear" w:color="auto" w:fill="auto"/>
            <w:vAlign w:val="center"/>
          </w:tcPr>
          <w:p w14:paraId="22A680EA" w14:textId="77777777" w:rsidR="006A3C9D" w:rsidRPr="006A3C9D" w:rsidRDefault="006A3C9D" w:rsidP="006A3C9D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（检验地点</w:t>
            </w:r>
            <w:r w:rsidR="00C74A77">
              <w:rPr>
                <w:rFonts w:asciiTheme="minorEastAsia" w:eastAsiaTheme="minorEastAsia" w:hAnsiTheme="minorEastAsia" w:hint="eastAsia"/>
                <w:sz w:val="15"/>
                <w:szCs w:val="15"/>
              </w:rPr>
              <w:t>不</w:t>
            </w: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在</w:t>
            </w:r>
            <w:r w:rsidR="00C74A77">
              <w:rPr>
                <w:rFonts w:asciiTheme="minorEastAsia" w:eastAsiaTheme="minorEastAsia" w:hAnsiTheme="minorEastAsia" w:hint="eastAsia"/>
                <w:sz w:val="15"/>
                <w:szCs w:val="15"/>
              </w:rPr>
              <w:t>鉴定所内</w:t>
            </w:r>
            <w:r w:rsidRPr="006A3C9D">
              <w:rPr>
                <w:rFonts w:asciiTheme="minorEastAsia" w:eastAsiaTheme="minorEastAsia" w:hAnsiTheme="minorEastAsia" w:hint="eastAsia"/>
                <w:sz w:val="15"/>
                <w:szCs w:val="15"/>
              </w:rPr>
              <w:t>时须填写以下交接记录）</w:t>
            </w:r>
          </w:p>
        </w:tc>
      </w:tr>
      <w:tr w:rsidR="00496276" w:rsidRPr="00B920BC" w14:paraId="6FE51CFD" w14:textId="77777777" w:rsidTr="006A3C9D">
        <w:trPr>
          <w:trHeight w:val="57"/>
        </w:trPr>
        <w:tc>
          <w:tcPr>
            <w:tcW w:w="4361" w:type="dxa"/>
            <w:gridSpan w:val="7"/>
            <w:shd w:val="clear" w:color="auto" w:fill="D9D9D9" w:themeFill="background1" w:themeFillShade="D9"/>
            <w:vAlign w:val="center"/>
          </w:tcPr>
          <w:p w14:paraId="354A6985" w14:textId="77777777" w:rsidR="00496276" w:rsidRPr="00B920BC" w:rsidRDefault="00496276" w:rsidP="006A3C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证据存储介质移交</w:t>
            </w:r>
          </w:p>
        </w:tc>
        <w:tc>
          <w:tcPr>
            <w:tcW w:w="4678" w:type="dxa"/>
            <w:gridSpan w:val="4"/>
            <w:shd w:val="clear" w:color="auto" w:fill="D9D9D9" w:themeFill="background1" w:themeFillShade="D9"/>
            <w:vAlign w:val="center"/>
          </w:tcPr>
          <w:p w14:paraId="02BEE1B2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目标存储介质移交</w:t>
            </w:r>
          </w:p>
        </w:tc>
      </w:tr>
      <w:tr w:rsidR="00496276" w:rsidRPr="00B920BC" w14:paraId="11C7E86F" w14:textId="77777777" w:rsidTr="006A3C9D">
        <w:trPr>
          <w:trHeight w:val="20"/>
        </w:trPr>
        <w:tc>
          <w:tcPr>
            <w:tcW w:w="959" w:type="dxa"/>
            <w:gridSpan w:val="2"/>
            <w:shd w:val="clear" w:color="auto" w:fill="auto"/>
            <w:vAlign w:val="center"/>
          </w:tcPr>
          <w:p w14:paraId="43960003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8B456F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办人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F3A511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</w:t>
            </w:r>
            <w:r w:rsidRPr="001F4BE5">
              <w:rPr>
                <w:rFonts w:asciiTheme="minorEastAsia" w:eastAsiaTheme="minorEastAsia" w:hAnsiTheme="minorEastAsia" w:hint="eastAsia"/>
                <w:szCs w:val="21"/>
              </w:rPr>
              <w:t>收人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104CD3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交接原因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6017B7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7A91E2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办人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731B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收人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B8AC9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交接原因</w:t>
            </w:r>
          </w:p>
        </w:tc>
      </w:tr>
      <w:tr w:rsidR="00496276" w:rsidRPr="00B920BC" w14:paraId="78CBC90D" w14:textId="77777777" w:rsidTr="006A3C9D">
        <w:trPr>
          <w:trHeight w:val="20"/>
        </w:trPr>
        <w:tc>
          <w:tcPr>
            <w:tcW w:w="959" w:type="dxa"/>
            <w:gridSpan w:val="2"/>
            <w:shd w:val="clear" w:color="auto" w:fill="auto"/>
            <w:vAlign w:val="center"/>
          </w:tcPr>
          <w:p w14:paraId="3D2CB2A1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76CDAF30" w14:textId="77777777"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4BC6C96F" w14:textId="77777777"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14:paraId="242A910D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00B5E84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1F35A9A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8BAFC68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8720236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496276" w:rsidRPr="00B920BC" w14:paraId="3FF251EC" w14:textId="77777777" w:rsidTr="006A3C9D">
        <w:trPr>
          <w:trHeight w:val="20"/>
        </w:trPr>
        <w:tc>
          <w:tcPr>
            <w:tcW w:w="959" w:type="dxa"/>
            <w:gridSpan w:val="2"/>
            <w:shd w:val="clear" w:color="auto" w:fill="auto"/>
            <w:vAlign w:val="center"/>
          </w:tcPr>
          <w:p w14:paraId="3CECE618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6743EF9F" w14:textId="77777777"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gridSpan w:val="3"/>
            <w:shd w:val="clear" w:color="auto" w:fill="auto"/>
          </w:tcPr>
          <w:p w14:paraId="344C9CDA" w14:textId="77777777" w:rsidR="00496276" w:rsidRPr="001F4BE5" w:rsidRDefault="00496276" w:rsidP="00496276">
            <w:pPr>
              <w:rPr>
                <w:rFonts w:asciiTheme="minorEastAsia" w:eastAsiaTheme="minorEastAsia" w:hAnsiTheme="minorEastAsia"/>
                <w:sz w:val="13"/>
                <w:szCs w:val="13"/>
              </w:rPr>
            </w:pPr>
          </w:p>
        </w:tc>
        <w:tc>
          <w:tcPr>
            <w:tcW w:w="1134" w:type="dxa"/>
            <w:shd w:val="clear" w:color="auto" w:fill="auto"/>
          </w:tcPr>
          <w:p w14:paraId="7A2A14DC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B6F2892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2742B34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2DAA2C47" w14:textId="77777777" w:rsidR="00496276" w:rsidRPr="00B920BC" w:rsidRDefault="00496276" w:rsidP="00496276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4717715" w14:textId="77777777" w:rsidR="00496276" w:rsidRPr="00B920BC" w:rsidRDefault="00496276" w:rsidP="004962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4E3D96C9" w14:textId="77777777" w:rsidR="00A01193" w:rsidRPr="00B920BC" w:rsidRDefault="00A01193" w:rsidP="00496276">
      <w:pPr>
        <w:ind w:right="1440"/>
        <w:jc w:val="left"/>
        <w:rPr>
          <w:rFonts w:asciiTheme="minorEastAsia" w:eastAsiaTheme="minorEastAsia" w:hAnsiTheme="minorEastAsia"/>
          <w:szCs w:val="21"/>
        </w:rPr>
      </w:pPr>
    </w:p>
    <w:sectPr w:rsidR="00A01193" w:rsidRPr="00B920BC" w:rsidSect="00496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43" w:bottom="1440" w:left="1559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32E4F" w14:textId="77777777" w:rsidR="007468E9" w:rsidRDefault="007468E9" w:rsidP="00BF329E">
      <w:r>
        <w:separator/>
      </w:r>
    </w:p>
  </w:endnote>
  <w:endnote w:type="continuationSeparator" w:id="0">
    <w:p w14:paraId="2C03C09D" w14:textId="77777777" w:rsidR="007468E9" w:rsidRDefault="007468E9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8A611" w14:textId="77777777" w:rsidR="0098160C" w:rsidRDefault="0098160C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EBDBE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744DB8" wp14:editId="50D67F15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 w:rsidR="006A1760">
      <w:rPr>
        <w:rFonts w:ascii="Arial" w:hAnsi="Arial" w:cs="Arial" w:hint="eastAsia"/>
        <w:bCs/>
      </w:rPr>
      <w:t>浦东软件园信息技术股份有限公司计算机司法鉴定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14:paraId="583203E1" w14:textId="77777777" w:rsidR="002732AC" w:rsidRDefault="002732AC" w:rsidP="002732AC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注意：1、记录号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98160C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98160C">
      <w:rPr>
        <w:rFonts w:asciiTheme="minorEastAsia" w:hAnsiTheme="minorEastAsia" w:hint="eastAsia"/>
        <w:i/>
        <w:sz w:val="15"/>
        <w:szCs w:val="15"/>
      </w:rPr>
      <w:t>YW05</w:t>
    </w:r>
    <w:r>
      <w:rPr>
        <w:rFonts w:asciiTheme="minorEastAsia" w:hAnsiTheme="minorEastAsia" w:hint="eastAsia"/>
        <w:i/>
        <w:sz w:val="15"/>
        <w:szCs w:val="15"/>
      </w:rPr>
      <w:t>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  <w:p w14:paraId="11CBB146" w14:textId="77777777" w:rsidR="002732AC" w:rsidRDefault="002732AC" w:rsidP="002732AC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2</w:t>
    </w:r>
    <w:r w:rsidR="003A5849">
      <w:rPr>
        <w:rFonts w:asciiTheme="minorEastAsia" w:hAnsiTheme="minorEastAsia" w:cs="Arial" w:hint="eastAsia"/>
        <w:i/>
        <w:sz w:val="15"/>
        <w:szCs w:val="15"/>
      </w:rPr>
      <w:t>、存储介质</w:t>
    </w:r>
    <w:r>
      <w:rPr>
        <w:rFonts w:asciiTheme="minorEastAsia" w:hAnsiTheme="minorEastAsia" w:cs="Arial" w:hint="eastAsia"/>
        <w:i/>
        <w:sz w:val="15"/>
        <w:szCs w:val="15"/>
      </w:rPr>
      <w:t>编号规则：</w:t>
    </w:r>
    <w:r w:rsidRPr="002329CA">
      <w:rPr>
        <w:rFonts w:asciiTheme="minorEastAsia" w:hAnsiTheme="minorEastAsia" w:hint="eastAsia"/>
        <w:i/>
        <w:sz w:val="15"/>
        <w:szCs w:val="15"/>
      </w:rPr>
      <w:t>“</w:t>
    </w:r>
    <w:r w:rsidR="003A5849">
      <w:rPr>
        <w:rFonts w:asciiTheme="minorEastAsia" w:hAnsiTheme="minorEastAsia" w:hint="eastAsia"/>
        <w:i/>
        <w:sz w:val="15"/>
        <w:szCs w:val="15"/>
      </w:rPr>
      <w:t>项目编号0E</w:t>
    </w:r>
    <w:r w:rsidR="002F54D8">
      <w:rPr>
        <w:rFonts w:asciiTheme="minorEastAsia" w:hAnsiTheme="minorEastAsia" w:hint="eastAsia"/>
        <w:i/>
        <w:sz w:val="15"/>
        <w:szCs w:val="15"/>
      </w:rPr>
      <w:t>-</w:t>
    </w:r>
    <w:r w:rsidRPr="002329CA">
      <w:rPr>
        <w:rFonts w:asciiTheme="minorEastAsia" w:hAnsiTheme="minorEastAsia" w:hint="eastAsia"/>
        <w:i/>
        <w:sz w:val="15"/>
        <w:szCs w:val="15"/>
      </w:rPr>
      <w:t>流水号”，例如：“Y</w:t>
    </w:r>
    <w:r>
      <w:rPr>
        <w:rFonts w:asciiTheme="minorEastAsia" w:hAnsiTheme="minorEastAsia" w:hint="eastAsia"/>
        <w:i/>
        <w:sz w:val="15"/>
        <w:szCs w:val="15"/>
      </w:rPr>
      <w:t>F</w:t>
    </w:r>
    <w:r w:rsidRPr="002329CA">
      <w:rPr>
        <w:rFonts w:asciiTheme="minorEastAsia" w:hAnsiTheme="minorEastAsia" w:hint="eastAsia"/>
        <w:i/>
        <w:sz w:val="15"/>
        <w:szCs w:val="15"/>
      </w:rPr>
      <w:t>2013001</w:t>
    </w:r>
    <w:r w:rsidR="002F54D8">
      <w:rPr>
        <w:rFonts w:asciiTheme="minorEastAsia" w:hAnsiTheme="minorEastAsia" w:hint="eastAsia"/>
        <w:i/>
        <w:sz w:val="15"/>
        <w:szCs w:val="15"/>
      </w:rPr>
      <w:t>0</w:t>
    </w:r>
    <w:r w:rsidR="003A5849">
      <w:rPr>
        <w:rFonts w:asciiTheme="minorEastAsia" w:hAnsiTheme="minorEastAsia" w:hint="eastAsia"/>
        <w:i/>
        <w:sz w:val="15"/>
        <w:szCs w:val="15"/>
      </w:rPr>
      <w:t>E</w:t>
    </w:r>
    <w:r w:rsidRPr="002329CA">
      <w:rPr>
        <w:rFonts w:asciiTheme="minorEastAsia" w:hAnsiTheme="minorEastAsia" w:hint="eastAsia"/>
        <w:i/>
        <w:sz w:val="15"/>
        <w:szCs w:val="15"/>
      </w:rPr>
      <w:t>-01</w:t>
    </w:r>
    <w:r w:rsidR="002F54D8">
      <w:rPr>
        <w:rFonts w:asciiTheme="minorEastAsia" w:hAnsiTheme="minorEastAsia"/>
        <w:i/>
        <w:sz w:val="15"/>
        <w:szCs w:val="15"/>
      </w:rPr>
      <w:t>”</w:t>
    </w:r>
    <w:r w:rsidR="002F54D8">
      <w:rPr>
        <w:rFonts w:asciiTheme="minorEastAsia" w:hAnsiTheme="minorEastAsia" w:hint="eastAsia"/>
        <w:i/>
        <w:sz w:val="15"/>
        <w:szCs w:val="15"/>
      </w:rPr>
      <w:t>。</w:t>
    </w:r>
  </w:p>
  <w:p w14:paraId="4E5C786F" w14:textId="77777777" w:rsidR="00FB4173" w:rsidRPr="002F54D8" w:rsidRDefault="002732AC" w:rsidP="002F54D8">
    <w:pPr>
      <w:pStyle w:val="a5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3.</w:t>
    </w:r>
    <w:r w:rsidR="003A5849">
      <w:rPr>
        <w:rFonts w:asciiTheme="minorEastAsia" w:hAnsiTheme="minorEastAsia" w:cs="Arial" w:hint="eastAsia"/>
        <w:i/>
        <w:sz w:val="15"/>
        <w:szCs w:val="15"/>
      </w:rPr>
      <w:t>镜像文件</w:t>
    </w:r>
    <w:r>
      <w:rPr>
        <w:rFonts w:asciiTheme="minorEastAsia" w:hAnsiTheme="minorEastAsia" w:cs="Arial" w:hint="eastAsia"/>
        <w:i/>
        <w:sz w:val="15"/>
        <w:szCs w:val="15"/>
      </w:rPr>
      <w:t>编号规则：</w:t>
    </w:r>
    <w:r w:rsidRPr="002329CA">
      <w:rPr>
        <w:rFonts w:asciiTheme="minorEastAsia" w:hAnsiTheme="minorEastAsia" w:hint="eastAsia"/>
        <w:i/>
        <w:sz w:val="15"/>
        <w:szCs w:val="15"/>
      </w:rPr>
      <w:t>“</w:t>
    </w:r>
    <w:r w:rsidR="003A5849">
      <w:rPr>
        <w:rFonts w:asciiTheme="minorEastAsia" w:hAnsiTheme="minorEastAsia" w:hint="eastAsia"/>
        <w:i/>
        <w:sz w:val="15"/>
        <w:szCs w:val="15"/>
      </w:rPr>
      <w:t>项目编号</w:t>
    </w:r>
    <w:r w:rsidR="002F54D8" w:rsidRPr="002F54D8">
      <w:rPr>
        <w:rFonts w:asciiTheme="minorEastAsia" w:hAnsiTheme="minorEastAsia" w:hint="eastAsia"/>
        <w:i/>
        <w:sz w:val="15"/>
        <w:szCs w:val="15"/>
      </w:rPr>
      <w:t>父级号-流水号”，例如：“YF20130010</w:t>
    </w:r>
    <w:r w:rsidR="002F54D8">
      <w:rPr>
        <w:rFonts w:asciiTheme="minorEastAsia" w:hAnsiTheme="minorEastAsia" w:hint="eastAsia"/>
        <w:i/>
        <w:sz w:val="15"/>
        <w:szCs w:val="15"/>
      </w:rPr>
      <w:t>1</w:t>
    </w:r>
    <w:r w:rsidR="002F54D8" w:rsidRPr="002F54D8">
      <w:rPr>
        <w:rFonts w:asciiTheme="minorEastAsia" w:hAnsiTheme="minorEastAsia" w:hint="eastAsia"/>
        <w:i/>
        <w:sz w:val="15"/>
        <w:szCs w:val="15"/>
      </w:rPr>
      <w:t>-0</w:t>
    </w:r>
    <w:r w:rsidR="002F54D8">
      <w:rPr>
        <w:rFonts w:asciiTheme="minorEastAsia" w:hAnsiTheme="minorEastAsia" w:hint="eastAsia"/>
        <w:i/>
        <w:sz w:val="15"/>
        <w:szCs w:val="15"/>
      </w:rPr>
      <w:t>2</w:t>
    </w:r>
    <w:r w:rsidR="002F54D8">
      <w:rPr>
        <w:rFonts w:asciiTheme="minorEastAsia" w:hAnsiTheme="minorEastAsia" w:cs="Arial" w:hint="eastAsia"/>
        <w:i/>
        <w:sz w:val="15"/>
        <w:szCs w:val="15"/>
      </w:rPr>
      <w:t>。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2072A" w14:textId="77777777" w:rsidR="0098160C" w:rsidRDefault="0098160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CE84DF" w14:textId="77777777" w:rsidR="007468E9" w:rsidRDefault="007468E9" w:rsidP="00BF329E">
      <w:r>
        <w:separator/>
      </w:r>
    </w:p>
  </w:footnote>
  <w:footnote w:type="continuationSeparator" w:id="0">
    <w:p w14:paraId="3043A52A" w14:textId="77777777" w:rsidR="007468E9" w:rsidRDefault="007468E9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500FA" w14:textId="77777777" w:rsidR="0098160C" w:rsidRDefault="0098160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6E34B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E8CA0E" wp14:editId="2B9C2C17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628A9B58" w14:textId="77777777" w:rsidR="008B577D" w:rsidRPr="00FF5CAB" w:rsidRDefault="00362D6F" w:rsidP="008B577D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</w:t>
    </w:r>
    <w:r w:rsidR="001D2879">
      <w:rPr>
        <w:rFonts w:hint="eastAsia"/>
        <w:b/>
        <w:sz w:val="36"/>
        <w:szCs w:val="36"/>
      </w:rPr>
      <w:t xml:space="preserve">    </w:t>
    </w:r>
    <w:r w:rsidR="008B577D" w:rsidRPr="00E95C91">
      <w:rPr>
        <w:rFonts w:hint="eastAsia"/>
        <w:b/>
        <w:sz w:val="36"/>
        <w:szCs w:val="36"/>
      </w:rPr>
      <w:t>检材初步情况确认表</w:t>
    </w:r>
    <w:r w:rsidR="001D2879">
      <w:rPr>
        <w:rFonts w:hint="eastAsia"/>
        <w:b/>
        <w:sz w:val="36"/>
        <w:szCs w:val="36"/>
      </w:rPr>
      <w:t xml:space="preserve">  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8D10CC">
      <w:rPr>
        <w:rFonts w:asciiTheme="minorEastAsia" w:eastAsiaTheme="minorEastAsia" w:hAnsiTheme="minorEastAsia" w:hint="eastAsia"/>
        <w:sz w:val="18"/>
        <w:szCs w:val="18"/>
      </w:rPr>
      <w:t>YW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8B577D">
      <w:rPr>
        <w:rFonts w:asciiTheme="minorEastAsia" w:eastAsiaTheme="minorEastAsia" w:hAnsiTheme="minorEastAsia" w:hint="eastAsia"/>
        <w:sz w:val="18"/>
        <w:szCs w:val="18"/>
      </w:rPr>
      <w:t>0</w:t>
    </w:r>
    <w:r w:rsidR="008D10CC">
      <w:rPr>
        <w:rFonts w:asciiTheme="minorEastAsia" w:eastAsiaTheme="minorEastAsia" w:hAnsiTheme="minorEastAsia" w:hint="eastAsia"/>
        <w:sz w:val="18"/>
        <w:szCs w:val="18"/>
      </w:rPr>
      <w:t>5</w:t>
    </w:r>
    <w:r w:rsidR="008B577D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7A767CC5" w14:textId="77777777" w:rsidR="00BF329E" w:rsidRPr="00BF329E" w:rsidRDefault="00BF329E" w:rsidP="008B577D">
    <w:pPr>
      <w:ind w:rightChars="-135" w:right="-283"/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544041" wp14:editId="3831C58C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B7E03" w14:textId="77777777" w:rsidR="0098160C" w:rsidRDefault="009816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C679F"/>
    <w:rsid w:val="000D11B1"/>
    <w:rsid w:val="000D4F15"/>
    <w:rsid w:val="001176A4"/>
    <w:rsid w:val="00175C6A"/>
    <w:rsid w:val="001D2879"/>
    <w:rsid w:val="001F4BE5"/>
    <w:rsid w:val="001F655E"/>
    <w:rsid w:val="0022263A"/>
    <w:rsid w:val="00244F99"/>
    <w:rsid w:val="002732AC"/>
    <w:rsid w:val="00276952"/>
    <w:rsid w:val="002F54D8"/>
    <w:rsid w:val="00314E7D"/>
    <w:rsid w:val="00362D6F"/>
    <w:rsid w:val="00363737"/>
    <w:rsid w:val="0037738A"/>
    <w:rsid w:val="003A5849"/>
    <w:rsid w:val="003F5421"/>
    <w:rsid w:val="00465A5E"/>
    <w:rsid w:val="00496276"/>
    <w:rsid w:val="0058461A"/>
    <w:rsid w:val="005C476A"/>
    <w:rsid w:val="006574D2"/>
    <w:rsid w:val="006758F6"/>
    <w:rsid w:val="0067648D"/>
    <w:rsid w:val="006A0769"/>
    <w:rsid w:val="006A1760"/>
    <w:rsid w:val="006A3C9D"/>
    <w:rsid w:val="007468E9"/>
    <w:rsid w:val="00764B96"/>
    <w:rsid w:val="00770847"/>
    <w:rsid w:val="0078112E"/>
    <w:rsid w:val="007924E4"/>
    <w:rsid w:val="007A636B"/>
    <w:rsid w:val="007C55D0"/>
    <w:rsid w:val="007E3460"/>
    <w:rsid w:val="00862AFA"/>
    <w:rsid w:val="0087258F"/>
    <w:rsid w:val="00877F98"/>
    <w:rsid w:val="00895D1C"/>
    <w:rsid w:val="008B577D"/>
    <w:rsid w:val="008D10CC"/>
    <w:rsid w:val="008D11EC"/>
    <w:rsid w:val="008D283F"/>
    <w:rsid w:val="00907F37"/>
    <w:rsid w:val="00933C03"/>
    <w:rsid w:val="0098160C"/>
    <w:rsid w:val="00A01193"/>
    <w:rsid w:val="00A026E3"/>
    <w:rsid w:val="00A4337F"/>
    <w:rsid w:val="00A93557"/>
    <w:rsid w:val="00AC6385"/>
    <w:rsid w:val="00B57239"/>
    <w:rsid w:val="00B62969"/>
    <w:rsid w:val="00B71D2A"/>
    <w:rsid w:val="00B920BC"/>
    <w:rsid w:val="00BF329E"/>
    <w:rsid w:val="00C611DB"/>
    <w:rsid w:val="00C64203"/>
    <w:rsid w:val="00C74A77"/>
    <w:rsid w:val="00CF34C3"/>
    <w:rsid w:val="00D33138"/>
    <w:rsid w:val="00DB177D"/>
    <w:rsid w:val="00DC4A51"/>
    <w:rsid w:val="00F40C88"/>
    <w:rsid w:val="00F61696"/>
    <w:rsid w:val="00F974A7"/>
    <w:rsid w:val="00FA320F"/>
    <w:rsid w:val="00FB4173"/>
    <w:rsid w:val="00FF3F2E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70BC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  <w:style w:type="table" w:styleId="ab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194</TotalTime>
  <Pages>1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40</cp:revision>
  <cp:lastPrinted>2013-11-25T11:15:00Z</cp:lastPrinted>
  <dcterms:created xsi:type="dcterms:W3CDTF">2013-09-03T07:39:00Z</dcterms:created>
  <dcterms:modified xsi:type="dcterms:W3CDTF">2014-04-29T05:28:00Z</dcterms:modified>
</cp:coreProperties>
</file>