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EEE5D" w14:textId="399BDC0C" w:rsidR="00A4337F" w:rsidRDefault="00F461C9" w:rsidP="00F461C9">
      <w:pPr>
        <w:wordWrap w:val="0"/>
        <w:ind w:right="-53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 w:rsidRPr="0058461A">
        <w:rPr>
          <w:rFonts w:hint="eastAsia"/>
          <w:sz w:val="18"/>
          <w:szCs w:val="18"/>
        </w:rPr>
        <w:t>记录号</w:t>
      </w:r>
      <w:r w:rsidRPr="00406FC8">
        <w:rPr>
          <w:rFonts w:asciiTheme="minorEastAsia" w:eastAsiaTheme="minorEastAsia" w:hAnsiTheme="minorEastAsia" w:hint="eastAsia"/>
          <w:sz w:val="18"/>
          <w:szCs w:val="18"/>
        </w:rPr>
        <w:t xml:space="preserve">：YW05-   </w:t>
      </w:r>
      <w:r w:rsidR="00406FC8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bookmarkStart w:id="0" w:name="_GoBack"/>
      <w:bookmarkEnd w:id="0"/>
      <w:r w:rsidRPr="00406FC8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</w:t>
      </w:r>
    </w:p>
    <w:tbl>
      <w:tblPr>
        <w:tblStyle w:val="ab"/>
        <w:tblW w:w="8985" w:type="dxa"/>
        <w:jc w:val="center"/>
        <w:tblLook w:val="04A0" w:firstRow="1" w:lastRow="0" w:firstColumn="1" w:lastColumn="0" w:noHBand="0" w:noVBand="1"/>
      </w:tblPr>
      <w:tblGrid>
        <w:gridCol w:w="1756"/>
        <w:gridCol w:w="2880"/>
        <w:gridCol w:w="227"/>
        <w:gridCol w:w="1474"/>
        <w:gridCol w:w="283"/>
        <w:gridCol w:w="2365"/>
      </w:tblGrid>
      <w:tr w:rsidR="006758F6" w:rsidRPr="00B920BC" w14:paraId="39BEB2FE" w14:textId="77777777" w:rsidTr="00324EAB">
        <w:trPr>
          <w:trHeight w:val="397"/>
          <w:jc w:val="center"/>
        </w:trPr>
        <w:tc>
          <w:tcPr>
            <w:tcW w:w="8985" w:type="dxa"/>
            <w:gridSpan w:val="6"/>
            <w:shd w:val="clear" w:color="auto" w:fill="D9D9D9" w:themeFill="background1" w:themeFillShade="D9"/>
            <w:vAlign w:val="center"/>
          </w:tcPr>
          <w:p w14:paraId="53CB4FBC" w14:textId="77777777" w:rsidR="006758F6" w:rsidRPr="00B920BC" w:rsidRDefault="00A4337F" w:rsidP="00B920BC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检材</w:t>
            </w:r>
            <w:r w:rsidR="00D60CED">
              <w:rPr>
                <w:rFonts w:asciiTheme="minorEastAsia" w:eastAsiaTheme="minorEastAsia" w:hAnsiTheme="minorEastAsia" w:hint="eastAsia"/>
                <w:szCs w:val="21"/>
              </w:rPr>
              <w:t>设备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信息</w:t>
            </w:r>
          </w:p>
        </w:tc>
      </w:tr>
      <w:tr w:rsidR="00084937" w:rsidRPr="00B920BC" w14:paraId="24F180A9" w14:textId="77777777" w:rsidTr="00324EAB">
        <w:trPr>
          <w:trHeight w:val="397"/>
          <w:jc w:val="center"/>
        </w:trPr>
        <w:tc>
          <w:tcPr>
            <w:tcW w:w="1756" w:type="dxa"/>
            <w:vAlign w:val="center"/>
          </w:tcPr>
          <w:p w14:paraId="63E58FFD" w14:textId="77777777" w:rsidR="0022263A" w:rsidRDefault="0022263A" w:rsidP="0022263A">
            <w:pPr>
              <w:ind w:right="-71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7229" w:type="dxa"/>
            <w:gridSpan w:val="5"/>
            <w:vAlign w:val="center"/>
          </w:tcPr>
          <w:p w14:paraId="78D1D551" w14:textId="77777777" w:rsidR="0022263A" w:rsidRPr="00AC6385" w:rsidRDefault="001364B4" w:rsidP="001364B4">
            <w:pPr>
              <w:ind w:leftChars="-1" w:left="-2" w:rightChars="-26" w:right="-55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□台式机</w:t>
            </w:r>
            <w:r w:rsidR="0022263A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="0022263A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□笔记本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  <w:r w:rsidR="0022263A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□服务器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</w:t>
            </w:r>
            <w:r w:rsidR="0022263A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□其他: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    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933C03" w:rsidRPr="00AC6385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</w:p>
        </w:tc>
      </w:tr>
      <w:tr w:rsidR="003F11A0" w:rsidRPr="00B920BC" w14:paraId="04E0AEA0" w14:textId="77777777" w:rsidTr="003F11A0">
        <w:trPr>
          <w:trHeight w:val="397"/>
          <w:jc w:val="center"/>
        </w:trPr>
        <w:tc>
          <w:tcPr>
            <w:tcW w:w="1756" w:type="dxa"/>
            <w:vAlign w:val="center"/>
          </w:tcPr>
          <w:p w14:paraId="5FE18D2A" w14:textId="77777777" w:rsidR="003F11A0" w:rsidRDefault="003F11A0" w:rsidP="00933C03">
            <w:pPr>
              <w:ind w:right="-71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检材预受理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2880" w:type="dxa"/>
            <w:vAlign w:val="bottom"/>
          </w:tcPr>
          <w:p w14:paraId="6AF15FD1" w14:textId="77777777" w:rsidR="003F11A0" w:rsidRPr="00AC6385" w:rsidRDefault="003F11A0" w:rsidP="00AC6385">
            <w:pPr>
              <w:ind w:leftChars="-1" w:left="-2" w:rightChars="-26" w:right="-55"/>
              <w:jc w:val="right"/>
              <w:rPr>
                <w:rFonts w:asciiTheme="minorEastAsia" w:eastAsiaTheme="minorEastAsia" w:hAnsiTheme="minorEastAsia"/>
                <w:i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bottom"/>
          </w:tcPr>
          <w:p w14:paraId="48F5D3C7" w14:textId="77777777" w:rsidR="003F11A0" w:rsidRPr="003F11A0" w:rsidRDefault="003F11A0" w:rsidP="003F11A0">
            <w:pPr>
              <w:ind w:leftChars="-51" w:left="-2" w:rightChars="-51" w:right="-107" w:hangingChars="50" w:hanging="10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F11A0">
              <w:rPr>
                <w:rFonts w:asciiTheme="minorEastAsia" w:eastAsiaTheme="minorEastAsia" w:hAnsiTheme="minorEastAsia" w:hint="eastAsia"/>
                <w:szCs w:val="21"/>
              </w:rPr>
              <w:t>正式检材编号</w:t>
            </w:r>
          </w:p>
        </w:tc>
        <w:tc>
          <w:tcPr>
            <w:tcW w:w="2648" w:type="dxa"/>
            <w:gridSpan w:val="2"/>
            <w:vAlign w:val="bottom"/>
          </w:tcPr>
          <w:p w14:paraId="19CA6711" w14:textId="77777777" w:rsidR="003F11A0" w:rsidRPr="00AC6385" w:rsidRDefault="003F11A0" w:rsidP="00AC6385">
            <w:pPr>
              <w:ind w:leftChars="-1" w:left="-2" w:rightChars="-26" w:right="-55"/>
              <w:jc w:val="right"/>
              <w:rPr>
                <w:rFonts w:asciiTheme="minorEastAsia" w:eastAsiaTheme="minorEastAsia" w:hAnsiTheme="minorEastAsia"/>
                <w:i/>
                <w:sz w:val="18"/>
                <w:szCs w:val="18"/>
              </w:rPr>
            </w:pPr>
          </w:p>
        </w:tc>
      </w:tr>
      <w:tr w:rsidR="00084937" w:rsidRPr="00B920BC" w14:paraId="1E54A39C" w14:textId="77777777" w:rsidTr="00324EAB">
        <w:trPr>
          <w:trHeight w:val="397"/>
          <w:jc w:val="center"/>
        </w:trPr>
        <w:tc>
          <w:tcPr>
            <w:tcW w:w="1756" w:type="dxa"/>
            <w:vAlign w:val="center"/>
          </w:tcPr>
          <w:p w14:paraId="3A97F37C" w14:textId="77777777" w:rsidR="0022263A" w:rsidRDefault="00933C03" w:rsidP="00933C03">
            <w:pPr>
              <w:ind w:right="-71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设备系统状态</w:t>
            </w:r>
          </w:p>
        </w:tc>
        <w:tc>
          <w:tcPr>
            <w:tcW w:w="7229" w:type="dxa"/>
            <w:gridSpan w:val="5"/>
            <w:vAlign w:val="center"/>
          </w:tcPr>
          <w:p w14:paraId="7264C133" w14:textId="77777777" w:rsidR="0022263A" w:rsidRPr="00AC6385" w:rsidRDefault="00933C03" w:rsidP="00AC6385">
            <w:pPr>
              <w:ind w:leftChars="-1" w:left="-2" w:rightChars="-26" w:right="-55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□开机注销</w:t>
            </w:r>
            <w:r w:rsidR="00DB177D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□开机登录</w:t>
            </w:r>
            <w:r w:rsidR="00DB177D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□关机 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□其他</w:t>
            </w:r>
            <w:r w:rsidR="00DB177D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</w:t>
            </w:r>
          </w:p>
        </w:tc>
      </w:tr>
      <w:tr w:rsidR="00DB177D" w:rsidRPr="00B920BC" w14:paraId="2E3E6A1B" w14:textId="77777777" w:rsidTr="003F11A0">
        <w:trPr>
          <w:jc w:val="center"/>
        </w:trPr>
        <w:tc>
          <w:tcPr>
            <w:tcW w:w="1756" w:type="dxa"/>
            <w:shd w:val="clear" w:color="auto" w:fill="D9D9D9" w:themeFill="background1" w:themeFillShade="D9"/>
          </w:tcPr>
          <w:p w14:paraId="301568AC" w14:textId="77777777" w:rsidR="0022263A" w:rsidRPr="00B920BC" w:rsidRDefault="0022263A" w:rsidP="00A4337F">
            <w:pPr>
              <w:ind w:right="144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05D4F86" w14:textId="77777777"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Date日期</w:t>
            </w: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56C094A1" w14:textId="77777777"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Time时间</w:t>
            </w:r>
          </w:p>
        </w:tc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3512D33C" w14:textId="77777777" w:rsidR="0022263A" w:rsidRPr="00B920BC" w:rsidRDefault="0022263A" w:rsidP="00A4337F">
            <w:pPr>
              <w:ind w:firstLine="420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Time Zone时区</w:t>
            </w:r>
          </w:p>
        </w:tc>
      </w:tr>
      <w:tr w:rsidR="00DB177D" w:rsidRPr="00B920BC" w14:paraId="0A93094A" w14:textId="77777777" w:rsidTr="003F11A0">
        <w:trPr>
          <w:trHeight w:val="397"/>
          <w:jc w:val="center"/>
        </w:trPr>
        <w:tc>
          <w:tcPr>
            <w:tcW w:w="1756" w:type="dxa"/>
            <w:shd w:val="clear" w:color="auto" w:fill="D9D9D9" w:themeFill="background1" w:themeFillShade="D9"/>
            <w:vAlign w:val="center"/>
          </w:tcPr>
          <w:p w14:paraId="2B796853" w14:textId="77777777" w:rsidR="0022263A" w:rsidRPr="00B920BC" w:rsidRDefault="0022263A" w:rsidP="00084937">
            <w:pPr>
              <w:ind w:right="-1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现场记录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6BA3FBCF" w14:textId="77777777"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0D00353B" w14:textId="77777777"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5C06C3D1" w14:textId="77777777"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177D" w:rsidRPr="00B920BC" w14:paraId="5D763177" w14:textId="77777777" w:rsidTr="003F11A0">
        <w:trPr>
          <w:trHeight w:val="397"/>
          <w:jc w:val="center"/>
        </w:trPr>
        <w:tc>
          <w:tcPr>
            <w:tcW w:w="1756" w:type="dxa"/>
            <w:shd w:val="clear" w:color="auto" w:fill="D9D9D9" w:themeFill="background1" w:themeFillShade="D9"/>
            <w:vAlign w:val="center"/>
          </w:tcPr>
          <w:p w14:paraId="45D7FFA0" w14:textId="77777777" w:rsidR="0022263A" w:rsidRPr="00B920BC" w:rsidRDefault="0022263A" w:rsidP="00084937">
            <w:pPr>
              <w:ind w:left="-2" w:right="-52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BIOS(CMOS)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A766941" w14:textId="77777777"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gridSpan w:val="3"/>
            <w:shd w:val="clear" w:color="auto" w:fill="D9D9D9" w:themeFill="background1" w:themeFillShade="D9"/>
            <w:vAlign w:val="center"/>
          </w:tcPr>
          <w:p w14:paraId="7BB0AB11" w14:textId="77777777"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65" w:type="dxa"/>
            <w:shd w:val="clear" w:color="auto" w:fill="D9D9D9" w:themeFill="background1" w:themeFillShade="D9"/>
            <w:vAlign w:val="center"/>
          </w:tcPr>
          <w:p w14:paraId="439F9DD1" w14:textId="77777777"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84937" w:rsidRPr="00B920BC" w14:paraId="1F239A82" w14:textId="77777777" w:rsidTr="00324EAB">
        <w:trPr>
          <w:trHeight w:val="397"/>
          <w:jc w:val="center"/>
        </w:trPr>
        <w:tc>
          <w:tcPr>
            <w:tcW w:w="1756" w:type="dxa"/>
            <w:vAlign w:val="center"/>
          </w:tcPr>
          <w:p w14:paraId="1A549A91" w14:textId="77777777"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BIOS设置</w:t>
            </w:r>
          </w:p>
        </w:tc>
        <w:tc>
          <w:tcPr>
            <w:tcW w:w="7229" w:type="dxa"/>
            <w:gridSpan w:val="5"/>
            <w:vAlign w:val="center"/>
          </w:tcPr>
          <w:p w14:paraId="3ABA7B93" w14:textId="77777777" w:rsidR="0022263A" w:rsidRPr="00B920BC" w:rsidRDefault="0022263A" w:rsidP="000E15F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进入键：</w:t>
            </w:r>
            <w:r w:rsidR="000E15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启动顺序：</w:t>
            </w:r>
            <w:r w:rsidR="000E15F5" w:rsidRPr="000E15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 w:rsidR="000E15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</w:t>
            </w:r>
            <w:r w:rsidR="000E15F5" w:rsidRPr="000E15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 w:rsidR="000E15F5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0E15F5" w:rsidRPr="000E15F5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</w:tr>
      <w:tr w:rsidR="00084937" w:rsidRPr="00B920BC" w14:paraId="5E3944DE" w14:textId="77777777" w:rsidTr="00324EAB">
        <w:trPr>
          <w:trHeight w:val="397"/>
          <w:jc w:val="center"/>
        </w:trPr>
        <w:tc>
          <w:tcPr>
            <w:tcW w:w="1756" w:type="dxa"/>
            <w:vAlign w:val="center"/>
          </w:tcPr>
          <w:p w14:paraId="33EB3A7B" w14:textId="77777777"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设备内部状况</w:t>
            </w:r>
          </w:p>
        </w:tc>
        <w:tc>
          <w:tcPr>
            <w:tcW w:w="7229" w:type="dxa"/>
            <w:gridSpan w:val="5"/>
            <w:vAlign w:val="center"/>
          </w:tcPr>
          <w:p w14:paraId="622F3E93" w14:textId="77777777" w:rsidR="0022263A" w:rsidRPr="001F655E" w:rsidRDefault="0022263A" w:rsidP="00A4337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□硬盘数量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:___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□U盘数量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:___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_ □RAID数量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09732F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_______ 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□软盘数量: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09732F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____</w:t>
            </w:r>
          </w:p>
          <w:p w14:paraId="49806897" w14:textId="77777777" w:rsidR="0022263A" w:rsidRPr="00B920BC" w:rsidRDefault="0022263A" w:rsidP="00AC638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□其他(备注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):</w:t>
            </w:r>
            <w:r w:rsidR="00AC6385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                                  </w:t>
            </w:r>
          </w:p>
        </w:tc>
      </w:tr>
      <w:tr w:rsidR="00933C03" w:rsidRPr="00B920BC" w14:paraId="5FEB0014" w14:textId="77777777" w:rsidTr="00444924">
        <w:tblPrEx>
          <w:tblBorders>
            <w:top w:val="none" w:sz="0" w:space="0" w:color="auto"/>
          </w:tblBorders>
        </w:tblPrEx>
        <w:trPr>
          <w:trHeight w:val="2806"/>
          <w:jc w:val="center"/>
        </w:trPr>
        <w:tc>
          <w:tcPr>
            <w:tcW w:w="1756" w:type="dxa"/>
            <w:vMerge w:val="restart"/>
            <w:vAlign w:val="center"/>
          </w:tcPr>
          <w:p w14:paraId="5613D496" w14:textId="77777777"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存储或外部设备</w:t>
            </w:r>
          </w:p>
          <w:p w14:paraId="51CF5376" w14:textId="77777777"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14:paraId="19C1AEF6" w14:textId="77777777"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安装情况</w:t>
            </w:r>
          </w:p>
        </w:tc>
        <w:tc>
          <w:tcPr>
            <w:tcW w:w="7229" w:type="dxa"/>
            <w:gridSpan w:val="5"/>
            <w:vAlign w:val="bottom"/>
          </w:tcPr>
          <w:p w14:paraId="3661C5B8" w14:textId="77777777" w:rsidR="0022263A" w:rsidRPr="00B920BC" w:rsidRDefault="00AC6385" w:rsidP="00AC6385">
            <w:pPr>
              <w:wordWrap w:val="0"/>
              <w:jc w:val="righ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22263A" w:rsidRPr="00B920BC">
              <w:rPr>
                <w:rFonts w:asciiTheme="minorEastAsia" w:eastAsiaTheme="minorEastAsia" w:hAnsiTheme="minorEastAsia" w:hint="eastAsia"/>
                <w:szCs w:val="21"/>
              </w:rPr>
              <w:t>（图示）</w:t>
            </w:r>
          </w:p>
        </w:tc>
      </w:tr>
      <w:tr w:rsidR="00933C03" w:rsidRPr="00B920BC" w14:paraId="00BBEE83" w14:textId="77777777" w:rsidTr="000E15F5">
        <w:tblPrEx>
          <w:tblBorders>
            <w:top w:val="none" w:sz="0" w:space="0" w:color="auto"/>
          </w:tblBorders>
        </w:tblPrEx>
        <w:trPr>
          <w:trHeight w:val="1898"/>
          <w:jc w:val="center"/>
        </w:trPr>
        <w:tc>
          <w:tcPr>
            <w:tcW w:w="1756" w:type="dxa"/>
            <w:vMerge/>
            <w:vAlign w:val="center"/>
          </w:tcPr>
          <w:p w14:paraId="556EF01B" w14:textId="77777777"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9" w:type="dxa"/>
            <w:gridSpan w:val="5"/>
            <w:vAlign w:val="bottom"/>
          </w:tcPr>
          <w:p w14:paraId="1BFE2AC8" w14:textId="77777777" w:rsidR="0022263A" w:rsidRPr="00B920BC" w:rsidRDefault="0022263A" w:rsidP="002269B3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（文字描述）</w:t>
            </w:r>
          </w:p>
        </w:tc>
      </w:tr>
      <w:tr w:rsidR="00933C03" w:rsidRPr="00B920BC" w14:paraId="1A670EBF" w14:textId="77777777" w:rsidTr="00324EAB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863" w:type="dxa"/>
            <w:gridSpan w:val="3"/>
            <w:vAlign w:val="center"/>
          </w:tcPr>
          <w:p w14:paraId="44B9BF60" w14:textId="77777777" w:rsidR="0022263A" w:rsidRPr="00B920BC" w:rsidRDefault="0022263A" w:rsidP="00A4337F">
            <w:pPr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原始计算机信息</w:t>
            </w:r>
          </w:p>
        </w:tc>
        <w:tc>
          <w:tcPr>
            <w:tcW w:w="4122" w:type="dxa"/>
            <w:gridSpan w:val="3"/>
            <w:vAlign w:val="center"/>
          </w:tcPr>
          <w:p w14:paraId="24EFB107" w14:textId="77777777"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备注（包含标签，记号，特殊状态等）</w:t>
            </w:r>
          </w:p>
        </w:tc>
      </w:tr>
      <w:tr w:rsidR="00DB177D" w:rsidRPr="00B920BC" w14:paraId="1F56995D" w14:textId="77777777" w:rsidTr="00324EAB">
        <w:tblPrEx>
          <w:tblBorders>
            <w:top w:val="none" w:sz="0" w:space="0" w:color="auto"/>
          </w:tblBorders>
        </w:tblPrEx>
        <w:trPr>
          <w:trHeight w:val="397"/>
          <w:jc w:val="center"/>
        </w:trPr>
        <w:tc>
          <w:tcPr>
            <w:tcW w:w="4863" w:type="dxa"/>
            <w:gridSpan w:val="3"/>
            <w:vAlign w:val="center"/>
          </w:tcPr>
          <w:p w14:paraId="7EAD6783" w14:textId="77777777" w:rsidR="0022263A" w:rsidRPr="00B920BC" w:rsidRDefault="0022263A" w:rsidP="001F655E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制造商 ：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□有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   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□不明  □无</w:t>
            </w:r>
          </w:p>
        </w:tc>
        <w:tc>
          <w:tcPr>
            <w:tcW w:w="4122" w:type="dxa"/>
            <w:gridSpan w:val="3"/>
            <w:vMerge w:val="restart"/>
          </w:tcPr>
          <w:p w14:paraId="5D68FA49" w14:textId="77777777" w:rsidR="0022263A" w:rsidRPr="00B920BC" w:rsidRDefault="0022263A" w:rsidP="00A01193">
            <w:pPr>
              <w:ind w:right="144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177D" w:rsidRPr="00B920BC" w14:paraId="48EDA149" w14:textId="77777777" w:rsidTr="00324EAB">
        <w:tblPrEx>
          <w:tblBorders>
            <w:top w:val="none" w:sz="0" w:space="0" w:color="auto"/>
          </w:tblBorders>
        </w:tblPrEx>
        <w:trPr>
          <w:trHeight w:val="397"/>
          <w:jc w:val="center"/>
        </w:trPr>
        <w:tc>
          <w:tcPr>
            <w:tcW w:w="4863" w:type="dxa"/>
            <w:gridSpan w:val="3"/>
            <w:vAlign w:val="center"/>
          </w:tcPr>
          <w:p w14:paraId="58464C44" w14:textId="77777777" w:rsidR="0022263A" w:rsidRPr="00B920BC" w:rsidRDefault="0022263A" w:rsidP="00084937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型号 ：  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□有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   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□不明  □无</w:t>
            </w:r>
          </w:p>
        </w:tc>
        <w:tc>
          <w:tcPr>
            <w:tcW w:w="4122" w:type="dxa"/>
            <w:gridSpan w:val="3"/>
            <w:vMerge/>
          </w:tcPr>
          <w:p w14:paraId="1BE8B17C" w14:textId="77777777" w:rsidR="0022263A" w:rsidRPr="00B920BC" w:rsidRDefault="0022263A" w:rsidP="00A01193">
            <w:pPr>
              <w:ind w:right="144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177D" w:rsidRPr="00B920BC" w14:paraId="6AE1070D" w14:textId="77777777" w:rsidTr="00324EAB">
        <w:tblPrEx>
          <w:tblBorders>
            <w:top w:val="none" w:sz="0" w:space="0" w:color="auto"/>
          </w:tblBorders>
        </w:tblPrEx>
        <w:trPr>
          <w:trHeight w:val="397"/>
          <w:jc w:val="center"/>
        </w:trPr>
        <w:tc>
          <w:tcPr>
            <w:tcW w:w="4863" w:type="dxa"/>
            <w:gridSpan w:val="3"/>
            <w:vAlign w:val="center"/>
          </w:tcPr>
          <w:p w14:paraId="5F51530C" w14:textId="77777777" w:rsidR="0022263A" w:rsidRPr="00B920BC" w:rsidRDefault="0022263A" w:rsidP="00084937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序列号 ：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□有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   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□不明  □无</w:t>
            </w:r>
          </w:p>
        </w:tc>
        <w:tc>
          <w:tcPr>
            <w:tcW w:w="4122" w:type="dxa"/>
            <w:gridSpan w:val="3"/>
            <w:vMerge/>
          </w:tcPr>
          <w:p w14:paraId="4DEBD1EB" w14:textId="77777777" w:rsidR="0022263A" w:rsidRPr="00B920BC" w:rsidRDefault="0022263A" w:rsidP="00A01193">
            <w:pPr>
              <w:ind w:right="144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177D" w:rsidRPr="00B920BC" w14:paraId="21A02088" w14:textId="77777777" w:rsidTr="00324EAB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863" w:type="dxa"/>
            <w:gridSpan w:val="3"/>
          </w:tcPr>
          <w:p w14:paraId="55D86007" w14:textId="77777777" w:rsidR="0022263A" w:rsidRPr="00B920BC" w:rsidRDefault="0022263A" w:rsidP="00A01193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设备用户名/身份证明/位置</w:t>
            </w:r>
          </w:p>
          <w:p w14:paraId="68E8D25E" w14:textId="77777777" w:rsidR="0022263A" w:rsidRDefault="00084937" w:rsidP="00A01193">
            <w:pPr>
              <w:rPr>
                <w:rFonts w:asciiTheme="minorEastAsia" w:eastAsiaTheme="minorEastAsia" w:hAnsiTheme="minorEastAsia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</w:t>
            </w:r>
          </w:p>
          <w:p w14:paraId="46DB5A95" w14:textId="77777777" w:rsidR="00084937" w:rsidRDefault="00084937" w:rsidP="00A01193">
            <w:pPr>
              <w:rPr>
                <w:rFonts w:asciiTheme="minorEastAsia" w:eastAsiaTheme="minorEastAsia" w:hAnsiTheme="minorEastAsia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</w:t>
            </w:r>
          </w:p>
          <w:p w14:paraId="682ED853" w14:textId="77777777" w:rsidR="00084937" w:rsidRPr="00084937" w:rsidRDefault="00084937" w:rsidP="00A01193">
            <w:pPr>
              <w:rPr>
                <w:rFonts w:asciiTheme="minorEastAsia" w:eastAsiaTheme="minorEastAsia" w:hAnsiTheme="minorEastAsia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</w:t>
            </w:r>
          </w:p>
          <w:p w14:paraId="682DCBF4" w14:textId="77777777" w:rsidR="000E15F5" w:rsidRPr="00084937" w:rsidRDefault="000E15F5" w:rsidP="000E15F5">
            <w:pPr>
              <w:rPr>
                <w:rFonts w:asciiTheme="minorEastAsia" w:eastAsiaTheme="minorEastAsia" w:hAnsiTheme="minorEastAsia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</w:t>
            </w:r>
          </w:p>
          <w:p w14:paraId="3FF64DBF" w14:textId="77777777" w:rsidR="00AC6385" w:rsidRPr="00B920BC" w:rsidRDefault="00AC6385" w:rsidP="00A0119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22" w:type="dxa"/>
            <w:gridSpan w:val="3"/>
            <w:vMerge/>
          </w:tcPr>
          <w:p w14:paraId="671166C2" w14:textId="77777777" w:rsidR="0022263A" w:rsidRPr="00B920BC" w:rsidRDefault="0022263A" w:rsidP="00A01193">
            <w:pPr>
              <w:ind w:right="144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170CC525" w14:textId="77777777" w:rsidR="00A2606C" w:rsidRPr="00B920BC" w:rsidRDefault="00A2606C" w:rsidP="00A2606C">
      <w:pPr>
        <w:ind w:right="1440"/>
        <w:jc w:val="left"/>
        <w:rPr>
          <w:rFonts w:asciiTheme="minorEastAsia" w:eastAsiaTheme="minorEastAsia" w:hAnsiTheme="minorEastAsia"/>
          <w:szCs w:val="21"/>
        </w:rPr>
      </w:pPr>
    </w:p>
    <w:sectPr w:rsidR="00A2606C" w:rsidRPr="00B920BC" w:rsidSect="00FF5CAB">
      <w:headerReference w:type="default" r:id="rId7"/>
      <w:footerReference w:type="default" r:id="rId8"/>
      <w:pgSz w:w="11906" w:h="16838"/>
      <w:pgMar w:top="1440" w:right="1843" w:bottom="1440" w:left="1559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018EE" w14:textId="77777777" w:rsidR="00E70D6D" w:rsidRDefault="00E70D6D" w:rsidP="00BF329E">
      <w:r>
        <w:separator/>
      </w:r>
    </w:p>
  </w:endnote>
  <w:endnote w:type="continuationSeparator" w:id="0">
    <w:p w14:paraId="6D165642" w14:textId="77777777" w:rsidR="00E70D6D" w:rsidRDefault="00E70D6D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24CA2" w14:textId="77777777" w:rsidR="0092105E" w:rsidRDefault="00B57239" w:rsidP="0009732F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CC12BC" wp14:editId="02F7BC7F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FE30A90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 w:rsidR="00623D69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</w:t>
    </w:r>
    <w:r w:rsidR="00FF5CAB" w:rsidRPr="00153ED2">
      <w:rPr>
        <w:rFonts w:ascii="Arial" w:hAnsi="宋体" w:cs="Arial"/>
        <w:bCs/>
      </w:rPr>
      <w:t>第</w:t>
    </w:r>
    <w:r w:rsidR="00FB4173">
      <w:rPr>
        <w:rFonts w:ascii="Arial" w:hAnsi="Arial" w:cs="Arial" w:hint="eastAsia"/>
        <w:bCs/>
      </w:rPr>
      <w:t xml:space="preserve"> 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B4173">
      <w:rPr>
        <w:rFonts w:ascii="Arial" w:hAnsi="Arial" w:cs="Arial" w:hint="eastAsia"/>
        <w:bCs/>
      </w:rPr>
      <w:t xml:space="preserve">   </w:t>
    </w:r>
    <w:r w:rsidR="00FF5CAB">
      <w:rPr>
        <w:rFonts w:ascii="Arial" w:hAnsi="宋体" w:cs="Arial"/>
        <w:bCs/>
      </w:rPr>
      <w:t>页</w:t>
    </w:r>
  </w:p>
  <w:p w14:paraId="71828FF5" w14:textId="77777777" w:rsidR="001F4BE5" w:rsidRDefault="001F4BE5" w:rsidP="001F4BE5">
    <w:pPr>
      <w:pStyle w:val="a5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注意：</w:t>
    </w:r>
    <w:r w:rsidR="00F9751D">
      <w:rPr>
        <w:rFonts w:asciiTheme="minorEastAsia" w:hAnsiTheme="minorEastAsia" w:hint="eastAsia"/>
        <w:i/>
        <w:sz w:val="15"/>
        <w:szCs w:val="15"/>
      </w:rPr>
      <w:t>1、</w:t>
    </w:r>
    <w:r>
      <w:rPr>
        <w:rFonts w:asciiTheme="minorEastAsia" w:hAnsiTheme="minorEastAsia" w:hint="eastAsia"/>
        <w:i/>
        <w:sz w:val="15"/>
        <w:szCs w:val="15"/>
      </w:rPr>
      <w:t>记录号</w:t>
    </w:r>
    <w:r w:rsidRPr="002139A8">
      <w:rPr>
        <w:rFonts w:asciiTheme="minorEastAsia" w:hAnsiTheme="minorEastAsia" w:hint="eastAsia"/>
        <w:i/>
        <w:sz w:val="15"/>
        <w:szCs w:val="15"/>
      </w:rPr>
      <w:t>规则：“</w:t>
    </w:r>
    <w:r w:rsidR="00F33147">
      <w:rPr>
        <w:rFonts w:asciiTheme="minorEastAsia" w:hAnsiTheme="minorEastAsia" w:hint="eastAsia"/>
        <w:i/>
        <w:sz w:val="15"/>
        <w:szCs w:val="15"/>
      </w:rPr>
      <w:t>YW05</w:t>
    </w:r>
    <w:r>
      <w:rPr>
        <w:rFonts w:asciiTheme="minorEastAsia" w:hAnsiTheme="minorEastAsia" w:hint="eastAsia"/>
        <w:i/>
        <w:sz w:val="15"/>
        <w:szCs w:val="15"/>
      </w:rPr>
      <w:t>-</w:t>
    </w:r>
    <w:r w:rsidRPr="002139A8">
      <w:rPr>
        <w:rFonts w:asciiTheme="minorEastAsia" w:hAnsiTheme="minorEastAsia" w:hint="eastAsia"/>
        <w:i/>
        <w:sz w:val="15"/>
        <w:szCs w:val="15"/>
      </w:rPr>
      <w:t>预受理项目号-流水号”，例如：“</w:t>
    </w:r>
    <w:r w:rsidR="00F33147">
      <w:rPr>
        <w:rFonts w:asciiTheme="minorEastAsia" w:hAnsiTheme="minorEastAsia" w:hint="eastAsia"/>
        <w:i/>
        <w:sz w:val="15"/>
        <w:szCs w:val="15"/>
      </w:rPr>
      <w:t>YW05</w:t>
    </w:r>
    <w:r>
      <w:rPr>
        <w:rFonts w:asciiTheme="minorEastAsia" w:hAnsiTheme="minorEastAsia" w:hint="eastAsia"/>
        <w:i/>
        <w:sz w:val="15"/>
        <w:szCs w:val="15"/>
      </w:rPr>
      <w:t>-</w:t>
    </w:r>
    <w:r w:rsidRPr="002139A8">
      <w:rPr>
        <w:rFonts w:asciiTheme="minorEastAsia" w:hAnsiTheme="minorEastAsia" w:hint="eastAsia"/>
        <w:i/>
        <w:sz w:val="15"/>
        <w:szCs w:val="15"/>
      </w:rPr>
      <w:t>YF2013001-01”。</w:t>
    </w:r>
  </w:p>
  <w:p w14:paraId="38D9912E" w14:textId="77777777" w:rsidR="00F9751D" w:rsidRDefault="00F9751D" w:rsidP="00324EAB">
    <w:pPr>
      <w:pStyle w:val="a5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cs="Arial" w:hint="eastAsia"/>
        <w:i/>
        <w:sz w:val="15"/>
        <w:szCs w:val="15"/>
      </w:rPr>
      <w:t>2、检材</w:t>
    </w:r>
    <w:r w:rsidR="003F11A0">
      <w:rPr>
        <w:rFonts w:asciiTheme="minorEastAsia" w:hAnsiTheme="minorEastAsia" w:cs="Arial" w:hint="eastAsia"/>
        <w:i/>
        <w:sz w:val="15"/>
        <w:szCs w:val="15"/>
      </w:rPr>
      <w:t>预受理</w:t>
    </w:r>
    <w:r>
      <w:rPr>
        <w:rFonts w:asciiTheme="minorEastAsia" w:hAnsiTheme="minorEastAsia" w:cs="Arial" w:hint="eastAsia"/>
        <w:i/>
        <w:sz w:val="15"/>
        <w:szCs w:val="15"/>
      </w:rPr>
      <w:t>编号规则：</w:t>
    </w:r>
    <w:r w:rsidRPr="002329CA">
      <w:rPr>
        <w:rFonts w:asciiTheme="minorEastAsia" w:hAnsiTheme="minorEastAsia" w:hint="eastAsia"/>
        <w:i/>
        <w:sz w:val="15"/>
        <w:szCs w:val="15"/>
      </w:rPr>
      <w:t>“预受理项目号</w:t>
    </w:r>
    <w:r w:rsidR="00DB1852">
      <w:rPr>
        <w:rFonts w:asciiTheme="minorEastAsia" w:hAnsiTheme="minorEastAsia" w:hint="eastAsia"/>
        <w:i/>
        <w:sz w:val="15"/>
        <w:szCs w:val="15"/>
      </w:rPr>
      <w:t>父级号-流水号</w:t>
    </w:r>
    <w:r w:rsidR="003F11A0">
      <w:rPr>
        <w:rFonts w:asciiTheme="minorEastAsia" w:hAnsiTheme="minorEastAsia" w:hint="eastAsia"/>
        <w:i/>
        <w:sz w:val="15"/>
        <w:szCs w:val="15"/>
      </w:rPr>
      <w:t>”</w:t>
    </w:r>
    <w:r w:rsidRPr="002329CA">
      <w:rPr>
        <w:rFonts w:asciiTheme="minorEastAsia" w:hAnsiTheme="minorEastAsia" w:hint="eastAsia"/>
        <w:i/>
        <w:sz w:val="15"/>
        <w:szCs w:val="15"/>
      </w:rPr>
      <w:t>，例如：“Y</w:t>
    </w:r>
    <w:r>
      <w:rPr>
        <w:rFonts w:asciiTheme="minorEastAsia" w:hAnsiTheme="minorEastAsia" w:hint="eastAsia"/>
        <w:i/>
        <w:sz w:val="15"/>
        <w:szCs w:val="15"/>
      </w:rPr>
      <w:t>F</w:t>
    </w:r>
    <w:r w:rsidRPr="002329CA">
      <w:rPr>
        <w:rFonts w:asciiTheme="minorEastAsia" w:hAnsiTheme="minorEastAsia" w:hint="eastAsia"/>
        <w:i/>
        <w:sz w:val="15"/>
        <w:szCs w:val="15"/>
      </w:rPr>
      <w:t>2013001</w:t>
    </w:r>
    <w:r w:rsidR="00DB1852">
      <w:rPr>
        <w:rFonts w:asciiTheme="minorEastAsia" w:hAnsiTheme="minorEastAsia" w:hint="eastAsia"/>
        <w:i/>
        <w:sz w:val="15"/>
        <w:szCs w:val="15"/>
      </w:rPr>
      <w:t>00-01</w:t>
    </w:r>
    <w:r w:rsidRPr="002329CA">
      <w:rPr>
        <w:rFonts w:asciiTheme="minorEastAsia" w:hAnsiTheme="minorEastAsia" w:hint="eastAsia"/>
        <w:i/>
        <w:sz w:val="15"/>
        <w:szCs w:val="15"/>
      </w:rPr>
      <w:t>”。</w:t>
    </w:r>
  </w:p>
  <w:p w14:paraId="0DA37033" w14:textId="77777777" w:rsidR="003F11A0" w:rsidRPr="00F9751D" w:rsidRDefault="003F11A0" w:rsidP="00324EAB">
    <w:pPr>
      <w:pStyle w:val="a5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 w:cs="Arial"/>
        <w:i/>
        <w:sz w:val="15"/>
        <w:szCs w:val="15"/>
      </w:rPr>
    </w:pPr>
    <w:r>
      <w:rPr>
        <w:rFonts w:asciiTheme="minorEastAsia" w:hAnsiTheme="minorEastAsia" w:cs="Arial" w:hint="eastAsia"/>
        <w:i/>
        <w:sz w:val="15"/>
        <w:szCs w:val="15"/>
      </w:rPr>
      <w:t>3、正式检材编号规则：“项目编号父级号-流水号”，例如：“F201300100-01”。</w:t>
    </w:r>
  </w:p>
  <w:p w14:paraId="521409E0" w14:textId="77777777" w:rsidR="00FB4173" w:rsidRPr="000E15F5" w:rsidRDefault="00FB4173" w:rsidP="00FF5CAB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3D7B5" w14:textId="77777777" w:rsidR="00E70D6D" w:rsidRDefault="00E70D6D" w:rsidP="00BF329E">
      <w:r>
        <w:separator/>
      </w:r>
    </w:p>
  </w:footnote>
  <w:footnote w:type="continuationSeparator" w:id="0">
    <w:p w14:paraId="30B35004" w14:textId="77777777" w:rsidR="00E70D6D" w:rsidRDefault="00E70D6D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3CBDE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17E770" wp14:editId="2A16800B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2690AA50" w14:textId="0FBBFB14" w:rsidR="00BF329E" w:rsidRPr="00FF5CAB" w:rsidRDefault="00362D6F" w:rsidP="00FA320F">
    <w:pPr>
      <w:ind w:rightChars="-135" w:right="-283"/>
      <w:jc w:val="center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      </w:t>
    </w:r>
    <w:r w:rsidR="0009732F">
      <w:rPr>
        <w:rFonts w:hint="eastAsia"/>
        <w:b/>
        <w:sz w:val="36"/>
        <w:szCs w:val="36"/>
      </w:rPr>
      <w:t xml:space="preserve"> </w:t>
    </w:r>
    <w:r w:rsidR="00406FC8">
      <w:rPr>
        <w:rFonts w:hint="eastAsia"/>
        <w:b/>
        <w:sz w:val="36"/>
        <w:szCs w:val="36"/>
      </w:rPr>
      <w:t xml:space="preserve"> </w:t>
    </w:r>
    <w:r w:rsidR="00E95C91">
      <w:rPr>
        <w:rFonts w:hint="eastAsia"/>
        <w:b/>
        <w:sz w:val="36"/>
        <w:szCs w:val="36"/>
      </w:rPr>
      <w:t xml:space="preserve"> </w:t>
    </w:r>
    <w:r w:rsidR="00E95C91" w:rsidRPr="00E95C91">
      <w:rPr>
        <w:rFonts w:hint="eastAsia"/>
        <w:b/>
        <w:sz w:val="36"/>
        <w:szCs w:val="36"/>
      </w:rPr>
      <w:t>检材初步情况确认表</w:t>
    </w:r>
    <w:r w:rsidR="00406FC8"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 xml:space="preserve"> 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F33147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>-</w:t>
    </w:r>
    <w:r w:rsidR="00F33147">
      <w:rPr>
        <w:rFonts w:asciiTheme="minorEastAsia" w:eastAsiaTheme="minorEastAsia" w:hAnsiTheme="minorEastAsia" w:hint="eastAsia"/>
        <w:sz w:val="18"/>
        <w:szCs w:val="18"/>
      </w:rPr>
      <w:t>05</w:t>
    </w:r>
    <w:r w:rsidR="00FA320F" w:rsidRPr="00FA320F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16E28E6A" w14:textId="0D6FA93B" w:rsidR="00BF329E" w:rsidRPr="00BF329E" w:rsidRDefault="00BF329E" w:rsidP="00BF329E">
    <w:pPr>
      <w:jc w:val="center"/>
      <w:rPr>
        <w:rFonts w:hint="eastAsia"/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ADCFE" wp14:editId="393CE28D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3A12F82"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  <w:r w:rsidR="00406FC8">
      <w:rPr>
        <w:rFonts w:hint="eastAsia"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84937"/>
    <w:rsid w:val="0009732F"/>
    <w:rsid w:val="000C679F"/>
    <w:rsid w:val="000D11B1"/>
    <w:rsid w:val="000D1627"/>
    <w:rsid w:val="000D4F15"/>
    <w:rsid w:val="000E15F5"/>
    <w:rsid w:val="00125199"/>
    <w:rsid w:val="001364B4"/>
    <w:rsid w:val="001629D3"/>
    <w:rsid w:val="00175C6A"/>
    <w:rsid w:val="001808B0"/>
    <w:rsid w:val="001F4BE5"/>
    <w:rsid w:val="001F655E"/>
    <w:rsid w:val="0022263A"/>
    <w:rsid w:val="002269B3"/>
    <w:rsid w:val="00276952"/>
    <w:rsid w:val="00314E7D"/>
    <w:rsid w:val="00324EAB"/>
    <w:rsid w:val="00362D6F"/>
    <w:rsid w:val="00363737"/>
    <w:rsid w:val="003F11A0"/>
    <w:rsid w:val="003F5421"/>
    <w:rsid w:val="00406FC8"/>
    <w:rsid w:val="00444924"/>
    <w:rsid w:val="00465A5E"/>
    <w:rsid w:val="0058461A"/>
    <w:rsid w:val="005C476A"/>
    <w:rsid w:val="00623D69"/>
    <w:rsid w:val="006574D2"/>
    <w:rsid w:val="00660EC2"/>
    <w:rsid w:val="006758F6"/>
    <w:rsid w:val="0067648D"/>
    <w:rsid w:val="006D003E"/>
    <w:rsid w:val="00707B8C"/>
    <w:rsid w:val="007924E4"/>
    <w:rsid w:val="007C55D0"/>
    <w:rsid w:val="007E3460"/>
    <w:rsid w:val="007F7899"/>
    <w:rsid w:val="00862AFA"/>
    <w:rsid w:val="00877F98"/>
    <w:rsid w:val="00895D1C"/>
    <w:rsid w:val="008D11EC"/>
    <w:rsid w:val="008D283F"/>
    <w:rsid w:val="0092105E"/>
    <w:rsid w:val="00933C03"/>
    <w:rsid w:val="00A01193"/>
    <w:rsid w:val="00A026E3"/>
    <w:rsid w:val="00A2606C"/>
    <w:rsid w:val="00A4337F"/>
    <w:rsid w:val="00A93557"/>
    <w:rsid w:val="00AC6385"/>
    <w:rsid w:val="00AE24C0"/>
    <w:rsid w:val="00B57239"/>
    <w:rsid w:val="00B62969"/>
    <w:rsid w:val="00B920BC"/>
    <w:rsid w:val="00BF329E"/>
    <w:rsid w:val="00C404AF"/>
    <w:rsid w:val="00C64203"/>
    <w:rsid w:val="00CD6CAF"/>
    <w:rsid w:val="00CF34C3"/>
    <w:rsid w:val="00D60CED"/>
    <w:rsid w:val="00DB177D"/>
    <w:rsid w:val="00DB1852"/>
    <w:rsid w:val="00DC4A51"/>
    <w:rsid w:val="00E43DF8"/>
    <w:rsid w:val="00E70D6D"/>
    <w:rsid w:val="00E95C91"/>
    <w:rsid w:val="00F33147"/>
    <w:rsid w:val="00F461C9"/>
    <w:rsid w:val="00F61696"/>
    <w:rsid w:val="00F9751D"/>
    <w:rsid w:val="00FA320F"/>
    <w:rsid w:val="00FB4173"/>
    <w:rsid w:val="00FE097A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934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table" w:styleId="ab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table" w:styleId="ab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218</TotalTime>
  <Pages>1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41</cp:revision>
  <cp:lastPrinted>2013-09-03T07:59:00Z</cp:lastPrinted>
  <dcterms:created xsi:type="dcterms:W3CDTF">2013-09-03T07:39:00Z</dcterms:created>
  <dcterms:modified xsi:type="dcterms:W3CDTF">2014-04-29T05:29:00Z</dcterms:modified>
</cp:coreProperties>
</file>