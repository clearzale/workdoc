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2011"/>
        <w:tblW w:w="5931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35"/>
        <w:gridCol w:w="3863"/>
        <w:gridCol w:w="604"/>
        <w:gridCol w:w="1061"/>
        <w:gridCol w:w="337"/>
        <w:gridCol w:w="976"/>
        <w:gridCol w:w="1268"/>
      </w:tblGrid>
      <w:tr w:rsidR="00175C6A" w14:paraId="325C143A" w14:textId="77777777" w:rsidTr="0010269D">
        <w:trPr>
          <w:trHeight w:val="20"/>
        </w:trPr>
        <w:tc>
          <w:tcPr>
            <w:tcW w:w="500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0F3C1BB" w14:textId="2D9BBDDE" w:rsidR="007E3460" w:rsidRDefault="00D21138" w:rsidP="00D21138">
            <w:pPr>
              <w:pStyle w:val="a9"/>
              <w:spacing w:line="360" w:lineRule="auto"/>
              <w:ind w:right="1170"/>
              <w:jc w:val="center"/>
              <w:rPr>
                <w:rFonts w:ascii="黑体" w:eastAsia="黑体" w:hAnsi="宋体"/>
              </w:rPr>
            </w:pPr>
            <w:bookmarkStart w:id="0" w:name="_GoBack"/>
            <w:bookmarkEnd w:id="0"/>
            <w:r>
              <w:rPr>
                <w:rFonts w:hint="eastAsia"/>
                <w:sz w:val="18"/>
                <w:szCs w:val="18"/>
              </w:rPr>
              <w:t xml:space="preserve">                                                                          </w:t>
            </w:r>
            <w:r w:rsidR="00861A20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="007E3460" w:rsidRPr="0058461A">
              <w:rPr>
                <w:rFonts w:hint="eastAsia"/>
                <w:sz w:val="18"/>
                <w:szCs w:val="18"/>
              </w:rPr>
              <w:t>记录号：</w:t>
            </w:r>
            <w:r w:rsidR="00881DDB">
              <w:rPr>
                <w:rFonts w:hint="eastAsia"/>
                <w:sz w:val="18"/>
                <w:szCs w:val="18"/>
              </w:rPr>
              <w:t>YW</w:t>
            </w:r>
            <w:r>
              <w:rPr>
                <w:rFonts w:hint="eastAsia"/>
                <w:sz w:val="18"/>
                <w:szCs w:val="18"/>
              </w:rPr>
              <w:t>15</w:t>
            </w:r>
            <w:r w:rsidR="007E3460">
              <w:rPr>
                <w:rFonts w:hint="eastAsia"/>
                <w:sz w:val="18"/>
                <w:szCs w:val="18"/>
              </w:rPr>
              <w:t xml:space="preserve">- </w:t>
            </w:r>
          </w:p>
        </w:tc>
      </w:tr>
      <w:tr w:rsidR="0010269D" w14:paraId="23C22E07" w14:textId="77777777" w:rsidTr="0010269D">
        <w:trPr>
          <w:trHeight w:val="20"/>
        </w:trPr>
        <w:tc>
          <w:tcPr>
            <w:tcW w:w="10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0C120" w14:textId="77777777" w:rsidR="00881DDB" w:rsidRPr="00881DDB" w:rsidRDefault="00881DDB" w:rsidP="001316C0">
            <w:pPr>
              <w:spacing w:line="360" w:lineRule="exact"/>
              <w:jc w:val="center"/>
              <w:rPr>
                <w:rFonts w:asciiTheme="minorEastAsia" w:eastAsiaTheme="minorEastAsia" w:hAnsiTheme="minorEastAsia" w:cs="Courier New"/>
                <w:sz w:val="24"/>
                <w:szCs w:val="24"/>
              </w:rPr>
            </w:pPr>
            <w:r w:rsidRPr="00881DDB">
              <w:rPr>
                <w:rFonts w:asciiTheme="minorEastAsia" w:eastAsiaTheme="minorEastAsia" w:hAnsiTheme="minorEastAsia" w:cs="Courier New" w:hint="eastAsia"/>
                <w:sz w:val="24"/>
                <w:szCs w:val="24"/>
              </w:rPr>
              <w:t>项目名称（委托方）</w:t>
            </w:r>
          </w:p>
        </w:tc>
        <w:tc>
          <w:tcPr>
            <w:tcW w:w="215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DAA1E" w14:textId="77777777" w:rsidR="00881DDB" w:rsidRPr="009E626E" w:rsidRDefault="00881DDB" w:rsidP="001316C0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6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3EAEF" w14:textId="77777777" w:rsidR="00881DDB" w:rsidRPr="009E626E" w:rsidRDefault="00881DDB" w:rsidP="00760913">
            <w:pPr>
              <w:pStyle w:val="a9"/>
              <w:spacing w:line="360" w:lineRule="auto"/>
              <w:ind w:right="-73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项目编号</w:t>
            </w:r>
          </w:p>
        </w:tc>
        <w:tc>
          <w:tcPr>
            <w:tcW w:w="10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8A8D7" w14:textId="77777777" w:rsidR="00881DDB" w:rsidRPr="009E626E" w:rsidRDefault="00881DDB" w:rsidP="001316C0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F</w:t>
            </w:r>
          </w:p>
        </w:tc>
      </w:tr>
      <w:tr w:rsidR="00E6677D" w14:paraId="5B96C3BE" w14:textId="77777777" w:rsidTr="0010269D">
        <w:trPr>
          <w:trHeight w:val="20"/>
        </w:trPr>
        <w:tc>
          <w:tcPr>
            <w:tcW w:w="10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C87ED" w14:textId="77777777" w:rsidR="00881DDB" w:rsidRPr="00881DDB" w:rsidRDefault="00881DDB" w:rsidP="001316C0">
            <w:pPr>
              <w:spacing w:line="360" w:lineRule="exact"/>
              <w:jc w:val="center"/>
              <w:rPr>
                <w:rFonts w:asciiTheme="minorEastAsia" w:eastAsiaTheme="minorEastAsia" w:hAnsiTheme="minorEastAsia" w:cs="Courier New"/>
                <w:sz w:val="24"/>
                <w:szCs w:val="24"/>
              </w:rPr>
            </w:pPr>
            <w:r w:rsidRPr="00881DDB">
              <w:rPr>
                <w:rFonts w:asciiTheme="minorEastAsia" w:eastAsiaTheme="minorEastAsia" w:hAnsiTheme="minorEastAsia" w:cs="Courier New" w:hint="eastAsia"/>
                <w:sz w:val="24"/>
                <w:szCs w:val="24"/>
              </w:rPr>
              <w:t>项目组</w:t>
            </w:r>
            <w:r w:rsidR="00760913">
              <w:rPr>
                <w:rFonts w:asciiTheme="minorEastAsia" w:eastAsiaTheme="minorEastAsia" w:hAnsiTheme="minorEastAsia" w:cs="Courier New" w:hint="eastAsia"/>
                <w:sz w:val="24"/>
                <w:szCs w:val="24"/>
              </w:rPr>
              <w:t>成员</w:t>
            </w:r>
          </w:p>
        </w:tc>
        <w:tc>
          <w:tcPr>
            <w:tcW w:w="3920" w:type="pct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77094" w14:textId="77777777" w:rsidR="00881DDB" w:rsidRDefault="00881DDB" w:rsidP="001316C0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10269D" w14:paraId="376B7027" w14:textId="77777777" w:rsidTr="0010269D">
        <w:trPr>
          <w:trHeight w:val="20"/>
        </w:trPr>
        <w:tc>
          <w:tcPr>
            <w:tcW w:w="10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03208" w14:textId="77777777" w:rsidR="00881DDB" w:rsidRPr="00881DDB" w:rsidRDefault="00881DDB" w:rsidP="00881DDB">
            <w:pPr>
              <w:spacing w:line="360" w:lineRule="exact"/>
              <w:jc w:val="center"/>
              <w:rPr>
                <w:rFonts w:asciiTheme="minorEastAsia" w:eastAsiaTheme="minorEastAsia" w:hAnsiTheme="minorEastAsia" w:cs="Courier New"/>
                <w:sz w:val="24"/>
                <w:szCs w:val="24"/>
              </w:rPr>
            </w:pPr>
            <w:r w:rsidRPr="00881DDB">
              <w:rPr>
                <w:rFonts w:asciiTheme="minorEastAsia" w:eastAsiaTheme="minorEastAsia" w:hAnsiTheme="minorEastAsia" w:cs="Courier New" w:hint="eastAsia"/>
                <w:sz w:val="24"/>
                <w:szCs w:val="24"/>
              </w:rPr>
              <w:t>阶段</w:t>
            </w:r>
          </w:p>
        </w:tc>
        <w:tc>
          <w:tcPr>
            <w:tcW w:w="18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C26DC" w14:textId="77777777" w:rsidR="00881DDB" w:rsidRPr="009E626E" w:rsidRDefault="00881DDB" w:rsidP="00881DDB">
            <w:pPr>
              <w:pStyle w:val="a9"/>
              <w:spacing w:line="360" w:lineRule="auto"/>
              <w:ind w:right="-85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收集内容</w:t>
            </w:r>
          </w:p>
        </w:tc>
        <w:tc>
          <w:tcPr>
            <w:tcW w:w="2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BAA7B" w14:textId="77777777" w:rsidR="00881DDB" w:rsidRPr="009E626E" w:rsidRDefault="00881DDB" w:rsidP="00E304DE">
            <w:pPr>
              <w:pStyle w:val="a9"/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电子</w:t>
            </w:r>
          </w:p>
        </w:tc>
        <w:tc>
          <w:tcPr>
            <w:tcW w:w="6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7DB06" w14:textId="77777777" w:rsidR="0050704E" w:rsidRDefault="00881DDB" w:rsidP="00E304DE">
            <w:pPr>
              <w:pStyle w:val="a9"/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纸质</w:t>
            </w:r>
          </w:p>
          <w:p w14:paraId="4DCA1A58" w14:textId="77777777" w:rsidR="00881DDB" w:rsidRPr="009E626E" w:rsidRDefault="0050704E" w:rsidP="00E304DE">
            <w:pPr>
              <w:pStyle w:val="a9"/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份数/页数</w:t>
            </w:r>
          </w:p>
        </w:tc>
        <w:tc>
          <w:tcPr>
            <w:tcW w:w="47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17F67" w14:textId="77777777" w:rsidR="00881DDB" w:rsidRPr="009E626E" w:rsidRDefault="0010269D" w:rsidP="00E304DE">
            <w:pPr>
              <w:pStyle w:val="a9"/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交办</w:t>
            </w:r>
            <w:r w:rsidR="00881DDB">
              <w:rPr>
                <w:rFonts w:asciiTheme="minorEastAsia" w:eastAsiaTheme="minorEastAsia" w:hAnsiTheme="minorEastAsia" w:hint="eastAsia"/>
                <w:sz w:val="24"/>
                <w:szCs w:val="24"/>
              </w:rPr>
              <w:t>人签名</w:t>
            </w:r>
          </w:p>
        </w:tc>
        <w:tc>
          <w:tcPr>
            <w:tcW w:w="6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17FAB" w14:textId="77777777" w:rsidR="00881DDB" w:rsidRPr="009E626E" w:rsidRDefault="00881DDB" w:rsidP="00881DDB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收集日期</w:t>
            </w:r>
          </w:p>
        </w:tc>
      </w:tr>
      <w:tr w:rsidR="0010269D" w14:paraId="7248359B" w14:textId="77777777" w:rsidTr="0010269D">
        <w:trPr>
          <w:trHeight w:val="20"/>
        </w:trPr>
        <w:tc>
          <w:tcPr>
            <w:tcW w:w="1080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FBA6861" w14:textId="77777777" w:rsidR="00CD0C8D" w:rsidRPr="00881DDB" w:rsidRDefault="00CD0C8D" w:rsidP="00881DDB">
            <w:pPr>
              <w:spacing w:line="360" w:lineRule="exact"/>
              <w:jc w:val="center"/>
              <w:rPr>
                <w:rFonts w:asciiTheme="minorEastAsia" w:eastAsiaTheme="minorEastAsia" w:hAnsiTheme="minorEastAsia" w:cs="Courier New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Courier New" w:hint="eastAsia"/>
                <w:sz w:val="24"/>
                <w:szCs w:val="24"/>
              </w:rPr>
              <w:t>受理阶段</w:t>
            </w:r>
          </w:p>
        </w:tc>
        <w:tc>
          <w:tcPr>
            <w:tcW w:w="18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31BCB" w14:textId="77777777" w:rsidR="00CD0C8D" w:rsidRDefault="00CD0C8D" w:rsidP="00AF68B7">
            <w:pPr>
              <w:pStyle w:val="a9"/>
              <w:spacing w:line="360" w:lineRule="auto"/>
              <w:ind w:right="-85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1.</w:t>
            </w:r>
            <w:r w:rsidRPr="00881DDB">
              <w:rPr>
                <w:rFonts w:asciiTheme="minorEastAsia" w:eastAsiaTheme="minorEastAsia" w:hAnsiTheme="minorEastAsia" w:hint="eastAsia"/>
                <w:sz w:val="24"/>
                <w:szCs w:val="24"/>
              </w:rPr>
              <w:t>委托受理单</w:t>
            </w:r>
          </w:p>
        </w:tc>
        <w:tc>
          <w:tcPr>
            <w:tcW w:w="2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E0A52" w14:textId="77777777" w:rsidR="00CD0C8D" w:rsidRDefault="00CD0C8D" w:rsidP="00881DDB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6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EC1E3" w14:textId="77777777" w:rsidR="00CD0C8D" w:rsidRDefault="00CD0C8D" w:rsidP="00881DDB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7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0C9A1" w14:textId="77777777" w:rsidR="00CD0C8D" w:rsidRDefault="00CD0C8D" w:rsidP="00881DDB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6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3E6C1" w14:textId="77777777" w:rsidR="00CD0C8D" w:rsidRDefault="00CD0C8D" w:rsidP="00881DDB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10269D" w14:paraId="10A7775D" w14:textId="77777777" w:rsidTr="0010269D">
        <w:trPr>
          <w:trHeight w:val="20"/>
        </w:trPr>
        <w:tc>
          <w:tcPr>
            <w:tcW w:w="10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3D5DB0" w14:textId="77777777" w:rsidR="00CD0C8D" w:rsidRDefault="00CD0C8D" w:rsidP="00881DDB">
            <w:pPr>
              <w:spacing w:line="360" w:lineRule="exact"/>
              <w:jc w:val="center"/>
              <w:rPr>
                <w:rFonts w:asciiTheme="minorEastAsia" w:eastAsiaTheme="minorEastAsia" w:hAnsiTheme="minorEastAsia" w:cs="Courier New"/>
                <w:sz w:val="24"/>
                <w:szCs w:val="24"/>
              </w:rPr>
            </w:pPr>
          </w:p>
        </w:tc>
        <w:tc>
          <w:tcPr>
            <w:tcW w:w="18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015CE" w14:textId="77777777" w:rsidR="00CD0C8D" w:rsidRPr="00881DDB" w:rsidRDefault="00CD0C8D" w:rsidP="005337B5">
            <w:pPr>
              <w:pStyle w:val="a9"/>
              <w:spacing w:line="360" w:lineRule="auto"/>
              <w:ind w:right="-85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2.</w:t>
            </w:r>
            <w:r w:rsidRPr="00881DDB">
              <w:rPr>
                <w:rFonts w:asciiTheme="minorEastAsia" w:eastAsiaTheme="minorEastAsia" w:hAnsiTheme="minorEastAsia" w:hint="eastAsia"/>
                <w:sz w:val="24"/>
                <w:szCs w:val="24"/>
              </w:rPr>
              <w:t>送检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物品</w:t>
            </w:r>
            <w:r w:rsidRPr="00881DDB">
              <w:rPr>
                <w:rFonts w:asciiTheme="minorEastAsia" w:eastAsiaTheme="minorEastAsia" w:hAnsiTheme="minorEastAsia" w:hint="eastAsia"/>
                <w:sz w:val="24"/>
                <w:szCs w:val="24"/>
              </w:rPr>
              <w:t>清单（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正联</w:t>
            </w:r>
            <w:r w:rsidRPr="00881DDB">
              <w:rPr>
                <w:rFonts w:asciiTheme="minorEastAsia" w:eastAsia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2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17D1D" w14:textId="77777777" w:rsidR="00CD0C8D" w:rsidRDefault="00CD0C8D" w:rsidP="00881DDB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6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9B659" w14:textId="77777777" w:rsidR="00CD0C8D" w:rsidRDefault="00CD0C8D" w:rsidP="00881DDB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7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55511" w14:textId="77777777" w:rsidR="00CD0C8D" w:rsidRDefault="00CD0C8D" w:rsidP="00881DDB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6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D33C1" w14:textId="77777777" w:rsidR="00CD0C8D" w:rsidRDefault="00CD0C8D" w:rsidP="00881DDB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10269D" w14:paraId="0C162886" w14:textId="77777777" w:rsidTr="0010269D">
        <w:trPr>
          <w:trHeight w:val="20"/>
        </w:trPr>
        <w:tc>
          <w:tcPr>
            <w:tcW w:w="10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9AF531" w14:textId="77777777" w:rsidR="00CD0C8D" w:rsidRPr="00881DDB" w:rsidRDefault="00CD0C8D" w:rsidP="00881DDB">
            <w:pPr>
              <w:spacing w:line="360" w:lineRule="exact"/>
              <w:jc w:val="center"/>
              <w:rPr>
                <w:rFonts w:asciiTheme="minorEastAsia" w:eastAsiaTheme="minorEastAsia" w:hAnsiTheme="minorEastAsia" w:cs="Courier New"/>
                <w:sz w:val="24"/>
                <w:szCs w:val="24"/>
              </w:rPr>
            </w:pPr>
          </w:p>
        </w:tc>
        <w:tc>
          <w:tcPr>
            <w:tcW w:w="18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D1A70" w14:textId="77777777" w:rsidR="00CD0C8D" w:rsidRDefault="00CD0C8D" w:rsidP="00AF68B7">
            <w:pPr>
              <w:pStyle w:val="a9"/>
              <w:spacing w:line="360" w:lineRule="auto"/>
              <w:ind w:right="-85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3.</w:t>
            </w:r>
            <w:r w:rsidRPr="00881DDB">
              <w:rPr>
                <w:rFonts w:asciiTheme="minorEastAsia" w:eastAsiaTheme="minorEastAsia" w:hAnsiTheme="minorEastAsia" w:hint="eastAsia"/>
                <w:sz w:val="24"/>
                <w:szCs w:val="24"/>
              </w:rPr>
              <w:t>客户提交的文档</w:t>
            </w:r>
          </w:p>
          <w:p w14:paraId="73AC1905" w14:textId="1AEF95E4" w:rsidR="00CD0C8D" w:rsidRPr="005337B5" w:rsidRDefault="00CD0C8D" w:rsidP="00333F0C">
            <w:pPr>
              <w:pStyle w:val="a9"/>
              <w:ind w:right="-85"/>
              <w:jc w:val="left"/>
              <w:rPr>
                <w:rFonts w:asciiTheme="minorEastAsia" w:eastAsiaTheme="minorEastAsia" w:hAnsiTheme="minorEastAsia"/>
                <w:i/>
              </w:rPr>
            </w:pPr>
            <w:r w:rsidRPr="005337B5">
              <w:rPr>
                <w:rFonts w:asciiTheme="minorEastAsia" w:eastAsiaTheme="minorEastAsia" w:hAnsiTheme="minorEastAsia" w:hint="eastAsia"/>
                <w:i/>
              </w:rPr>
              <w:t>（包括承诺书，营业执照复印件、</w:t>
            </w:r>
            <w:r w:rsidR="00EE51AB">
              <w:rPr>
                <w:rFonts w:asciiTheme="minorEastAsia" w:eastAsiaTheme="minorEastAsia" w:hAnsiTheme="minorEastAsia" w:hint="eastAsia"/>
                <w:i/>
              </w:rPr>
              <w:t>司法鉴定委托书、</w:t>
            </w:r>
            <w:r w:rsidRPr="005337B5">
              <w:rPr>
                <w:rFonts w:asciiTheme="minorEastAsia" w:eastAsiaTheme="minorEastAsia" w:hAnsiTheme="minorEastAsia" w:hint="eastAsia"/>
                <w:i/>
              </w:rPr>
              <w:t>单位介绍信、办理人证件、鉴定聘请书等）</w:t>
            </w:r>
          </w:p>
        </w:tc>
        <w:tc>
          <w:tcPr>
            <w:tcW w:w="2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8C8F5" w14:textId="77777777" w:rsidR="00CD0C8D" w:rsidRDefault="00CD0C8D" w:rsidP="00881DDB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6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22775" w14:textId="77777777" w:rsidR="00CD0C8D" w:rsidRDefault="00CD0C8D" w:rsidP="00881DDB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7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0A626" w14:textId="77777777" w:rsidR="00CD0C8D" w:rsidRDefault="00CD0C8D" w:rsidP="00881DDB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6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2AFFC" w14:textId="77777777" w:rsidR="00CD0C8D" w:rsidRDefault="00CD0C8D" w:rsidP="00881DDB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10269D" w14:paraId="3233C209" w14:textId="77777777" w:rsidTr="0010269D">
        <w:trPr>
          <w:trHeight w:val="20"/>
        </w:trPr>
        <w:tc>
          <w:tcPr>
            <w:tcW w:w="10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1D4537" w14:textId="77777777" w:rsidR="00CD0C8D" w:rsidRPr="00881DDB" w:rsidRDefault="00CD0C8D" w:rsidP="00CD0C8D">
            <w:pPr>
              <w:spacing w:line="360" w:lineRule="exact"/>
              <w:jc w:val="center"/>
              <w:rPr>
                <w:rFonts w:asciiTheme="minorEastAsia" w:eastAsiaTheme="minorEastAsia" w:hAnsiTheme="minorEastAsia" w:cs="Courier New"/>
                <w:sz w:val="24"/>
                <w:szCs w:val="24"/>
              </w:rPr>
            </w:pPr>
          </w:p>
        </w:tc>
        <w:tc>
          <w:tcPr>
            <w:tcW w:w="18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53317" w14:textId="77777777" w:rsidR="00CD0C8D" w:rsidRPr="00881DDB" w:rsidRDefault="00CD0C8D" w:rsidP="00E304DE">
            <w:pPr>
              <w:pStyle w:val="a9"/>
              <w:spacing w:line="360" w:lineRule="auto"/>
              <w:ind w:right="-85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4.</w:t>
            </w:r>
            <w:r w:rsidR="00707691">
              <w:rPr>
                <w:rFonts w:asciiTheme="minorEastAsia" w:eastAsiaTheme="minorEastAsia" w:hAnsiTheme="minorEastAsia" w:hint="eastAsia"/>
                <w:sz w:val="24"/>
                <w:szCs w:val="24"/>
              </w:rPr>
              <w:t>检材</w:t>
            </w:r>
            <w:r w:rsidR="00E304DE">
              <w:rPr>
                <w:rFonts w:asciiTheme="minorEastAsia" w:eastAsiaTheme="minorEastAsia" w:hAnsiTheme="minorEastAsia" w:hint="eastAsia"/>
                <w:sz w:val="24"/>
                <w:szCs w:val="24"/>
              </w:rPr>
              <w:t>内部流转记录</w:t>
            </w:r>
          </w:p>
        </w:tc>
        <w:tc>
          <w:tcPr>
            <w:tcW w:w="2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5A03F" w14:textId="77777777" w:rsidR="00CD0C8D" w:rsidRDefault="00CD0C8D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6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14EC8" w14:textId="77777777" w:rsidR="00CD0C8D" w:rsidRDefault="00CD0C8D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7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81A7C" w14:textId="77777777" w:rsidR="00CD0C8D" w:rsidRDefault="00CD0C8D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6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CD9FD" w14:textId="77777777" w:rsidR="00CD0C8D" w:rsidRDefault="00CD0C8D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10269D" w14:paraId="0935A619" w14:textId="77777777" w:rsidTr="0010269D">
        <w:trPr>
          <w:trHeight w:val="20"/>
        </w:trPr>
        <w:tc>
          <w:tcPr>
            <w:tcW w:w="10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A7A851" w14:textId="77777777" w:rsidR="00CD0C8D" w:rsidRPr="00881DDB" w:rsidRDefault="00CD0C8D" w:rsidP="00CD0C8D">
            <w:pPr>
              <w:spacing w:line="360" w:lineRule="exact"/>
              <w:jc w:val="center"/>
              <w:rPr>
                <w:rFonts w:asciiTheme="minorEastAsia" w:eastAsiaTheme="minorEastAsia" w:hAnsiTheme="minorEastAsia" w:cs="Courier New"/>
                <w:sz w:val="24"/>
                <w:szCs w:val="24"/>
              </w:rPr>
            </w:pPr>
          </w:p>
        </w:tc>
        <w:tc>
          <w:tcPr>
            <w:tcW w:w="18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0E51E" w14:textId="77777777" w:rsidR="00CD0C8D" w:rsidRDefault="00CD0C8D" w:rsidP="00CD0C8D">
            <w:pPr>
              <w:pStyle w:val="a9"/>
              <w:spacing w:line="360" w:lineRule="auto"/>
              <w:ind w:right="-85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5.</w:t>
            </w:r>
            <w:r w:rsidRPr="00881DDB">
              <w:rPr>
                <w:rFonts w:asciiTheme="minorEastAsia" w:eastAsiaTheme="minorEastAsia" w:hAnsiTheme="minorEastAsia" w:hint="eastAsia"/>
                <w:sz w:val="24"/>
                <w:szCs w:val="24"/>
              </w:rPr>
              <w:t>项目流转记录</w:t>
            </w:r>
          </w:p>
        </w:tc>
        <w:tc>
          <w:tcPr>
            <w:tcW w:w="2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2AADA" w14:textId="77777777" w:rsidR="00CD0C8D" w:rsidRDefault="00CD0C8D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6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1702C" w14:textId="77777777" w:rsidR="00CD0C8D" w:rsidRDefault="00CD0C8D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7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90EF1" w14:textId="77777777" w:rsidR="00CD0C8D" w:rsidRDefault="00CD0C8D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6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F0DEA" w14:textId="77777777" w:rsidR="00CD0C8D" w:rsidRDefault="00CD0C8D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10269D" w14:paraId="223CD8E7" w14:textId="77777777" w:rsidTr="0010269D">
        <w:trPr>
          <w:trHeight w:val="20"/>
        </w:trPr>
        <w:tc>
          <w:tcPr>
            <w:tcW w:w="1080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6A31C99F" w14:textId="77777777" w:rsidR="00CD0C8D" w:rsidRPr="00881DDB" w:rsidRDefault="00CD0C8D" w:rsidP="00CD0C8D">
            <w:pPr>
              <w:spacing w:line="360" w:lineRule="exact"/>
              <w:jc w:val="center"/>
              <w:rPr>
                <w:rFonts w:asciiTheme="minorEastAsia" w:eastAsiaTheme="minorEastAsia" w:hAnsiTheme="minorEastAsia" w:cs="Courier New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Courier New" w:hint="eastAsia"/>
                <w:sz w:val="24"/>
                <w:szCs w:val="24"/>
              </w:rPr>
              <w:t>项目实施</w:t>
            </w:r>
          </w:p>
        </w:tc>
        <w:tc>
          <w:tcPr>
            <w:tcW w:w="18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0CFFA" w14:textId="77777777" w:rsidR="00CD0C8D" w:rsidRDefault="00CD0C8D" w:rsidP="00CD0C8D">
            <w:pPr>
              <w:pStyle w:val="a9"/>
              <w:spacing w:line="360" w:lineRule="auto"/>
              <w:ind w:right="-85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6.</w:t>
            </w:r>
            <w:r w:rsidRPr="00AF68B7">
              <w:rPr>
                <w:rFonts w:asciiTheme="minorEastAsia" w:eastAsiaTheme="minorEastAsia" w:hAnsiTheme="minorEastAsia" w:hint="eastAsia"/>
                <w:sz w:val="24"/>
                <w:szCs w:val="24"/>
              </w:rPr>
              <w:t>检材初步情况确认表</w:t>
            </w:r>
          </w:p>
        </w:tc>
        <w:tc>
          <w:tcPr>
            <w:tcW w:w="2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75CED" w14:textId="77777777" w:rsidR="00CD0C8D" w:rsidRDefault="00CD0C8D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6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49EEE" w14:textId="77777777" w:rsidR="00CD0C8D" w:rsidRDefault="00CD0C8D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7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1D818" w14:textId="77777777" w:rsidR="00CD0C8D" w:rsidRDefault="00CD0C8D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6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DD13" w14:textId="77777777" w:rsidR="00CD0C8D" w:rsidRDefault="00CD0C8D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10269D" w14:paraId="7373ACF3" w14:textId="77777777" w:rsidTr="0010269D">
        <w:trPr>
          <w:trHeight w:val="20"/>
        </w:trPr>
        <w:tc>
          <w:tcPr>
            <w:tcW w:w="10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59D5D6" w14:textId="77777777" w:rsidR="00CD0C8D" w:rsidRDefault="00CD0C8D" w:rsidP="00CD0C8D">
            <w:pPr>
              <w:spacing w:line="360" w:lineRule="exact"/>
              <w:jc w:val="center"/>
              <w:rPr>
                <w:rFonts w:asciiTheme="minorEastAsia" w:eastAsiaTheme="minorEastAsia" w:hAnsiTheme="minorEastAsia" w:cs="Courier New"/>
                <w:sz w:val="24"/>
                <w:szCs w:val="24"/>
              </w:rPr>
            </w:pPr>
          </w:p>
        </w:tc>
        <w:tc>
          <w:tcPr>
            <w:tcW w:w="18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D23E4" w14:textId="77777777" w:rsidR="00CD0C8D" w:rsidRDefault="00CD0C8D" w:rsidP="00CD0C8D">
            <w:pPr>
              <w:pStyle w:val="a9"/>
              <w:spacing w:line="360" w:lineRule="auto"/>
              <w:ind w:right="-85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7.</w:t>
            </w:r>
            <w:r w:rsidRPr="00AF68B7">
              <w:rPr>
                <w:rFonts w:asciiTheme="minorEastAsia" w:eastAsiaTheme="minorEastAsia" w:hAnsiTheme="minorEastAsia" w:hint="eastAsia"/>
                <w:sz w:val="24"/>
                <w:szCs w:val="24"/>
              </w:rPr>
              <w:t>检材照片</w:t>
            </w:r>
          </w:p>
        </w:tc>
        <w:tc>
          <w:tcPr>
            <w:tcW w:w="2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6E807" w14:textId="77777777" w:rsidR="00CD0C8D" w:rsidRDefault="00CD0C8D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6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144F" w14:textId="77777777" w:rsidR="00CD0C8D" w:rsidRDefault="00CD0C8D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7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7E448" w14:textId="77777777" w:rsidR="00CD0C8D" w:rsidRDefault="00CD0C8D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6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D5FDF" w14:textId="77777777" w:rsidR="00CD0C8D" w:rsidRDefault="00CD0C8D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10269D" w14:paraId="69869BE0" w14:textId="77777777" w:rsidTr="0010269D">
        <w:trPr>
          <w:trHeight w:val="20"/>
        </w:trPr>
        <w:tc>
          <w:tcPr>
            <w:tcW w:w="10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BED64C" w14:textId="77777777" w:rsidR="00CD0C8D" w:rsidRPr="00881DDB" w:rsidRDefault="00CD0C8D" w:rsidP="00CD0C8D">
            <w:pPr>
              <w:spacing w:line="360" w:lineRule="exact"/>
              <w:jc w:val="center"/>
              <w:rPr>
                <w:rFonts w:asciiTheme="minorEastAsia" w:eastAsiaTheme="minorEastAsia" w:hAnsiTheme="minorEastAsia" w:cs="Courier New"/>
                <w:sz w:val="24"/>
                <w:szCs w:val="24"/>
              </w:rPr>
            </w:pPr>
          </w:p>
        </w:tc>
        <w:tc>
          <w:tcPr>
            <w:tcW w:w="18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FEA5E" w14:textId="77777777" w:rsidR="00CD0C8D" w:rsidRPr="00881DDB" w:rsidRDefault="00E304DE" w:rsidP="00E304DE">
            <w:pPr>
              <w:pStyle w:val="a9"/>
              <w:spacing w:line="360" w:lineRule="auto"/>
              <w:ind w:right="-85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8.司法鉴定协议书</w:t>
            </w:r>
          </w:p>
        </w:tc>
        <w:tc>
          <w:tcPr>
            <w:tcW w:w="2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ED9EF" w14:textId="77777777" w:rsidR="00CD0C8D" w:rsidRDefault="00CD0C8D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6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B9218" w14:textId="77777777" w:rsidR="00CD0C8D" w:rsidRDefault="00CD0C8D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7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08E9D" w14:textId="77777777" w:rsidR="00CD0C8D" w:rsidRDefault="00CD0C8D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6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C0C73" w14:textId="77777777" w:rsidR="00CD0C8D" w:rsidRDefault="00CD0C8D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10269D" w14:paraId="02E6A8E5" w14:textId="77777777" w:rsidTr="0010269D">
        <w:trPr>
          <w:trHeight w:val="20"/>
        </w:trPr>
        <w:tc>
          <w:tcPr>
            <w:tcW w:w="10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16C334" w14:textId="77777777" w:rsidR="00CD0C8D" w:rsidRPr="00881DDB" w:rsidRDefault="00CD0C8D" w:rsidP="00CD0C8D">
            <w:pPr>
              <w:spacing w:line="360" w:lineRule="exact"/>
              <w:jc w:val="center"/>
              <w:rPr>
                <w:rFonts w:asciiTheme="minorEastAsia" w:eastAsiaTheme="minorEastAsia" w:hAnsiTheme="minorEastAsia" w:cs="Courier New"/>
                <w:sz w:val="24"/>
                <w:szCs w:val="24"/>
              </w:rPr>
            </w:pPr>
          </w:p>
        </w:tc>
        <w:tc>
          <w:tcPr>
            <w:tcW w:w="18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B9222" w14:textId="77777777" w:rsidR="00CD0C8D" w:rsidRDefault="00CD0C8D" w:rsidP="00CD0C8D">
            <w:pPr>
              <w:pStyle w:val="a9"/>
              <w:spacing w:line="360" w:lineRule="auto"/>
              <w:ind w:right="-85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9.合同评审表</w:t>
            </w:r>
          </w:p>
        </w:tc>
        <w:tc>
          <w:tcPr>
            <w:tcW w:w="2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20017" w14:textId="77777777" w:rsidR="00CD0C8D" w:rsidRDefault="00CD0C8D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6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A2EBF" w14:textId="77777777" w:rsidR="00CD0C8D" w:rsidRDefault="00CD0C8D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7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03EAA" w14:textId="77777777" w:rsidR="00CD0C8D" w:rsidRDefault="00CD0C8D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6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0BB1A" w14:textId="77777777" w:rsidR="00CD0C8D" w:rsidRDefault="00CD0C8D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10269D" w14:paraId="729EA436" w14:textId="77777777" w:rsidTr="0010269D">
        <w:trPr>
          <w:trHeight w:val="20"/>
        </w:trPr>
        <w:tc>
          <w:tcPr>
            <w:tcW w:w="10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EA0180" w14:textId="77777777" w:rsidR="00CD0C8D" w:rsidRPr="00881DDB" w:rsidRDefault="00CD0C8D" w:rsidP="00CD0C8D">
            <w:pPr>
              <w:spacing w:line="360" w:lineRule="exact"/>
              <w:jc w:val="center"/>
              <w:rPr>
                <w:rFonts w:asciiTheme="minorEastAsia" w:eastAsiaTheme="minorEastAsia" w:hAnsiTheme="minorEastAsia" w:cs="Courier New"/>
                <w:sz w:val="24"/>
                <w:szCs w:val="24"/>
              </w:rPr>
            </w:pPr>
          </w:p>
        </w:tc>
        <w:tc>
          <w:tcPr>
            <w:tcW w:w="18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8110" w14:textId="77777777" w:rsidR="00CD0C8D" w:rsidRDefault="00CD0C8D" w:rsidP="00CD0C8D">
            <w:pPr>
              <w:pStyle w:val="a9"/>
              <w:spacing w:line="360" w:lineRule="auto"/>
              <w:ind w:right="-85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10.检验方案</w:t>
            </w:r>
          </w:p>
        </w:tc>
        <w:tc>
          <w:tcPr>
            <w:tcW w:w="2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C336E" w14:textId="77777777" w:rsidR="00CD0C8D" w:rsidRDefault="00CD0C8D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6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DDD07" w14:textId="77777777" w:rsidR="00CD0C8D" w:rsidRDefault="00CD0C8D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7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515C1" w14:textId="77777777" w:rsidR="00CD0C8D" w:rsidRDefault="00CD0C8D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6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08080" w14:textId="77777777" w:rsidR="00CD0C8D" w:rsidRDefault="00CD0C8D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B6ECB" w14:paraId="1DC68000" w14:textId="77777777" w:rsidTr="0010269D">
        <w:trPr>
          <w:trHeight w:val="20"/>
        </w:trPr>
        <w:tc>
          <w:tcPr>
            <w:tcW w:w="10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0E933E" w14:textId="77777777" w:rsidR="006B6ECB" w:rsidRPr="00881DDB" w:rsidRDefault="006B6ECB" w:rsidP="00CD0C8D">
            <w:pPr>
              <w:spacing w:line="360" w:lineRule="exact"/>
              <w:jc w:val="center"/>
              <w:rPr>
                <w:rFonts w:asciiTheme="minorEastAsia" w:eastAsiaTheme="minorEastAsia" w:hAnsiTheme="minorEastAsia" w:cs="Courier New"/>
                <w:sz w:val="24"/>
                <w:szCs w:val="24"/>
              </w:rPr>
            </w:pPr>
          </w:p>
        </w:tc>
        <w:tc>
          <w:tcPr>
            <w:tcW w:w="18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39375" w14:textId="77777777" w:rsidR="006B6ECB" w:rsidRDefault="006B6ECB" w:rsidP="00CD0C8D">
            <w:pPr>
              <w:pStyle w:val="a9"/>
              <w:spacing w:line="360" w:lineRule="auto"/>
              <w:ind w:right="-85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11.检材情况记录表</w:t>
            </w:r>
          </w:p>
        </w:tc>
        <w:tc>
          <w:tcPr>
            <w:tcW w:w="2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CB27E" w14:textId="77777777" w:rsidR="006B6ECB" w:rsidRDefault="006B6ECB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6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84E15" w14:textId="77777777" w:rsidR="006B6ECB" w:rsidRDefault="006B6ECB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7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87250" w14:textId="77777777" w:rsidR="006B6ECB" w:rsidRDefault="006B6ECB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6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65C79" w14:textId="77777777" w:rsidR="006B6ECB" w:rsidRDefault="006B6ECB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10269D" w14:paraId="422F539D" w14:textId="77777777" w:rsidTr="0010269D">
        <w:trPr>
          <w:trHeight w:val="20"/>
        </w:trPr>
        <w:tc>
          <w:tcPr>
            <w:tcW w:w="10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294528" w14:textId="77777777" w:rsidR="00CD0C8D" w:rsidRPr="00881DDB" w:rsidRDefault="00CD0C8D" w:rsidP="00CD0C8D">
            <w:pPr>
              <w:spacing w:line="360" w:lineRule="exact"/>
              <w:jc w:val="center"/>
              <w:rPr>
                <w:rFonts w:asciiTheme="minorEastAsia" w:eastAsiaTheme="minorEastAsia" w:hAnsiTheme="minorEastAsia" w:cs="Courier New"/>
                <w:sz w:val="24"/>
                <w:szCs w:val="24"/>
              </w:rPr>
            </w:pPr>
          </w:p>
        </w:tc>
        <w:tc>
          <w:tcPr>
            <w:tcW w:w="18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F0279" w14:textId="77777777" w:rsidR="00CD0C8D" w:rsidRDefault="006B6ECB" w:rsidP="00CD0C8D">
            <w:pPr>
              <w:pStyle w:val="a9"/>
              <w:spacing w:line="360" w:lineRule="auto"/>
              <w:ind w:right="-85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12.</w:t>
            </w:r>
            <w:r w:rsidR="00CD0C8D">
              <w:rPr>
                <w:rFonts w:asciiTheme="minorEastAsia" w:eastAsiaTheme="minorEastAsia" w:hAnsiTheme="minorEastAsia" w:hint="eastAsia"/>
                <w:sz w:val="24"/>
                <w:szCs w:val="24"/>
              </w:rPr>
              <w:t>检验操作记录</w:t>
            </w:r>
          </w:p>
        </w:tc>
        <w:tc>
          <w:tcPr>
            <w:tcW w:w="2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EA7DD" w14:textId="77777777" w:rsidR="00CD0C8D" w:rsidRDefault="00CD0C8D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6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A7CD6" w14:textId="77777777" w:rsidR="00CD0C8D" w:rsidRDefault="00CD0C8D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7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3F661" w14:textId="77777777" w:rsidR="00CD0C8D" w:rsidRDefault="00CD0C8D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6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FE2DF" w14:textId="77777777" w:rsidR="00CD0C8D" w:rsidRDefault="00CD0C8D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10269D" w14:paraId="41E8E8D3" w14:textId="77777777" w:rsidTr="0010269D">
        <w:trPr>
          <w:trHeight w:val="20"/>
        </w:trPr>
        <w:tc>
          <w:tcPr>
            <w:tcW w:w="10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A77644" w14:textId="77777777" w:rsidR="00CD0C8D" w:rsidRPr="00881DDB" w:rsidRDefault="00CD0C8D" w:rsidP="00CD0C8D">
            <w:pPr>
              <w:spacing w:line="360" w:lineRule="exact"/>
              <w:jc w:val="center"/>
              <w:rPr>
                <w:rFonts w:asciiTheme="minorEastAsia" w:eastAsiaTheme="minorEastAsia" w:hAnsiTheme="minorEastAsia" w:cs="Courier New"/>
                <w:sz w:val="24"/>
                <w:szCs w:val="24"/>
              </w:rPr>
            </w:pPr>
          </w:p>
        </w:tc>
        <w:tc>
          <w:tcPr>
            <w:tcW w:w="18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0EC71" w14:textId="77777777" w:rsidR="00CD0C8D" w:rsidRDefault="006B6ECB" w:rsidP="00875FEC">
            <w:pPr>
              <w:pStyle w:val="a9"/>
              <w:spacing w:line="360" w:lineRule="auto"/>
              <w:ind w:right="-85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13</w:t>
            </w:r>
            <w:r w:rsidR="00E304DE">
              <w:rPr>
                <w:rFonts w:asciiTheme="minorEastAsia" w:eastAsiaTheme="minorEastAsia" w:hAnsiTheme="minorEastAsia" w:hint="eastAsia"/>
                <w:sz w:val="24"/>
                <w:szCs w:val="24"/>
              </w:rPr>
              <w:t>.</w:t>
            </w:r>
            <w:r w:rsidR="00CD0C8D">
              <w:rPr>
                <w:rFonts w:asciiTheme="minorEastAsia" w:eastAsiaTheme="minorEastAsia" w:hAnsiTheme="minorEastAsia" w:hint="eastAsia"/>
                <w:sz w:val="24"/>
                <w:szCs w:val="24"/>
              </w:rPr>
              <w:t>报告审批表</w:t>
            </w:r>
          </w:p>
        </w:tc>
        <w:tc>
          <w:tcPr>
            <w:tcW w:w="2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B6772" w14:textId="77777777" w:rsidR="00CD0C8D" w:rsidRDefault="00CD0C8D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6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C4354" w14:textId="77777777" w:rsidR="00CD0C8D" w:rsidRDefault="00CD0C8D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7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FA8DC" w14:textId="77777777" w:rsidR="00CD0C8D" w:rsidRDefault="00CD0C8D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6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DD45F" w14:textId="77777777" w:rsidR="00CD0C8D" w:rsidRDefault="00CD0C8D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10269D" w14:paraId="3DDB5B0B" w14:textId="77777777" w:rsidTr="0010269D">
        <w:trPr>
          <w:trHeight w:val="20"/>
        </w:trPr>
        <w:tc>
          <w:tcPr>
            <w:tcW w:w="108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8B5DB" w14:textId="77777777" w:rsidR="00CD0C8D" w:rsidRPr="00881DDB" w:rsidRDefault="00CD0C8D" w:rsidP="00CD0C8D">
            <w:pPr>
              <w:spacing w:line="360" w:lineRule="exact"/>
              <w:jc w:val="center"/>
              <w:rPr>
                <w:rFonts w:asciiTheme="minorEastAsia" w:eastAsiaTheme="minorEastAsia" w:hAnsiTheme="minorEastAsia" w:cs="Courier New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Courier New" w:hint="eastAsia"/>
                <w:sz w:val="24"/>
                <w:szCs w:val="24"/>
              </w:rPr>
              <w:t>项目完成</w:t>
            </w:r>
          </w:p>
        </w:tc>
        <w:tc>
          <w:tcPr>
            <w:tcW w:w="18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55146" w14:textId="77777777" w:rsidR="00CD0C8D" w:rsidRDefault="00CD0C8D" w:rsidP="00CD0C8D">
            <w:pPr>
              <w:pStyle w:val="a9"/>
              <w:spacing w:line="360" w:lineRule="auto"/>
              <w:ind w:right="-85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  <w:r w:rsidR="006B6ECB">
              <w:rPr>
                <w:rFonts w:asciiTheme="minorEastAsia" w:eastAsia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.</w:t>
            </w:r>
            <w:r w:rsidRPr="00AF68B7">
              <w:rPr>
                <w:rFonts w:asciiTheme="minorEastAsia" w:eastAsiaTheme="minorEastAsia" w:hAnsiTheme="minorEastAsia" w:hint="eastAsia"/>
                <w:sz w:val="24"/>
                <w:szCs w:val="24"/>
              </w:rPr>
              <w:t>司法鉴定</w:t>
            </w:r>
            <w:r w:rsidR="00E304DE">
              <w:rPr>
                <w:rFonts w:asciiTheme="minorEastAsia" w:eastAsiaTheme="minorEastAsia" w:hAnsiTheme="minorEastAsia" w:hint="eastAsia"/>
                <w:sz w:val="24"/>
                <w:szCs w:val="24"/>
              </w:rPr>
              <w:t>检验</w:t>
            </w:r>
            <w:r w:rsidRPr="00AF68B7">
              <w:rPr>
                <w:rFonts w:asciiTheme="minorEastAsia" w:eastAsiaTheme="minorEastAsia" w:hAnsiTheme="minorEastAsia" w:hint="eastAsia"/>
                <w:sz w:val="24"/>
                <w:szCs w:val="24"/>
              </w:rPr>
              <w:t>报告书</w:t>
            </w:r>
            <w:r w:rsidR="00E304DE">
              <w:rPr>
                <w:rFonts w:asciiTheme="minorEastAsia" w:eastAsiaTheme="minorEastAsia" w:hAnsiTheme="minorEastAsia" w:hint="eastAsia"/>
                <w:sz w:val="24"/>
                <w:szCs w:val="24"/>
              </w:rPr>
              <w:t>／意见书</w:t>
            </w:r>
          </w:p>
        </w:tc>
        <w:tc>
          <w:tcPr>
            <w:tcW w:w="2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BC58B" w14:textId="77777777" w:rsidR="00CD0C8D" w:rsidRDefault="00CD0C8D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6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63A8A" w14:textId="77777777" w:rsidR="00CD0C8D" w:rsidRDefault="00CD0C8D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7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0A030" w14:textId="77777777" w:rsidR="00CD0C8D" w:rsidRDefault="00CD0C8D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6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E4C8C" w14:textId="77777777" w:rsidR="00CD0C8D" w:rsidRDefault="00CD0C8D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10269D" w14:paraId="138C6C12" w14:textId="77777777" w:rsidTr="0010269D">
        <w:trPr>
          <w:trHeight w:val="20"/>
        </w:trPr>
        <w:tc>
          <w:tcPr>
            <w:tcW w:w="10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409A14" w14:textId="77777777" w:rsidR="00CD0C8D" w:rsidRPr="00881DDB" w:rsidRDefault="00CD0C8D" w:rsidP="00CD0C8D">
            <w:pPr>
              <w:spacing w:line="360" w:lineRule="exact"/>
              <w:jc w:val="center"/>
              <w:rPr>
                <w:rFonts w:asciiTheme="minorEastAsia" w:eastAsiaTheme="minorEastAsia" w:hAnsiTheme="minorEastAsia" w:cs="Courier New"/>
                <w:sz w:val="24"/>
                <w:szCs w:val="24"/>
              </w:rPr>
            </w:pPr>
          </w:p>
        </w:tc>
        <w:tc>
          <w:tcPr>
            <w:tcW w:w="18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3A605" w14:textId="77777777" w:rsidR="00CD0C8D" w:rsidRDefault="00CD0C8D" w:rsidP="00CD0C8D">
            <w:pPr>
              <w:pStyle w:val="a9"/>
              <w:spacing w:line="360" w:lineRule="auto"/>
              <w:ind w:right="-85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  <w:r w:rsidR="006B6ECB">
              <w:rPr>
                <w:rFonts w:asciiTheme="minorEastAsia" w:eastAsiaTheme="minorEastAsia" w:hAnsiTheme="minorEastAsia" w:hint="eastAsia"/>
                <w:sz w:val="24"/>
                <w:szCs w:val="24"/>
              </w:rPr>
              <w:t>5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.</w:t>
            </w:r>
            <w:r w:rsidRPr="00881DDB">
              <w:rPr>
                <w:rFonts w:asciiTheme="minorEastAsia" w:eastAsiaTheme="minorEastAsia" w:hAnsiTheme="minorEastAsia" w:hint="eastAsia"/>
                <w:sz w:val="24"/>
                <w:szCs w:val="24"/>
              </w:rPr>
              <w:t>送检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物品</w:t>
            </w:r>
            <w:r w:rsidRPr="00881DDB">
              <w:rPr>
                <w:rFonts w:asciiTheme="minorEastAsia" w:eastAsiaTheme="minorEastAsia" w:hAnsiTheme="minorEastAsia" w:hint="eastAsia"/>
                <w:sz w:val="24"/>
                <w:szCs w:val="24"/>
              </w:rPr>
              <w:t>清单（副本）</w:t>
            </w:r>
          </w:p>
        </w:tc>
        <w:tc>
          <w:tcPr>
            <w:tcW w:w="2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4BC80" w14:textId="77777777" w:rsidR="00CD0C8D" w:rsidRDefault="00CD0C8D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6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03433" w14:textId="77777777" w:rsidR="00CD0C8D" w:rsidRDefault="00CD0C8D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7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F4523" w14:textId="77777777" w:rsidR="00CD0C8D" w:rsidRDefault="00CD0C8D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6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C1848" w14:textId="77777777" w:rsidR="00CD0C8D" w:rsidRDefault="00CD0C8D" w:rsidP="00CD0C8D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10269D" w14:paraId="70B5D84A" w14:textId="77777777" w:rsidTr="0010269D">
        <w:trPr>
          <w:trHeight w:val="20"/>
        </w:trPr>
        <w:tc>
          <w:tcPr>
            <w:tcW w:w="10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AAB89" w14:textId="77777777" w:rsidR="00CD0C8D" w:rsidRPr="00881DDB" w:rsidRDefault="00CD0C8D" w:rsidP="00CD0C8D">
            <w:pPr>
              <w:spacing w:line="360" w:lineRule="exact"/>
              <w:jc w:val="center"/>
              <w:rPr>
                <w:rFonts w:asciiTheme="minorEastAsia" w:eastAsiaTheme="minorEastAsia" w:hAnsiTheme="minorEastAsia" w:cs="Courier New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其他：</w:t>
            </w:r>
          </w:p>
        </w:tc>
        <w:tc>
          <w:tcPr>
            <w:tcW w:w="18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354B3" w14:textId="77777777" w:rsidR="00CD0C8D" w:rsidRPr="009E626E" w:rsidRDefault="00CD0C8D" w:rsidP="00CD0C8D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53E20" w14:textId="77777777" w:rsidR="00CD0C8D" w:rsidRPr="009E626E" w:rsidRDefault="00CD0C8D" w:rsidP="00CD0C8D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6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D4F6E" w14:textId="77777777" w:rsidR="00CD0C8D" w:rsidRPr="009E626E" w:rsidRDefault="00CD0C8D" w:rsidP="00CD0C8D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7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D07E6" w14:textId="77777777" w:rsidR="00CD0C8D" w:rsidRPr="009E626E" w:rsidRDefault="00CD0C8D" w:rsidP="00CD0C8D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6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4F3B3" w14:textId="77777777" w:rsidR="00CD0C8D" w:rsidRPr="009E626E" w:rsidRDefault="00CD0C8D" w:rsidP="00CD0C8D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10269D" w14:paraId="6CFB4321" w14:textId="77777777" w:rsidTr="0010269D">
        <w:trPr>
          <w:trHeight w:val="20"/>
        </w:trPr>
        <w:tc>
          <w:tcPr>
            <w:tcW w:w="10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78CEA" w14:textId="77777777" w:rsidR="00CD0C8D" w:rsidRPr="00AF68B7" w:rsidRDefault="00CD0C8D" w:rsidP="00CD0C8D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F68B7">
              <w:rPr>
                <w:rFonts w:asciiTheme="minorEastAsia" w:eastAsiaTheme="minorEastAsia" w:hAnsiTheme="minorEastAsia" w:hint="eastAsia"/>
                <w:sz w:val="24"/>
                <w:szCs w:val="24"/>
              </w:rPr>
              <w:t>其他：</w:t>
            </w:r>
          </w:p>
        </w:tc>
        <w:tc>
          <w:tcPr>
            <w:tcW w:w="18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B490" w14:textId="77777777" w:rsidR="00CD0C8D" w:rsidRPr="009E626E" w:rsidRDefault="00CD0C8D" w:rsidP="00CD0C8D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CE40F" w14:textId="77777777" w:rsidR="00CD0C8D" w:rsidRPr="009E626E" w:rsidRDefault="00CD0C8D" w:rsidP="00CD0C8D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6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5F514" w14:textId="77777777" w:rsidR="00CD0C8D" w:rsidRPr="009E626E" w:rsidRDefault="00CD0C8D" w:rsidP="00CD0C8D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7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7F41A" w14:textId="77777777" w:rsidR="00CD0C8D" w:rsidRPr="009E626E" w:rsidRDefault="00CD0C8D" w:rsidP="00CD0C8D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6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C829B" w14:textId="77777777" w:rsidR="00CD0C8D" w:rsidRPr="009E626E" w:rsidRDefault="00CD0C8D" w:rsidP="00CD0C8D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10269D" w14:paraId="35B21F1A" w14:textId="77777777" w:rsidTr="0010269D">
        <w:trPr>
          <w:trHeight w:val="20"/>
        </w:trPr>
        <w:tc>
          <w:tcPr>
            <w:tcW w:w="10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B4C7C" w14:textId="77777777" w:rsidR="0010269D" w:rsidRPr="00AF68B7" w:rsidRDefault="0010269D" w:rsidP="00CD0C8D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0269D">
              <w:rPr>
                <w:rFonts w:asciiTheme="minorEastAsia" w:eastAsiaTheme="minorEastAsia" w:hAnsiTheme="minorEastAsia" w:hint="eastAsia"/>
                <w:sz w:val="24"/>
                <w:szCs w:val="24"/>
              </w:rPr>
              <w:t>其他：</w:t>
            </w:r>
          </w:p>
        </w:tc>
        <w:tc>
          <w:tcPr>
            <w:tcW w:w="18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228DC" w14:textId="77777777" w:rsidR="0010269D" w:rsidRPr="009E626E" w:rsidRDefault="0010269D" w:rsidP="00CD0C8D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6447C" w14:textId="77777777" w:rsidR="0010269D" w:rsidRPr="009E626E" w:rsidRDefault="0010269D" w:rsidP="00CD0C8D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6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E043E" w14:textId="77777777" w:rsidR="0010269D" w:rsidRPr="009E626E" w:rsidRDefault="0010269D" w:rsidP="00CD0C8D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7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58507" w14:textId="77777777" w:rsidR="0010269D" w:rsidRPr="009E626E" w:rsidRDefault="0010269D" w:rsidP="00CD0C8D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6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D5AD3" w14:textId="77777777" w:rsidR="0010269D" w:rsidRPr="009E626E" w:rsidRDefault="0010269D" w:rsidP="00CD0C8D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10269D" w14:paraId="0C64E13E" w14:textId="77777777" w:rsidTr="0010269D">
        <w:trPr>
          <w:trHeight w:val="20"/>
        </w:trPr>
        <w:tc>
          <w:tcPr>
            <w:tcW w:w="10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0091B" w14:textId="77777777" w:rsidR="00CD0C8D" w:rsidRPr="00E6677D" w:rsidRDefault="00CD0C8D" w:rsidP="00CD0C8D">
            <w:pPr>
              <w:spacing w:line="360" w:lineRule="exact"/>
              <w:ind w:rightChars="124" w:right="26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6677D">
              <w:rPr>
                <w:rFonts w:asciiTheme="minorEastAsia" w:eastAsiaTheme="minorEastAsia" w:hAnsiTheme="minorEastAsia" w:hint="eastAsia"/>
                <w:sz w:val="24"/>
                <w:szCs w:val="24"/>
              </w:rPr>
              <w:t>备注</w:t>
            </w:r>
          </w:p>
        </w:tc>
        <w:tc>
          <w:tcPr>
            <w:tcW w:w="3920" w:type="pct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A106C" w14:textId="77777777" w:rsidR="00CD0C8D" w:rsidRPr="009E626E" w:rsidRDefault="00CD0C8D" w:rsidP="00CD0C8D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10269D" w14:paraId="17975C66" w14:textId="77777777" w:rsidTr="0010269D">
        <w:trPr>
          <w:trHeight w:val="20"/>
        </w:trPr>
        <w:tc>
          <w:tcPr>
            <w:tcW w:w="10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D17B" w14:textId="77777777" w:rsidR="00CD0C8D" w:rsidRPr="00CD0C8D" w:rsidRDefault="00CD0C8D" w:rsidP="00CD0C8D">
            <w:pPr>
              <w:pStyle w:val="a9"/>
              <w:spacing w:line="360" w:lineRule="auto"/>
              <w:ind w:right="-97"/>
              <w:jc w:val="center"/>
              <w:rPr>
                <w:sz w:val="24"/>
                <w:szCs w:val="24"/>
              </w:rPr>
            </w:pPr>
            <w:r w:rsidRPr="00E6677D">
              <w:rPr>
                <w:rFonts w:hint="eastAsia"/>
                <w:sz w:val="24"/>
                <w:szCs w:val="24"/>
              </w:rPr>
              <w:t>项目负责人</w:t>
            </w:r>
            <w:r w:rsidR="00D642DD">
              <w:rPr>
                <w:rFonts w:hint="eastAsia"/>
                <w:sz w:val="24"/>
                <w:szCs w:val="24"/>
              </w:rPr>
              <w:t>/日期</w:t>
            </w:r>
          </w:p>
        </w:tc>
        <w:tc>
          <w:tcPr>
            <w:tcW w:w="18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E19E0" w14:textId="77777777" w:rsidR="00CD0C8D" w:rsidRPr="009E626E" w:rsidRDefault="00CD0C8D" w:rsidP="00CD0C8D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80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37713" w14:textId="77777777" w:rsidR="00CD0C8D" w:rsidRPr="009E626E" w:rsidRDefault="00D642DD" w:rsidP="00CD0C8D">
            <w:pPr>
              <w:pStyle w:val="a9"/>
              <w:spacing w:line="360" w:lineRule="auto"/>
              <w:ind w:right="-43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归档人/</w:t>
            </w:r>
            <w:r w:rsidR="00CD0C8D">
              <w:rPr>
                <w:rFonts w:asciiTheme="minorEastAsia" w:eastAsiaTheme="minorEastAsia" w:hAnsiTheme="minorEastAsia" w:hint="eastAsia"/>
                <w:sz w:val="24"/>
                <w:szCs w:val="24"/>
              </w:rPr>
              <w:t>日期</w:t>
            </w:r>
          </w:p>
        </w:tc>
        <w:tc>
          <w:tcPr>
            <w:tcW w:w="1248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BDF6F" w14:textId="77777777" w:rsidR="00CD0C8D" w:rsidRPr="009E626E" w:rsidRDefault="00CD0C8D" w:rsidP="00CD0C8D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14:paraId="24C07BF0" w14:textId="77777777" w:rsidR="00FF5CAB" w:rsidRPr="0067648D" w:rsidRDefault="00FF5CAB" w:rsidP="00CD0C8D">
      <w:pPr>
        <w:ind w:right="1440"/>
        <w:jc w:val="left"/>
        <w:rPr>
          <w:sz w:val="18"/>
          <w:szCs w:val="18"/>
        </w:rPr>
      </w:pPr>
    </w:p>
    <w:sectPr w:rsidR="00FF5CAB" w:rsidRPr="0067648D" w:rsidSect="00FF5CAB">
      <w:headerReference w:type="default" r:id="rId7"/>
      <w:footerReference w:type="default" r:id="rId8"/>
      <w:pgSz w:w="11906" w:h="16838"/>
      <w:pgMar w:top="1440" w:right="1843" w:bottom="1440" w:left="1559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292B8E" w14:textId="77777777" w:rsidR="00AC37F0" w:rsidRDefault="00AC37F0" w:rsidP="00BF329E">
      <w:r>
        <w:separator/>
      </w:r>
    </w:p>
  </w:endnote>
  <w:endnote w:type="continuationSeparator" w:id="0">
    <w:p w14:paraId="3E22FBD9" w14:textId="77777777" w:rsidR="00AC37F0" w:rsidRDefault="00AC37F0" w:rsidP="00BF3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ADD5A3" w14:textId="72E21DFA" w:rsidR="00FF5CAB" w:rsidRDefault="00B57239" w:rsidP="003965F9">
    <w:pPr>
      <w:pStyle w:val="a5"/>
      <w:tabs>
        <w:tab w:val="clear" w:pos="4153"/>
        <w:tab w:val="clear" w:pos="8306"/>
        <w:tab w:val="right" w:pos="2410"/>
      </w:tabs>
      <w:ind w:leftChars="-338" w:left="284" w:rightChars="-405" w:right="-850" w:hangingChars="552" w:hanging="994"/>
      <w:rPr>
        <w:rFonts w:ascii="Arial" w:hAnsi="宋体" w:cs="Arial"/>
        <w:bCs/>
      </w:rPr>
    </w:pPr>
    <w:r>
      <w:rPr>
        <w:rFonts w:ascii="Arial" w:hAnsi="Arial" w:cs="Arial"/>
        <w:bCs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2E774E" wp14:editId="11A3AB54">
              <wp:simplePos x="542925" y="9677400"/>
              <wp:positionH relativeFrom="margin">
                <wp:align>center</wp:align>
              </wp:positionH>
              <wp:positionV relativeFrom="margin">
                <wp:align>bottom</wp:align>
              </wp:positionV>
              <wp:extent cx="6456680" cy="0"/>
              <wp:effectExtent l="0" t="25400" r="20320" b="25400"/>
              <wp:wrapSquare wrapText="bothSides"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56680" cy="0"/>
                      </a:xfrm>
                      <a:prstGeom prst="line">
                        <a:avLst/>
                      </a:prstGeom>
                      <a:noFill/>
                      <a:ln w="4762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page;mso-height-relative:page" from="0,0" to="508.4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" strokeweight="3.75pt">
              <v:stroke linestyle="thinThick"/>
              <w10:wrap type="square" anchorx="margin" anchory="margin"/>
            </v:line>
          </w:pict>
        </mc:Fallback>
      </mc:AlternateContent>
    </w:r>
    <w:r w:rsidRPr="00153ED2">
      <w:rPr>
        <w:rFonts w:ascii="Arial" w:cs="Arial"/>
        <w:bCs/>
      </w:rPr>
      <w:t>上海</w:t>
    </w:r>
    <w:r w:rsidR="0070098A">
      <w:rPr>
        <w:rFonts w:ascii="Arial" w:hAnsi="Arial" w:cs="Arial" w:hint="eastAsia"/>
        <w:bCs/>
      </w:rPr>
      <w:t>浦东软件园信息技术股份有限公司计算机司法鉴定</w:t>
    </w:r>
    <w:r>
      <w:rPr>
        <w:rFonts w:ascii="Arial" w:hAnsi="Arial" w:cs="Arial" w:hint="eastAsia"/>
        <w:bCs/>
      </w:rPr>
      <w:t>实验室</w:t>
    </w:r>
    <w:r w:rsidR="00FF5CAB">
      <w:rPr>
        <w:rFonts w:ascii="Arial" w:hAnsi="Arial" w:cs="Arial" w:hint="eastAsia"/>
        <w:bCs/>
      </w:rPr>
      <w:t>（</w:t>
    </w:r>
    <w:r w:rsidR="00FF5CAB">
      <w:rPr>
        <w:rFonts w:ascii="Arial" w:hAnsi="Arial" w:cs="Arial" w:hint="eastAsia"/>
        <w:bCs/>
      </w:rPr>
      <w:t>SPITL</w:t>
    </w:r>
    <w:r w:rsidR="00FF5CAB">
      <w:rPr>
        <w:rFonts w:ascii="Arial" w:hAnsi="Arial" w:cs="Arial" w:hint="eastAsia"/>
        <w:bCs/>
      </w:rPr>
      <w:t>）</w:t>
    </w:r>
    <w:r w:rsidR="00FF5CAB">
      <w:rPr>
        <w:rFonts w:ascii="Arial" w:hAnsi="Arial" w:cs="Arial" w:hint="eastAsia"/>
        <w:bCs/>
      </w:rPr>
      <w:t xml:space="preserve">  </w:t>
    </w:r>
    <w:r w:rsidR="0070098A">
      <w:rPr>
        <w:rFonts w:ascii="Arial" w:hAnsi="Arial" w:cs="Arial" w:hint="eastAsia"/>
        <w:bCs/>
      </w:rPr>
      <w:t xml:space="preserve"> </w:t>
    </w:r>
    <w:r w:rsidR="00FF5CAB">
      <w:rPr>
        <w:rFonts w:ascii="Arial" w:hAnsi="Arial" w:cs="Arial" w:hint="eastAsia"/>
        <w:bCs/>
      </w:rPr>
      <w:t xml:space="preserve">                 </w:t>
    </w:r>
    <w:r w:rsidR="003965F9">
      <w:rPr>
        <w:rFonts w:ascii="Arial" w:hAnsi="Arial" w:cs="Arial" w:hint="eastAsia"/>
        <w:bCs/>
      </w:rPr>
      <w:t xml:space="preserve">         </w:t>
    </w:r>
    <w:r w:rsidR="00FF5CAB">
      <w:rPr>
        <w:rFonts w:ascii="Arial" w:hAnsi="Arial" w:cs="Arial" w:hint="eastAsia"/>
        <w:bCs/>
      </w:rPr>
      <w:t xml:space="preserve"> </w:t>
    </w:r>
    <w:r w:rsidR="00FF5CAB" w:rsidRPr="00153ED2">
      <w:rPr>
        <w:rFonts w:ascii="Arial" w:hAnsi="宋体" w:cs="Arial"/>
        <w:bCs/>
      </w:rPr>
      <w:t>第</w:t>
    </w:r>
    <w:r w:rsidR="00FB4173">
      <w:rPr>
        <w:rFonts w:ascii="Arial" w:hAnsi="Arial" w:cs="Arial" w:hint="eastAsia"/>
        <w:bCs/>
      </w:rPr>
      <w:t xml:space="preserve">   </w:t>
    </w:r>
    <w:r w:rsidR="00FF5CAB" w:rsidRPr="00153ED2">
      <w:rPr>
        <w:rFonts w:ascii="Arial" w:hAnsi="宋体" w:cs="Arial"/>
        <w:bCs/>
      </w:rPr>
      <w:t>页</w:t>
    </w:r>
    <w:r w:rsidR="00FF5CAB">
      <w:rPr>
        <w:rFonts w:ascii="Arial" w:hAnsi="宋体" w:cs="Arial" w:hint="eastAsia"/>
        <w:bCs/>
      </w:rPr>
      <w:t xml:space="preserve"> </w:t>
    </w:r>
    <w:r w:rsidR="00FF5CAB" w:rsidRPr="00153ED2">
      <w:rPr>
        <w:rFonts w:ascii="Arial" w:hAnsi="Arial" w:cs="Arial"/>
        <w:bCs/>
      </w:rPr>
      <w:t>/</w:t>
    </w:r>
    <w:r w:rsidR="00FF5CAB">
      <w:rPr>
        <w:rFonts w:ascii="Arial" w:hAnsi="Arial" w:cs="Arial" w:hint="eastAsia"/>
        <w:bCs/>
      </w:rPr>
      <w:t xml:space="preserve"> </w:t>
    </w:r>
    <w:r w:rsidR="00FF5CAB" w:rsidRPr="00153ED2">
      <w:rPr>
        <w:rFonts w:ascii="Arial" w:hAnsi="宋体" w:cs="Arial"/>
        <w:bCs/>
      </w:rPr>
      <w:t>共</w:t>
    </w:r>
    <w:r w:rsidR="00FB4173">
      <w:rPr>
        <w:rFonts w:ascii="Arial" w:hAnsi="Arial" w:cs="Arial" w:hint="eastAsia"/>
        <w:bCs/>
      </w:rPr>
      <w:t xml:space="preserve">   </w:t>
    </w:r>
    <w:r w:rsidR="00FF5CAB">
      <w:rPr>
        <w:rFonts w:ascii="Arial" w:hAnsi="宋体" w:cs="Arial"/>
        <w:bCs/>
      </w:rPr>
      <w:t>页</w:t>
    </w:r>
  </w:p>
  <w:p w14:paraId="71E9B131" w14:textId="3426A690" w:rsidR="00FB4173" w:rsidRDefault="00FB4173" w:rsidP="003965F9">
    <w:pPr>
      <w:pStyle w:val="a5"/>
      <w:tabs>
        <w:tab w:val="clear" w:pos="4153"/>
        <w:tab w:val="clear" w:pos="8306"/>
        <w:tab w:val="right" w:pos="2410"/>
      </w:tabs>
      <w:ind w:leftChars="-337" w:left="-426" w:rightChars="-473" w:right="-993" w:hangingChars="188" w:hanging="282"/>
      <w:rPr>
        <w:rFonts w:asciiTheme="minorEastAsia" w:hAnsiTheme="minorEastAsia"/>
        <w:i/>
        <w:sz w:val="15"/>
        <w:szCs w:val="15"/>
      </w:rPr>
    </w:pPr>
    <w:r>
      <w:rPr>
        <w:rFonts w:asciiTheme="minorEastAsia" w:hAnsiTheme="minorEastAsia" w:hint="eastAsia"/>
        <w:i/>
        <w:sz w:val="15"/>
        <w:szCs w:val="15"/>
      </w:rPr>
      <w:t>注意：</w:t>
    </w:r>
    <w:r w:rsidR="00760913">
      <w:rPr>
        <w:rFonts w:asciiTheme="minorEastAsia" w:hAnsiTheme="minorEastAsia" w:hint="eastAsia"/>
        <w:i/>
        <w:sz w:val="15"/>
        <w:szCs w:val="15"/>
      </w:rPr>
      <w:t>1、</w:t>
    </w:r>
    <w:r>
      <w:rPr>
        <w:rFonts w:asciiTheme="minorEastAsia" w:hAnsiTheme="minorEastAsia" w:hint="eastAsia"/>
        <w:i/>
        <w:sz w:val="15"/>
        <w:szCs w:val="15"/>
      </w:rPr>
      <w:t>记录号</w:t>
    </w:r>
    <w:r w:rsidRPr="002139A8">
      <w:rPr>
        <w:rFonts w:asciiTheme="minorEastAsia" w:hAnsiTheme="minorEastAsia" w:hint="eastAsia"/>
        <w:i/>
        <w:sz w:val="15"/>
        <w:szCs w:val="15"/>
      </w:rPr>
      <w:t>规则：“</w:t>
    </w:r>
    <w:r w:rsidR="00D21138">
      <w:rPr>
        <w:rFonts w:asciiTheme="minorEastAsia" w:hAnsiTheme="minorEastAsia" w:hint="eastAsia"/>
        <w:i/>
        <w:sz w:val="15"/>
        <w:szCs w:val="15"/>
      </w:rPr>
      <w:t>YW15</w:t>
    </w:r>
    <w:r w:rsidRPr="002139A8">
      <w:rPr>
        <w:rFonts w:asciiTheme="minorEastAsia" w:hAnsiTheme="minorEastAsia" w:hint="eastAsia"/>
        <w:i/>
        <w:sz w:val="15"/>
        <w:szCs w:val="15"/>
      </w:rPr>
      <w:t>-</w:t>
    </w:r>
    <w:r w:rsidR="006459A3">
      <w:rPr>
        <w:rFonts w:asciiTheme="minorEastAsia" w:hAnsiTheme="minorEastAsia" w:hint="eastAsia"/>
        <w:i/>
        <w:sz w:val="15"/>
        <w:szCs w:val="15"/>
      </w:rPr>
      <w:t>预受理号-流水号</w:t>
    </w:r>
    <w:r w:rsidRPr="002139A8">
      <w:rPr>
        <w:rFonts w:asciiTheme="minorEastAsia" w:hAnsiTheme="minorEastAsia" w:hint="eastAsia"/>
        <w:i/>
        <w:sz w:val="15"/>
        <w:szCs w:val="15"/>
      </w:rPr>
      <w:t>”，例如：“</w:t>
    </w:r>
    <w:r w:rsidR="00760913">
      <w:rPr>
        <w:rFonts w:asciiTheme="minorEastAsia" w:hAnsiTheme="minorEastAsia" w:hint="eastAsia"/>
        <w:i/>
        <w:sz w:val="15"/>
        <w:szCs w:val="15"/>
      </w:rPr>
      <w:t>YW</w:t>
    </w:r>
    <w:r w:rsidR="00D21138">
      <w:rPr>
        <w:rFonts w:asciiTheme="minorEastAsia" w:hAnsiTheme="minorEastAsia" w:hint="eastAsia"/>
        <w:i/>
        <w:sz w:val="15"/>
        <w:szCs w:val="15"/>
      </w:rPr>
      <w:t>15</w:t>
    </w:r>
    <w:r w:rsidR="007233CA">
      <w:rPr>
        <w:rFonts w:asciiTheme="minorEastAsia" w:hAnsiTheme="minorEastAsia" w:hint="eastAsia"/>
        <w:i/>
        <w:sz w:val="15"/>
        <w:szCs w:val="15"/>
      </w:rPr>
      <w:t>-YF2013001</w:t>
    </w:r>
    <w:r w:rsidRPr="002139A8">
      <w:rPr>
        <w:rFonts w:asciiTheme="minorEastAsia" w:hAnsiTheme="minorEastAsia" w:hint="eastAsia"/>
        <w:i/>
        <w:sz w:val="15"/>
        <w:szCs w:val="15"/>
      </w:rPr>
      <w:t>-01”</w:t>
    </w:r>
    <w:r w:rsidR="00760913">
      <w:rPr>
        <w:rFonts w:asciiTheme="minorEastAsia" w:hAnsiTheme="minorEastAsia" w:hint="eastAsia"/>
        <w:i/>
        <w:sz w:val="15"/>
        <w:szCs w:val="15"/>
      </w:rPr>
      <w:t>；</w:t>
    </w:r>
  </w:p>
  <w:p w14:paraId="2D3FA2FB" w14:textId="0A8830EC" w:rsidR="00FB4173" w:rsidRPr="006459A3" w:rsidRDefault="00861A20" w:rsidP="003965F9">
    <w:pPr>
      <w:pStyle w:val="a5"/>
      <w:tabs>
        <w:tab w:val="clear" w:pos="4153"/>
        <w:tab w:val="clear" w:pos="8306"/>
        <w:tab w:val="right" w:pos="2410"/>
      </w:tabs>
      <w:ind w:leftChars="-247" w:left="-519" w:rightChars="-135" w:right="-283" w:firstLineChars="100" w:firstLine="150"/>
      <w:rPr>
        <w:rFonts w:asciiTheme="minorEastAsia" w:hAnsiTheme="minorEastAsia"/>
        <w:i/>
        <w:sz w:val="15"/>
        <w:szCs w:val="15"/>
      </w:rPr>
    </w:pPr>
    <w:r>
      <w:rPr>
        <w:rFonts w:asciiTheme="minorEastAsia" w:hAnsiTheme="minorEastAsia" w:hint="eastAsia"/>
        <w:i/>
        <w:sz w:val="15"/>
        <w:szCs w:val="15"/>
      </w:rPr>
      <w:t xml:space="preserve"> </w:t>
    </w:r>
    <w:r w:rsidR="00760913">
      <w:rPr>
        <w:rFonts w:asciiTheme="minorEastAsia" w:hAnsiTheme="minorEastAsia" w:hint="eastAsia"/>
        <w:i/>
        <w:sz w:val="15"/>
        <w:szCs w:val="15"/>
      </w:rPr>
      <w:t>2、项目编号规则：“</w:t>
    </w:r>
    <w:r w:rsidR="006459A3">
      <w:rPr>
        <w:rFonts w:asciiTheme="minorEastAsia" w:hAnsiTheme="minorEastAsia" w:hint="eastAsia"/>
        <w:i/>
        <w:sz w:val="15"/>
        <w:szCs w:val="15"/>
      </w:rPr>
      <w:t>F-年份-流水号</w:t>
    </w:r>
    <w:r w:rsidR="00760913">
      <w:rPr>
        <w:rFonts w:asciiTheme="minorEastAsia" w:hAnsiTheme="minorEastAsia" w:hint="eastAsia"/>
        <w:i/>
        <w:sz w:val="15"/>
        <w:szCs w:val="15"/>
      </w:rPr>
      <w:t>”，例如：“F2013001”。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5F7996" w14:textId="77777777" w:rsidR="00AC37F0" w:rsidRDefault="00AC37F0" w:rsidP="00BF329E">
      <w:r>
        <w:separator/>
      </w:r>
    </w:p>
  </w:footnote>
  <w:footnote w:type="continuationSeparator" w:id="0">
    <w:p w14:paraId="3DE6AAC6" w14:textId="77777777" w:rsidR="00AC37F0" w:rsidRDefault="00AC37F0" w:rsidP="00BF32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C0411F" w14:textId="77777777" w:rsidR="00BF329E" w:rsidRPr="00BF329E" w:rsidRDefault="00BF329E" w:rsidP="003965F9">
    <w:pPr>
      <w:pStyle w:val="a3"/>
      <w:pBdr>
        <w:bottom w:val="none" w:sz="0" w:space="0" w:color="auto"/>
      </w:pBdr>
      <w:ind w:right="-568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1AC74C" wp14:editId="6B85636E">
          <wp:simplePos x="0" y="0"/>
          <wp:positionH relativeFrom="column">
            <wp:posOffset>-200025</wp:posOffset>
          </wp:positionH>
          <wp:positionV relativeFrom="paragraph">
            <wp:posOffset>-22225</wp:posOffset>
          </wp:positionV>
          <wp:extent cx="305435" cy="417195"/>
          <wp:effectExtent l="0" t="0" r="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43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eastAsia"/>
        <w:b/>
        <w:sz w:val="32"/>
        <w:szCs w:val="32"/>
      </w:rPr>
      <w:t xml:space="preserve">                </w:t>
    </w:r>
    <w:r w:rsidRPr="00BF329E">
      <w:rPr>
        <w:rFonts w:hint="eastAsia"/>
        <w:sz w:val="24"/>
        <w:szCs w:val="24"/>
      </w:rPr>
      <w:t xml:space="preserve"> </w:t>
    </w:r>
    <w:r>
      <w:rPr>
        <w:rFonts w:hint="eastAsia"/>
        <w:sz w:val="24"/>
        <w:szCs w:val="24"/>
      </w:rPr>
      <w:t xml:space="preserve">                                      </w:t>
    </w:r>
    <w:r w:rsidRPr="00BF329E">
      <w:rPr>
        <w:rFonts w:hint="eastAsia"/>
        <w:sz w:val="21"/>
        <w:szCs w:val="21"/>
      </w:rPr>
      <w:t xml:space="preserve"> </w:t>
    </w:r>
  </w:p>
  <w:p w14:paraId="7F8F0F5C" w14:textId="41A337AD" w:rsidR="00BF329E" w:rsidRPr="00FF5CAB" w:rsidRDefault="009E626E" w:rsidP="003965F9">
    <w:pPr>
      <w:ind w:rightChars="-338" w:right="-710"/>
      <w:jc w:val="center"/>
      <w:rPr>
        <w:rFonts w:asciiTheme="minorEastAsia" w:eastAsiaTheme="minorEastAsia" w:hAnsiTheme="minorEastAsia"/>
        <w:sz w:val="36"/>
        <w:szCs w:val="36"/>
      </w:rPr>
    </w:pPr>
    <w:r>
      <w:rPr>
        <w:rFonts w:hint="eastAsia"/>
        <w:b/>
        <w:sz w:val="36"/>
        <w:szCs w:val="36"/>
      </w:rPr>
      <w:t xml:space="preserve">            </w:t>
    </w:r>
    <w:r w:rsidR="001316C0">
      <w:rPr>
        <w:rFonts w:hint="eastAsia"/>
        <w:b/>
        <w:sz w:val="36"/>
        <w:szCs w:val="36"/>
      </w:rPr>
      <w:t xml:space="preserve">   </w:t>
    </w:r>
    <w:r>
      <w:rPr>
        <w:rFonts w:hint="eastAsia"/>
        <w:b/>
        <w:sz w:val="36"/>
        <w:szCs w:val="36"/>
      </w:rPr>
      <w:t xml:space="preserve"> </w:t>
    </w:r>
    <w:r w:rsidR="00881DDB">
      <w:rPr>
        <w:rFonts w:hint="eastAsia"/>
        <w:b/>
        <w:sz w:val="36"/>
        <w:szCs w:val="36"/>
      </w:rPr>
      <w:t>项目文件清单</w:t>
    </w:r>
    <w:r w:rsidR="001316C0">
      <w:rPr>
        <w:rFonts w:hint="eastAsia"/>
        <w:b/>
        <w:sz w:val="36"/>
        <w:szCs w:val="36"/>
      </w:rPr>
      <w:t xml:space="preserve">  </w:t>
    </w:r>
    <w:r w:rsidR="00881DDB">
      <w:rPr>
        <w:rFonts w:hint="eastAsia"/>
        <w:b/>
        <w:sz w:val="36"/>
        <w:szCs w:val="36"/>
      </w:rPr>
      <w:t xml:space="preserve"> </w:t>
    </w:r>
    <w:r w:rsidR="00861A20">
      <w:rPr>
        <w:rFonts w:hint="eastAsia"/>
        <w:b/>
        <w:sz w:val="36"/>
        <w:szCs w:val="36"/>
      </w:rPr>
      <w:t xml:space="preserve">  </w:t>
    </w:r>
    <w:r w:rsidR="00FF5CAB">
      <w:rPr>
        <w:rFonts w:hint="eastAsia"/>
        <w:b/>
        <w:sz w:val="36"/>
        <w:szCs w:val="36"/>
      </w:rPr>
      <w:t xml:space="preserve"> </w:t>
    </w:r>
    <w:r w:rsidR="00FF5CAB" w:rsidRPr="00FA320F">
      <w:rPr>
        <w:rFonts w:asciiTheme="minorEastAsia" w:eastAsiaTheme="minorEastAsia" w:hAnsiTheme="minorEastAsia" w:hint="eastAsia"/>
        <w:sz w:val="18"/>
        <w:szCs w:val="18"/>
      </w:rPr>
      <w:t xml:space="preserve">文件编号：LD </w:t>
    </w:r>
    <w:r w:rsidR="009E0698">
      <w:rPr>
        <w:rFonts w:asciiTheme="minorEastAsia" w:eastAsiaTheme="minorEastAsia" w:hAnsiTheme="minorEastAsia" w:hint="eastAsia"/>
        <w:sz w:val="18"/>
        <w:szCs w:val="18"/>
      </w:rPr>
      <w:t>YW</w:t>
    </w:r>
    <w:r w:rsidR="00FF5CAB" w:rsidRPr="00FA320F">
      <w:rPr>
        <w:rFonts w:asciiTheme="minorEastAsia" w:eastAsiaTheme="minorEastAsia" w:hAnsiTheme="minorEastAsia" w:hint="eastAsia"/>
        <w:sz w:val="18"/>
        <w:szCs w:val="18"/>
      </w:rPr>
      <w:t>-</w:t>
    </w:r>
    <w:r w:rsidR="009E0698">
      <w:rPr>
        <w:rFonts w:asciiTheme="minorEastAsia" w:eastAsiaTheme="minorEastAsia" w:hAnsiTheme="minorEastAsia" w:hint="eastAsia"/>
        <w:sz w:val="18"/>
        <w:szCs w:val="18"/>
      </w:rPr>
      <w:t>15</w:t>
    </w:r>
    <w:r w:rsidR="009E0698" w:rsidRPr="00FA320F">
      <w:rPr>
        <w:rFonts w:asciiTheme="minorEastAsia" w:eastAsiaTheme="minorEastAsia" w:hAnsiTheme="minorEastAsia" w:hint="eastAsia"/>
        <w:sz w:val="18"/>
        <w:szCs w:val="18"/>
      </w:rPr>
      <w:t xml:space="preserve"> </w:t>
    </w:r>
    <w:r w:rsidR="00FA320F" w:rsidRPr="00FA320F">
      <w:rPr>
        <w:rFonts w:asciiTheme="minorEastAsia" w:eastAsiaTheme="minorEastAsia" w:hAnsiTheme="minorEastAsia" w:hint="eastAsia"/>
        <w:sz w:val="18"/>
        <w:szCs w:val="18"/>
      </w:rPr>
      <w:t>[1.0.0]</w:t>
    </w:r>
  </w:p>
  <w:p w14:paraId="2E4D391B" w14:textId="77777777" w:rsidR="00BF329E" w:rsidRPr="00BF329E" w:rsidRDefault="00BF329E" w:rsidP="00BF329E">
    <w:pPr>
      <w:jc w:val="center"/>
      <w:rPr>
        <w:sz w:val="18"/>
        <w:szCs w:val="18"/>
      </w:rPr>
    </w:pPr>
    <w:r>
      <w:rPr>
        <w:b/>
        <w:noProof/>
        <w:color w:val="005BAA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E6383D" wp14:editId="399E6E8F">
              <wp:simplePos x="0" y="0"/>
              <wp:positionH relativeFrom="margin">
                <wp:posOffset>-466725</wp:posOffset>
              </wp:positionH>
              <wp:positionV relativeFrom="margin">
                <wp:posOffset>4445</wp:posOffset>
              </wp:positionV>
              <wp:extent cx="6402705" cy="0"/>
              <wp:effectExtent l="0" t="25400" r="23495" b="25400"/>
              <wp:wrapSquare wrapText="bothSides"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2705" cy="0"/>
                      </a:xfrm>
                      <a:prstGeom prst="line">
                        <a:avLst/>
                      </a:prstGeom>
                      <a:noFill/>
                      <a:ln w="4762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Line 8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" from="-36.7pt,.35pt" to="467.45pt,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" strokeweight="3.75pt">
              <v:stroke linestyle="thinThick"/>
              <w10:wrap type="square" anchorx="margin" anchory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48D"/>
    <w:rsid w:val="000C679F"/>
    <w:rsid w:val="000D11B1"/>
    <w:rsid w:val="000D4F15"/>
    <w:rsid w:val="0010269D"/>
    <w:rsid w:val="001316C0"/>
    <w:rsid w:val="00175C6A"/>
    <w:rsid w:val="00270182"/>
    <w:rsid w:val="00276952"/>
    <w:rsid w:val="00314E7D"/>
    <w:rsid w:val="00333F0C"/>
    <w:rsid w:val="00351AB2"/>
    <w:rsid w:val="003602BC"/>
    <w:rsid w:val="003965F9"/>
    <w:rsid w:val="0042476F"/>
    <w:rsid w:val="00465A5E"/>
    <w:rsid w:val="0050704E"/>
    <w:rsid w:val="005337B5"/>
    <w:rsid w:val="005677E3"/>
    <w:rsid w:val="0058461A"/>
    <w:rsid w:val="005C476A"/>
    <w:rsid w:val="00616622"/>
    <w:rsid w:val="006459A3"/>
    <w:rsid w:val="006574D2"/>
    <w:rsid w:val="0067648D"/>
    <w:rsid w:val="006B6ECB"/>
    <w:rsid w:val="006F3A29"/>
    <w:rsid w:val="0070098A"/>
    <w:rsid w:val="00707691"/>
    <w:rsid w:val="007233CA"/>
    <w:rsid w:val="00760913"/>
    <w:rsid w:val="007924E4"/>
    <w:rsid w:val="007E3460"/>
    <w:rsid w:val="007F0B2F"/>
    <w:rsid w:val="00832D23"/>
    <w:rsid w:val="00861A20"/>
    <w:rsid w:val="00875FEC"/>
    <w:rsid w:val="00877F98"/>
    <w:rsid w:val="00881DDB"/>
    <w:rsid w:val="008853AE"/>
    <w:rsid w:val="00895D1C"/>
    <w:rsid w:val="008D283F"/>
    <w:rsid w:val="009B5D0D"/>
    <w:rsid w:val="009E006B"/>
    <w:rsid w:val="009E0698"/>
    <w:rsid w:val="009E626E"/>
    <w:rsid w:val="00A01275"/>
    <w:rsid w:val="00A026E3"/>
    <w:rsid w:val="00A31002"/>
    <w:rsid w:val="00A93557"/>
    <w:rsid w:val="00AC37F0"/>
    <w:rsid w:val="00AF68B7"/>
    <w:rsid w:val="00B57239"/>
    <w:rsid w:val="00B62969"/>
    <w:rsid w:val="00BA0950"/>
    <w:rsid w:val="00BF329E"/>
    <w:rsid w:val="00C23815"/>
    <w:rsid w:val="00C64203"/>
    <w:rsid w:val="00CD0C8D"/>
    <w:rsid w:val="00CE5150"/>
    <w:rsid w:val="00CF34C3"/>
    <w:rsid w:val="00D21138"/>
    <w:rsid w:val="00D642DD"/>
    <w:rsid w:val="00D64D9B"/>
    <w:rsid w:val="00E13899"/>
    <w:rsid w:val="00E304DE"/>
    <w:rsid w:val="00E6677D"/>
    <w:rsid w:val="00EE51AB"/>
    <w:rsid w:val="00F26E2F"/>
    <w:rsid w:val="00F37ACC"/>
    <w:rsid w:val="00F61696"/>
    <w:rsid w:val="00FA320F"/>
    <w:rsid w:val="00FB4173"/>
    <w:rsid w:val="00FF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8AAF0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F329E"/>
    <w:rPr>
      <w:sz w:val="18"/>
      <w:szCs w:val="18"/>
    </w:rPr>
  </w:style>
  <w:style w:type="paragraph" w:styleId="a5">
    <w:name w:val="footer"/>
    <w:basedOn w:val="a"/>
    <w:link w:val="a6"/>
    <w:unhideWhenUsed/>
    <w:rsid w:val="00BF32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rsid w:val="00BF329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F329E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BF329E"/>
    <w:rPr>
      <w:sz w:val="18"/>
      <w:szCs w:val="18"/>
    </w:rPr>
  </w:style>
  <w:style w:type="paragraph" w:styleId="a9">
    <w:name w:val="Plain Text"/>
    <w:basedOn w:val="a"/>
    <w:link w:val="aa"/>
    <w:unhideWhenUsed/>
    <w:rsid w:val="0067648D"/>
    <w:rPr>
      <w:rFonts w:ascii="宋体" w:hAnsi="Courier New" w:cs="Courier New"/>
      <w:szCs w:val="21"/>
    </w:rPr>
  </w:style>
  <w:style w:type="character" w:customStyle="1" w:styleId="aa">
    <w:name w:val="纯文本字符"/>
    <w:basedOn w:val="a0"/>
    <w:link w:val="a9"/>
    <w:rsid w:val="0067648D"/>
    <w:rPr>
      <w:rFonts w:ascii="宋体" w:eastAsia="宋体" w:hAnsi="Courier New" w:cs="Courier New"/>
      <w:szCs w:val="21"/>
    </w:rPr>
  </w:style>
  <w:style w:type="character" w:styleId="ab">
    <w:name w:val="annotation reference"/>
    <w:basedOn w:val="a0"/>
    <w:uiPriority w:val="99"/>
    <w:semiHidden/>
    <w:unhideWhenUsed/>
    <w:rsid w:val="00A01275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A01275"/>
    <w:pPr>
      <w:jc w:val="left"/>
    </w:pPr>
  </w:style>
  <w:style w:type="character" w:customStyle="1" w:styleId="ad">
    <w:name w:val="注释文本字符"/>
    <w:basedOn w:val="a0"/>
    <w:link w:val="ac"/>
    <w:uiPriority w:val="99"/>
    <w:semiHidden/>
    <w:rsid w:val="00A01275"/>
    <w:rPr>
      <w:rFonts w:ascii="Times New Roman" w:eastAsia="宋体" w:hAnsi="Times New Roman" w:cs="Times New Roman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01275"/>
    <w:rPr>
      <w:b/>
      <w:bCs/>
    </w:rPr>
  </w:style>
  <w:style w:type="character" w:customStyle="1" w:styleId="af">
    <w:name w:val="批注主题字符"/>
    <w:basedOn w:val="ad"/>
    <w:link w:val="ae"/>
    <w:uiPriority w:val="99"/>
    <w:semiHidden/>
    <w:rsid w:val="00A01275"/>
    <w:rPr>
      <w:rFonts w:ascii="Times New Roman" w:eastAsia="宋体" w:hAnsi="Times New Roman" w:cs="Times New Roman"/>
      <w:b/>
      <w:bCs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F329E"/>
    <w:rPr>
      <w:sz w:val="18"/>
      <w:szCs w:val="18"/>
    </w:rPr>
  </w:style>
  <w:style w:type="paragraph" w:styleId="a5">
    <w:name w:val="footer"/>
    <w:basedOn w:val="a"/>
    <w:link w:val="a6"/>
    <w:unhideWhenUsed/>
    <w:rsid w:val="00BF32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rsid w:val="00BF329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F329E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BF329E"/>
    <w:rPr>
      <w:sz w:val="18"/>
      <w:szCs w:val="18"/>
    </w:rPr>
  </w:style>
  <w:style w:type="paragraph" w:styleId="a9">
    <w:name w:val="Plain Text"/>
    <w:basedOn w:val="a"/>
    <w:link w:val="aa"/>
    <w:unhideWhenUsed/>
    <w:rsid w:val="0067648D"/>
    <w:rPr>
      <w:rFonts w:ascii="宋体" w:hAnsi="Courier New" w:cs="Courier New"/>
      <w:szCs w:val="21"/>
    </w:rPr>
  </w:style>
  <w:style w:type="character" w:customStyle="1" w:styleId="aa">
    <w:name w:val="纯文本字符"/>
    <w:basedOn w:val="a0"/>
    <w:link w:val="a9"/>
    <w:rsid w:val="0067648D"/>
    <w:rPr>
      <w:rFonts w:ascii="宋体" w:eastAsia="宋体" w:hAnsi="Courier New" w:cs="Courier New"/>
      <w:szCs w:val="21"/>
    </w:rPr>
  </w:style>
  <w:style w:type="character" w:styleId="ab">
    <w:name w:val="annotation reference"/>
    <w:basedOn w:val="a0"/>
    <w:uiPriority w:val="99"/>
    <w:semiHidden/>
    <w:unhideWhenUsed/>
    <w:rsid w:val="00A01275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A01275"/>
    <w:pPr>
      <w:jc w:val="left"/>
    </w:pPr>
  </w:style>
  <w:style w:type="character" w:customStyle="1" w:styleId="ad">
    <w:name w:val="注释文本字符"/>
    <w:basedOn w:val="a0"/>
    <w:link w:val="ac"/>
    <w:uiPriority w:val="99"/>
    <w:semiHidden/>
    <w:rsid w:val="00A01275"/>
    <w:rPr>
      <w:rFonts w:ascii="Times New Roman" w:eastAsia="宋体" w:hAnsi="Times New Roman" w:cs="Times New Roman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01275"/>
    <w:rPr>
      <w:b/>
      <w:bCs/>
    </w:rPr>
  </w:style>
  <w:style w:type="character" w:customStyle="1" w:styleId="af">
    <w:name w:val="批注主题字符"/>
    <w:basedOn w:val="ad"/>
    <w:link w:val="ae"/>
    <w:uiPriority w:val="99"/>
    <w:semiHidden/>
    <w:rsid w:val="00A01275"/>
    <w:rPr>
      <w:rFonts w:ascii="Times New Roman" w:eastAsia="宋体" w:hAnsi="Times New Roman" w:cs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8006;&#36719;&#24037;&#20316;\cnas\&#26679;&#31295;\&#35760;&#24405;&#25991;&#20214;\D&#35760;&#24405;&#27169;&#26495;dotx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\浦软工作\cnas\样稿\记录文件\D记录模板dotx.dotx</Template>
  <TotalTime>168</TotalTime>
  <Pages>1</Pages>
  <Words>75</Words>
  <Characters>432</Characters>
  <Application>Microsoft Macintosh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exchange support</cp:lastModifiedBy>
  <cp:revision>36</cp:revision>
  <cp:lastPrinted>2013-09-03T07:59:00Z</cp:lastPrinted>
  <dcterms:created xsi:type="dcterms:W3CDTF">2013-09-03T07:39:00Z</dcterms:created>
  <dcterms:modified xsi:type="dcterms:W3CDTF">2014-04-29T06:36:00Z</dcterms:modified>
</cp:coreProperties>
</file>