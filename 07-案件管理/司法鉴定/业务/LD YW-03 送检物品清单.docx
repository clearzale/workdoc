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981"/>
        <w:tblW w:w="521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5"/>
        <w:gridCol w:w="1620"/>
        <w:gridCol w:w="610"/>
        <w:gridCol w:w="310"/>
        <w:gridCol w:w="538"/>
        <w:gridCol w:w="450"/>
        <w:gridCol w:w="1497"/>
        <w:gridCol w:w="3570"/>
      </w:tblGrid>
      <w:tr w:rsidR="00175C6A" w14:paraId="1D34E37F" w14:textId="77777777" w:rsidTr="000500D6">
        <w:trPr>
          <w:trHeight w:val="20"/>
        </w:trPr>
        <w:tc>
          <w:tcPr>
            <w:tcW w:w="9086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1F29AF40" w14:textId="77777777" w:rsidR="007E3460" w:rsidRDefault="003853A9" w:rsidP="003853A9">
            <w:pPr>
              <w:pStyle w:val="a9"/>
              <w:spacing w:line="360" w:lineRule="auto"/>
              <w:ind w:right="1530"/>
              <w:jc w:val="center"/>
              <w:rPr>
                <w:rFonts w:ascii="黑体" w:eastAsia="黑体" w:hAnsi="宋体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               </w:t>
            </w:r>
            <w:r w:rsidR="0083332A">
              <w:rPr>
                <w:rFonts w:hint="eastAsia"/>
                <w:sz w:val="18"/>
                <w:szCs w:val="18"/>
              </w:rPr>
              <w:t xml:space="preserve">                </w:t>
            </w:r>
            <w:r w:rsidR="00EF059E">
              <w:rPr>
                <w:rFonts w:hint="eastAsia"/>
                <w:sz w:val="18"/>
                <w:szCs w:val="18"/>
              </w:rPr>
              <w:t xml:space="preserve">   </w:t>
            </w:r>
            <w:bookmarkStart w:id="0" w:name="_GoBack"/>
            <w:bookmarkEnd w:id="0"/>
            <w:r w:rsidR="0083332A">
              <w:rPr>
                <w:rFonts w:hint="eastAsia"/>
                <w:sz w:val="18"/>
                <w:szCs w:val="18"/>
              </w:rPr>
              <w:t xml:space="preserve">        </w:t>
            </w:r>
            <w:r w:rsidR="007E3460" w:rsidRPr="0058461A">
              <w:rPr>
                <w:rFonts w:hint="eastAsia"/>
                <w:sz w:val="18"/>
                <w:szCs w:val="18"/>
              </w:rPr>
              <w:t>记录号：</w:t>
            </w:r>
            <w:r w:rsidR="0044676B">
              <w:rPr>
                <w:rFonts w:hint="eastAsia"/>
                <w:sz w:val="18"/>
                <w:szCs w:val="18"/>
              </w:rPr>
              <w:t>YW0</w:t>
            </w:r>
            <w:r w:rsidR="00B31E91">
              <w:rPr>
                <w:rFonts w:hint="eastAsia"/>
                <w:sz w:val="18"/>
                <w:szCs w:val="18"/>
              </w:rPr>
              <w:t>3</w:t>
            </w:r>
            <w:r w:rsidR="0044676B">
              <w:rPr>
                <w:rFonts w:hint="eastAsia"/>
                <w:sz w:val="18"/>
                <w:szCs w:val="18"/>
              </w:rPr>
              <w:t xml:space="preserve">-        </w:t>
            </w:r>
          </w:p>
        </w:tc>
      </w:tr>
      <w:tr w:rsidR="0044676B" w14:paraId="6F4FF1FE" w14:textId="77777777" w:rsidTr="000500D6">
        <w:trPr>
          <w:trHeight w:val="337"/>
        </w:trPr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8504A" w14:textId="77777777" w:rsidR="0044676B" w:rsidRPr="00BD0E7B" w:rsidRDefault="0044676B" w:rsidP="000500D6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预受理项目号</w:t>
            </w:r>
          </w:p>
        </w:tc>
        <w:tc>
          <w:tcPr>
            <w:tcW w:w="195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FCCF7F" w14:textId="77777777" w:rsidR="0044676B" w:rsidRPr="00C668A0" w:rsidRDefault="00C668A0" w:rsidP="000500D6">
            <w:pPr>
              <w:pStyle w:val="a9"/>
              <w:spacing w:line="360" w:lineRule="auto"/>
              <w:ind w:leftChars="-3" w:left="-6" w:right="210" w:firstLineChars="50" w:firstLine="105"/>
              <w:jc w:val="left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</w:t>
            </w:r>
          </w:p>
        </w:tc>
        <w:tc>
          <w:tcPr>
            <w:tcW w:w="113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B0FFD9" w14:textId="77777777" w:rsidR="0044676B" w:rsidRPr="00BD0E7B" w:rsidRDefault="0044676B" w:rsidP="000500D6">
            <w:pPr>
              <w:pStyle w:val="a9"/>
              <w:spacing w:line="360" w:lineRule="auto"/>
              <w:ind w:leftChars="-51" w:left="-6" w:right="-108" w:hangingChars="48" w:hanging="101"/>
              <w:jc w:val="center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送检类型</w:t>
            </w:r>
          </w:p>
        </w:tc>
        <w:tc>
          <w:tcPr>
            <w:tcW w:w="443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53F0F6" w14:textId="77777777" w:rsidR="0044676B" w:rsidRPr="00BD0E7B" w:rsidRDefault="0044676B" w:rsidP="000500D6">
            <w:pPr>
              <w:pStyle w:val="a9"/>
              <w:spacing w:line="360" w:lineRule="auto"/>
              <w:ind w:leftChars="-3" w:left="-6" w:right="210" w:firstLineChars="50" w:firstLine="105"/>
              <w:jc w:val="lef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□首次   □补送</w:t>
            </w:r>
            <w:r>
              <w:rPr>
                <w:rFonts w:asciiTheme="minorEastAsia" w:eastAsiaTheme="minorEastAsia" w:hAnsiTheme="minorEastAsia" w:hint="eastAsia"/>
              </w:rPr>
              <w:t xml:space="preserve">   </w:t>
            </w:r>
            <w:r w:rsidR="00C668A0">
              <w:rPr>
                <w:rFonts w:asciiTheme="minorEastAsia" w:eastAsiaTheme="minorEastAsia" w:hAnsiTheme="minorEastAsia" w:hint="eastAsia"/>
              </w:rPr>
              <w:t xml:space="preserve">    </w:t>
            </w:r>
            <w:r w:rsidRPr="00BD0E7B">
              <w:rPr>
                <w:rFonts w:asciiTheme="minorEastAsia" w:eastAsiaTheme="minorEastAsia" w:hAnsiTheme="minorEastAsia" w:hint="eastAsia"/>
              </w:rPr>
              <w:t>总件数</w:t>
            </w:r>
            <w:r w:rsidRPr="00BD0E7B">
              <w:rPr>
                <w:rFonts w:asciiTheme="minorEastAsia" w:eastAsiaTheme="minorEastAsia" w:hAnsiTheme="minorEastAsia" w:hint="eastAsia"/>
                <w:u w:val="single"/>
              </w:rPr>
              <w:t xml:space="preserve">       </w:t>
            </w:r>
            <w:r w:rsidRPr="00BD0E7B">
              <w:rPr>
                <w:rFonts w:asciiTheme="minorEastAsia" w:eastAsiaTheme="minorEastAsia" w:hAnsiTheme="minorEastAsia" w:hint="eastAsia"/>
              </w:rPr>
              <w:t>件</w:t>
            </w:r>
          </w:p>
        </w:tc>
      </w:tr>
      <w:tr w:rsidR="000500D6" w14:paraId="73443000" w14:textId="77777777" w:rsidTr="000500D6">
        <w:trPr>
          <w:trHeight w:val="112"/>
        </w:trPr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39B4D" w14:textId="77777777" w:rsidR="000500D6" w:rsidRDefault="000500D6" w:rsidP="000500D6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接收人</w:t>
            </w:r>
          </w:p>
        </w:tc>
        <w:tc>
          <w:tcPr>
            <w:tcW w:w="195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9C6E4" w14:textId="77777777" w:rsidR="000500D6" w:rsidRDefault="000500D6" w:rsidP="000500D6">
            <w:pPr>
              <w:pStyle w:val="a9"/>
              <w:spacing w:line="360" w:lineRule="auto"/>
              <w:ind w:leftChars="-3" w:left="-6" w:right="210" w:firstLineChars="50" w:firstLine="105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000493" w14:textId="77777777" w:rsidR="000500D6" w:rsidRPr="00BD0E7B" w:rsidRDefault="000500D6" w:rsidP="000500D6">
            <w:pPr>
              <w:pStyle w:val="a9"/>
              <w:spacing w:line="360" w:lineRule="auto"/>
              <w:ind w:leftChars="-51" w:left="-6" w:right="-108" w:hangingChars="48" w:hanging="10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接收日期</w:t>
            </w:r>
          </w:p>
        </w:tc>
        <w:tc>
          <w:tcPr>
            <w:tcW w:w="443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BC5CE3" w14:textId="77777777" w:rsidR="000500D6" w:rsidRPr="00BD0E7B" w:rsidRDefault="000500D6" w:rsidP="000500D6">
            <w:pPr>
              <w:pStyle w:val="a9"/>
              <w:spacing w:line="360" w:lineRule="auto"/>
              <w:ind w:leftChars="-3" w:left="-6" w:right="210" w:firstLineChars="50" w:firstLine="105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7E7972" w14:paraId="04F54A92" w14:textId="77777777" w:rsidTr="000500D6">
        <w:trPr>
          <w:trHeight w:hRule="exact" w:val="56"/>
        </w:trPr>
        <w:tc>
          <w:tcPr>
            <w:tcW w:w="9086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19F27167" w14:textId="77777777" w:rsidR="007E7972" w:rsidRPr="00BD0E7B" w:rsidRDefault="007E7972" w:rsidP="000500D6">
            <w:pPr>
              <w:pStyle w:val="a9"/>
              <w:spacing w:line="360" w:lineRule="auto"/>
              <w:ind w:leftChars="-3" w:left="-6" w:right="210" w:firstLineChars="50" w:firstLine="105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5487" w14:paraId="6582FCBE" w14:textId="77777777" w:rsidTr="000500D6">
        <w:trPr>
          <w:trHeight w:val="281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A87D3" w14:textId="77777777" w:rsidR="00DE62B8" w:rsidRPr="00BD0E7B" w:rsidRDefault="00DE62B8" w:rsidP="000500D6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979C0" w14:textId="77777777" w:rsidR="00DE62B8" w:rsidRPr="00BD0E7B" w:rsidRDefault="00DE62B8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09B42" w14:textId="77777777" w:rsidR="00DE62B8" w:rsidRPr="00BD0E7B" w:rsidRDefault="00DE62B8" w:rsidP="000500D6">
            <w:pPr>
              <w:pStyle w:val="a9"/>
              <w:spacing w:line="360" w:lineRule="auto"/>
              <w:ind w:leftChars="-40" w:hangingChars="40" w:hanging="8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10B04" w14:textId="77777777" w:rsidR="00DE62B8" w:rsidRPr="00BD0E7B" w:rsidRDefault="00DE62B8" w:rsidP="000500D6">
            <w:pPr>
              <w:pStyle w:val="a9"/>
              <w:spacing w:line="360" w:lineRule="auto"/>
              <w:ind w:leftChars="-27" w:right="630" w:hangingChars="27" w:hanging="5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6082B3" w14:textId="77777777" w:rsidR="00DE62B8" w:rsidRPr="00BD0E7B" w:rsidRDefault="00DE62B8" w:rsidP="000500D6">
            <w:pPr>
              <w:pStyle w:val="a9"/>
              <w:spacing w:line="360" w:lineRule="auto"/>
              <w:ind w:right="-108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  <w:r w:rsidR="00744ADC">
              <w:rPr>
                <w:rFonts w:asciiTheme="minorEastAsia" w:eastAsiaTheme="minorEastAsia" w:hAnsiTheme="minorEastAsia" w:hint="eastAsia"/>
              </w:rPr>
              <w:t>（是否损坏，有无配件等）</w:t>
            </w:r>
          </w:p>
        </w:tc>
      </w:tr>
      <w:tr w:rsidR="00455487" w14:paraId="317D713B" w14:textId="77777777" w:rsidTr="000500D6">
        <w:trPr>
          <w:trHeight w:val="33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6FE8E" w14:textId="77777777" w:rsidR="00455487" w:rsidRPr="00BD0E7B" w:rsidRDefault="00455487" w:rsidP="000500D6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品牌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7F41" w14:textId="77777777" w:rsidR="00455487" w:rsidRPr="00BD0E7B" w:rsidRDefault="00455487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EA939" w14:textId="77777777" w:rsidR="00455487" w:rsidRPr="00BD0E7B" w:rsidRDefault="00455487" w:rsidP="000500D6">
            <w:pPr>
              <w:pStyle w:val="a9"/>
              <w:spacing w:line="360" w:lineRule="auto"/>
              <w:ind w:leftChars="-40" w:hangingChars="40" w:hanging="8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容量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EA38E" w14:textId="77777777" w:rsidR="00455487" w:rsidRPr="00BD0E7B" w:rsidRDefault="00455487" w:rsidP="000500D6">
            <w:pPr>
              <w:pStyle w:val="a9"/>
              <w:spacing w:line="360" w:lineRule="auto"/>
              <w:ind w:leftChars="-27" w:right="-117" w:hangingChars="27" w:hanging="5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E57319" w14:textId="77777777" w:rsidR="00455487" w:rsidRPr="00BD0E7B" w:rsidRDefault="00455487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5487" w14:paraId="07E9E8B0" w14:textId="77777777" w:rsidTr="00DA715C">
        <w:trPr>
          <w:trHeight w:val="355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DB488" w14:textId="77777777" w:rsidR="00455487" w:rsidRPr="00BD0E7B" w:rsidRDefault="00455487" w:rsidP="000500D6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检材名称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3A5E9" w14:textId="77777777" w:rsidR="00455487" w:rsidRPr="00BD0E7B" w:rsidRDefault="00455487" w:rsidP="000500D6">
            <w:pPr>
              <w:pStyle w:val="a9"/>
              <w:wordWrap w:val="0"/>
              <w:spacing w:line="360" w:lineRule="auto"/>
              <w:ind w:leftChars="-27" w:right="630" w:hangingChars="27" w:hanging="57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F0DA0C" w14:textId="77777777" w:rsidR="00455487" w:rsidRPr="00BD0E7B" w:rsidRDefault="00455487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5487" w14:paraId="46536A83" w14:textId="77777777" w:rsidTr="000500D6">
        <w:trPr>
          <w:trHeight w:val="33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051C0" w14:textId="77777777" w:rsidR="00455487" w:rsidRPr="00BD0E7B" w:rsidRDefault="002A6624" w:rsidP="000500D6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收样</w:t>
            </w:r>
            <w:r w:rsidR="00455487">
              <w:rPr>
                <w:rFonts w:asciiTheme="minorEastAsia" w:eastAsiaTheme="minorEastAsia" w:hAnsiTheme="minorEastAsia" w:hint="eastAsia"/>
              </w:rPr>
              <w:t>编号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CF3DD" w14:textId="77777777" w:rsidR="00455487" w:rsidRPr="00BD0E7B" w:rsidRDefault="00455487" w:rsidP="000500D6">
            <w:pPr>
              <w:pStyle w:val="a9"/>
              <w:spacing w:line="360" w:lineRule="auto"/>
              <w:ind w:right="-11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443935" w14:textId="77777777" w:rsidR="00455487" w:rsidRPr="00BD0E7B" w:rsidRDefault="00455487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5487" w14:paraId="7D174004" w14:textId="77777777" w:rsidTr="000500D6">
        <w:trPr>
          <w:trHeight w:val="33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A0FA4" w14:textId="77777777" w:rsidR="00455487" w:rsidRPr="00BD0E7B" w:rsidRDefault="00455487" w:rsidP="000500D6">
            <w:pPr>
              <w:pStyle w:val="a9"/>
              <w:tabs>
                <w:tab w:val="left" w:pos="1560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型号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B735" w14:textId="77777777" w:rsidR="00455487" w:rsidRPr="00BD0E7B" w:rsidRDefault="00455487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CF41AB" w14:textId="77777777" w:rsidR="00455487" w:rsidRPr="00BD0E7B" w:rsidRDefault="00455487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5487" w14:paraId="160DA7B6" w14:textId="77777777" w:rsidTr="000500D6">
        <w:trPr>
          <w:trHeight w:val="33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FE63D" w14:textId="77777777" w:rsidR="00455487" w:rsidRPr="00BD0E7B" w:rsidRDefault="00455487" w:rsidP="000500D6">
            <w:pPr>
              <w:pStyle w:val="a9"/>
              <w:tabs>
                <w:tab w:val="left" w:pos="1560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序列号（SN）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0BE0E" w14:textId="77777777" w:rsidR="00455487" w:rsidRPr="00BD0E7B" w:rsidRDefault="00455487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F7D75B" w14:textId="77777777" w:rsidR="00455487" w:rsidRPr="00BD0E7B" w:rsidRDefault="00455487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E62B8" w14:paraId="6648E563" w14:textId="77777777" w:rsidTr="000500D6">
        <w:trPr>
          <w:trHeight w:val="337"/>
        </w:trPr>
        <w:tc>
          <w:tcPr>
            <w:tcW w:w="9086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E7A8F1" w14:textId="77777777" w:rsidR="00DE62B8" w:rsidRPr="00BD0E7B" w:rsidRDefault="00DE62B8" w:rsidP="000500D6">
            <w:pPr>
              <w:pStyle w:val="a9"/>
              <w:tabs>
                <w:tab w:val="left" w:pos="1560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服务结束后检材处理方式：</w:t>
            </w:r>
            <w:r w:rsidR="009F08CF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hAnsi="宋体" w:hint="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 xml:space="preserve">委托方自行领回 </w:t>
            </w:r>
            <w:r w:rsidR="00455487">
              <w:rPr>
                <w:rFonts w:asciiTheme="minorEastAsia" w:eastAsiaTheme="minorEastAsia" w:hAnsiTheme="minorEastAsia" w:hint="eastAsia"/>
              </w:rPr>
              <w:t xml:space="preserve"> </w:t>
            </w:r>
            <w:r w:rsidR="009F08CF">
              <w:rPr>
                <w:rFonts w:asciiTheme="minorEastAsia" w:eastAsiaTheme="minorEastAsia" w:hAnsiTheme="minorEastAsia" w:hint="eastAsia"/>
              </w:rPr>
              <w:t xml:space="preserve"> </w:t>
            </w:r>
            <w:r w:rsidR="00455487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□本机构代为处理</w:t>
            </w:r>
          </w:p>
        </w:tc>
      </w:tr>
      <w:tr w:rsidR="00455487" w14:paraId="0248C36C" w14:textId="77777777" w:rsidTr="000500D6">
        <w:trPr>
          <w:trHeight w:val="20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4FDE1" w14:textId="77777777" w:rsidR="00DE62B8" w:rsidRPr="00BD0E7B" w:rsidRDefault="00CF0055" w:rsidP="000500D6">
            <w:pPr>
              <w:pStyle w:val="a9"/>
              <w:tabs>
                <w:tab w:val="left" w:pos="1560"/>
              </w:tabs>
              <w:spacing w:line="360" w:lineRule="auto"/>
              <w:ind w:rightChars="85" w:right="178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客户</w:t>
            </w:r>
            <w:r w:rsidR="00DE62B8">
              <w:rPr>
                <w:rFonts w:asciiTheme="minorEastAsia" w:eastAsiaTheme="minorEastAsia" w:hAnsiTheme="minorEastAsia" w:hint="eastAsia"/>
              </w:rPr>
              <w:t>领取人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C5E55" w14:textId="77777777" w:rsidR="00DE62B8" w:rsidRPr="00BD0E7B" w:rsidRDefault="00DE62B8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BA232" w14:textId="77777777" w:rsidR="00DE62B8" w:rsidRPr="00BD0E7B" w:rsidRDefault="00DE62B8" w:rsidP="000500D6">
            <w:pPr>
              <w:pStyle w:val="a9"/>
              <w:spacing w:line="360" w:lineRule="auto"/>
              <w:ind w:rightChars="84" w:right="176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领取日期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1E4D" w14:textId="77777777" w:rsidR="00DE62B8" w:rsidRPr="00BD0E7B" w:rsidRDefault="00DE62B8" w:rsidP="000500D6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D9240D" w14:textId="77777777" w:rsidR="00DE62B8" w:rsidRPr="00BD0E7B" w:rsidRDefault="00DE62B8" w:rsidP="000500D6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机构确认签章：</w:t>
            </w:r>
          </w:p>
        </w:tc>
      </w:tr>
      <w:tr w:rsidR="007E7972" w14:paraId="3CBA90C7" w14:textId="77777777" w:rsidTr="000500D6">
        <w:trPr>
          <w:trHeight w:hRule="exact" w:val="56"/>
        </w:trPr>
        <w:tc>
          <w:tcPr>
            <w:tcW w:w="9086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3C7DAF4A" w14:textId="77777777" w:rsidR="007E7972" w:rsidRPr="007E7972" w:rsidRDefault="007E7972" w:rsidP="000500D6">
            <w:pPr>
              <w:spacing w:line="360" w:lineRule="auto"/>
              <w:ind w:rightChars="202" w:right="424"/>
              <w:rPr>
                <w:rFonts w:ascii="Calibri" w:hAnsi="Calibri"/>
                <w:szCs w:val="28"/>
              </w:rPr>
            </w:pPr>
          </w:p>
        </w:tc>
      </w:tr>
      <w:tr w:rsidR="00456DD6" w14:paraId="22541318" w14:textId="77777777" w:rsidTr="000500D6">
        <w:trPr>
          <w:trHeight w:val="33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0EC52" w14:textId="77777777" w:rsidR="00456DD6" w:rsidRPr="00BD0E7B" w:rsidRDefault="00456DD6" w:rsidP="000500D6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6F150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456A3" w14:textId="77777777" w:rsidR="00456DD6" w:rsidRPr="00BD0E7B" w:rsidRDefault="00456DD6" w:rsidP="000500D6">
            <w:pPr>
              <w:pStyle w:val="a9"/>
              <w:spacing w:line="360" w:lineRule="auto"/>
              <w:ind w:leftChars="-40" w:hangingChars="40" w:hanging="8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C9D7C" w14:textId="77777777" w:rsidR="00456DD6" w:rsidRPr="00BD0E7B" w:rsidRDefault="00456DD6" w:rsidP="000500D6">
            <w:pPr>
              <w:pStyle w:val="a9"/>
              <w:spacing w:line="360" w:lineRule="auto"/>
              <w:ind w:leftChars="-27" w:right="630" w:hangingChars="27" w:hanging="5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9251AC" w14:textId="77777777" w:rsidR="00456DD6" w:rsidRPr="00BD0E7B" w:rsidRDefault="00456DD6" w:rsidP="000500D6">
            <w:pPr>
              <w:pStyle w:val="a9"/>
              <w:spacing w:line="360" w:lineRule="auto"/>
              <w:ind w:right="-108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  <w:r w:rsidR="00744ADC">
              <w:rPr>
                <w:rFonts w:asciiTheme="minorEastAsia" w:eastAsiaTheme="minorEastAsia" w:hAnsiTheme="minorEastAsia" w:hint="eastAsia"/>
              </w:rPr>
              <w:t>（是否损坏，有无配件等）</w:t>
            </w:r>
          </w:p>
        </w:tc>
      </w:tr>
      <w:tr w:rsidR="00456DD6" w14:paraId="6638913E" w14:textId="77777777" w:rsidTr="000500D6">
        <w:trPr>
          <w:trHeight w:val="33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D50DF" w14:textId="77777777" w:rsidR="00456DD6" w:rsidRPr="00BD0E7B" w:rsidRDefault="00456DD6" w:rsidP="000500D6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品牌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423A0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775D7" w14:textId="77777777" w:rsidR="00456DD6" w:rsidRPr="00BD0E7B" w:rsidRDefault="00456DD6" w:rsidP="000500D6">
            <w:pPr>
              <w:pStyle w:val="a9"/>
              <w:spacing w:line="360" w:lineRule="auto"/>
              <w:ind w:leftChars="-40" w:hangingChars="40" w:hanging="8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容量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5BE0" w14:textId="77777777" w:rsidR="00456DD6" w:rsidRPr="00BD0E7B" w:rsidRDefault="00456DD6" w:rsidP="000500D6">
            <w:pPr>
              <w:pStyle w:val="a9"/>
              <w:spacing w:line="360" w:lineRule="auto"/>
              <w:ind w:leftChars="-27" w:right="-117" w:hangingChars="27" w:hanging="5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215EA4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6DD6" w14:paraId="427C506D" w14:textId="77777777" w:rsidTr="000500D6">
        <w:trPr>
          <w:trHeight w:val="33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8E54C" w14:textId="77777777" w:rsidR="00456DD6" w:rsidRPr="00BD0E7B" w:rsidRDefault="00456DD6" w:rsidP="000500D6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检材名称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14C0E" w14:textId="77777777" w:rsidR="00456DD6" w:rsidRPr="00BD0E7B" w:rsidRDefault="00456DD6" w:rsidP="000500D6">
            <w:pPr>
              <w:pStyle w:val="a9"/>
              <w:wordWrap w:val="0"/>
              <w:spacing w:line="360" w:lineRule="auto"/>
              <w:ind w:leftChars="-27" w:right="630" w:hangingChars="27" w:hanging="57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FF9ED0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6DD6" w14:paraId="6D4F91F2" w14:textId="77777777" w:rsidTr="000500D6">
        <w:trPr>
          <w:trHeight w:val="33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64EA6" w14:textId="77777777" w:rsidR="00456DD6" w:rsidRPr="00BD0E7B" w:rsidRDefault="002A6624" w:rsidP="000500D6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2A6624">
              <w:rPr>
                <w:rFonts w:asciiTheme="minorEastAsia" w:eastAsiaTheme="minorEastAsia" w:hAnsiTheme="minorEastAsia" w:hint="eastAsia"/>
              </w:rPr>
              <w:t>收样编号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031A" w14:textId="77777777" w:rsidR="00456DD6" w:rsidRPr="00BD0E7B" w:rsidRDefault="00456DD6" w:rsidP="000500D6">
            <w:pPr>
              <w:pStyle w:val="a9"/>
              <w:spacing w:line="360" w:lineRule="auto"/>
              <w:ind w:right="-11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18039F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6DD6" w14:paraId="22A1E4C4" w14:textId="77777777" w:rsidTr="000500D6">
        <w:trPr>
          <w:trHeight w:val="33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EF10B" w14:textId="77777777" w:rsidR="00456DD6" w:rsidRPr="00BD0E7B" w:rsidRDefault="00456DD6" w:rsidP="000500D6">
            <w:pPr>
              <w:pStyle w:val="a9"/>
              <w:tabs>
                <w:tab w:val="left" w:pos="1560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型号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FDDA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C45947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6DD6" w14:paraId="1B7C0A41" w14:textId="77777777" w:rsidTr="000500D6">
        <w:trPr>
          <w:trHeight w:val="33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2033A" w14:textId="77777777" w:rsidR="00456DD6" w:rsidRPr="00BD0E7B" w:rsidRDefault="00456DD6" w:rsidP="000500D6">
            <w:pPr>
              <w:pStyle w:val="a9"/>
              <w:tabs>
                <w:tab w:val="left" w:pos="1560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序列号（SN）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2A19D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8EB9D5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6DD6" w14:paraId="688BDF71" w14:textId="77777777" w:rsidTr="000500D6">
        <w:trPr>
          <w:trHeight w:val="337"/>
        </w:trPr>
        <w:tc>
          <w:tcPr>
            <w:tcW w:w="9086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A22C58" w14:textId="77777777" w:rsidR="00456DD6" w:rsidRPr="00BD0E7B" w:rsidRDefault="00456DD6" w:rsidP="000500D6">
            <w:pPr>
              <w:pStyle w:val="a9"/>
              <w:tabs>
                <w:tab w:val="left" w:pos="1560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服务结束后检材处理方式：  </w:t>
            </w:r>
            <w:r>
              <w:rPr>
                <w:rFonts w:hAnsi="宋体" w:hint="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委托方自行领回    □本机构代为处理</w:t>
            </w:r>
          </w:p>
        </w:tc>
      </w:tr>
      <w:tr w:rsidR="00456DD6" w14:paraId="6B6331D5" w14:textId="77777777" w:rsidTr="000500D6">
        <w:trPr>
          <w:trHeight w:val="33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EA16" w14:textId="77777777" w:rsidR="00456DD6" w:rsidRPr="00BD0E7B" w:rsidRDefault="00CF0055" w:rsidP="000500D6">
            <w:pPr>
              <w:pStyle w:val="a9"/>
              <w:tabs>
                <w:tab w:val="left" w:pos="1560"/>
              </w:tabs>
              <w:spacing w:line="360" w:lineRule="auto"/>
              <w:ind w:rightChars="85" w:right="178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客户</w:t>
            </w:r>
            <w:r w:rsidR="00456DD6">
              <w:rPr>
                <w:rFonts w:asciiTheme="minorEastAsia" w:eastAsiaTheme="minorEastAsia" w:hAnsiTheme="minorEastAsia" w:hint="eastAsia"/>
              </w:rPr>
              <w:t>领取人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C32D9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750B" w14:textId="77777777" w:rsidR="00456DD6" w:rsidRPr="00BD0E7B" w:rsidRDefault="00456DD6" w:rsidP="000500D6">
            <w:pPr>
              <w:pStyle w:val="a9"/>
              <w:spacing w:line="360" w:lineRule="auto"/>
              <w:ind w:rightChars="84" w:right="176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领取日期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E20B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9097892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机构确认签章：</w:t>
            </w:r>
          </w:p>
        </w:tc>
      </w:tr>
      <w:tr w:rsidR="007E7972" w14:paraId="404C8F03" w14:textId="77777777" w:rsidTr="000500D6">
        <w:trPr>
          <w:trHeight w:hRule="exact" w:val="56"/>
        </w:trPr>
        <w:tc>
          <w:tcPr>
            <w:tcW w:w="9086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577BB7F1" w14:textId="77777777" w:rsidR="007E7972" w:rsidRDefault="007E7972" w:rsidP="000500D6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56DD6" w14:paraId="57262F03" w14:textId="77777777" w:rsidTr="000500D6">
        <w:trPr>
          <w:trHeight w:val="20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74699" w14:textId="77777777" w:rsidR="00456DD6" w:rsidRPr="00BD0E7B" w:rsidRDefault="00456DD6" w:rsidP="000500D6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C33A0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54503" w14:textId="77777777" w:rsidR="00456DD6" w:rsidRPr="00BD0E7B" w:rsidRDefault="00456DD6" w:rsidP="000500D6">
            <w:pPr>
              <w:pStyle w:val="a9"/>
              <w:spacing w:line="360" w:lineRule="auto"/>
              <w:ind w:leftChars="-40" w:hangingChars="40" w:hanging="8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4D4C" w14:textId="77777777" w:rsidR="00456DD6" w:rsidRPr="00BD0E7B" w:rsidRDefault="00456DD6" w:rsidP="000500D6">
            <w:pPr>
              <w:pStyle w:val="a9"/>
              <w:spacing w:line="360" w:lineRule="auto"/>
              <w:ind w:leftChars="-27" w:right="630" w:hangingChars="27" w:hanging="5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B321D8" w14:textId="77777777" w:rsidR="00456DD6" w:rsidRPr="00BD0E7B" w:rsidRDefault="00456DD6" w:rsidP="000500D6">
            <w:pPr>
              <w:pStyle w:val="a9"/>
              <w:spacing w:line="360" w:lineRule="auto"/>
              <w:ind w:right="-108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  <w:r w:rsidR="00744ADC">
              <w:rPr>
                <w:rFonts w:asciiTheme="minorEastAsia" w:eastAsiaTheme="minorEastAsia" w:hAnsiTheme="minorEastAsia" w:hint="eastAsia"/>
              </w:rPr>
              <w:t>（是否损坏，有无配件等）</w:t>
            </w:r>
          </w:p>
        </w:tc>
      </w:tr>
      <w:tr w:rsidR="00456DD6" w14:paraId="0066B031" w14:textId="77777777" w:rsidTr="000500D6">
        <w:trPr>
          <w:trHeight w:val="20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743B" w14:textId="77777777" w:rsidR="00456DD6" w:rsidRPr="00BD0E7B" w:rsidRDefault="00456DD6" w:rsidP="000500D6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品牌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FC17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4AD2F" w14:textId="77777777" w:rsidR="00456DD6" w:rsidRPr="00BD0E7B" w:rsidRDefault="00456DD6" w:rsidP="000500D6">
            <w:pPr>
              <w:pStyle w:val="a9"/>
              <w:spacing w:line="360" w:lineRule="auto"/>
              <w:ind w:leftChars="-40" w:hangingChars="40" w:hanging="8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容量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D212" w14:textId="77777777" w:rsidR="00456DD6" w:rsidRPr="00BD0E7B" w:rsidRDefault="00456DD6" w:rsidP="000500D6">
            <w:pPr>
              <w:pStyle w:val="a9"/>
              <w:spacing w:line="360" w:lineRule="auto"/>
              <w:ind w:leftChars="-27" w:right="-117" w:hangingChars="27" w:hanging="5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4BC8E5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6DD6" w14:paraId="702F84D0" w14:textId="77777777" w:rsidTr="000500D6">
        <w:trPr>
          <w:trHeight w:val="20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07B6" w14:textId="77777777" w:rsidR="00456DD6" w:rsidRPr="00BD0E7B" w:rsidRDefault="00456DD6" w:rsidP="000500D6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检材名称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CEFF" w14:textId="77777777" w:rsidR="00456DD6" w:rsidRPr="00BD0E7B" w:rsidRDefault="00456DD6" w:rsidP="000500D6">
            <w:pPr>
              <w:pStyle w:val="a9"/>
              <w:wordWrap w:val="0"/>
              <w:spacing w:line="360" w:lineRule="auto"/>
              <w:ind w:leftChars="-27" w:right="630" w:hangingChars="27" w:hanging="57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07FADA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6DD6" w14:paraId="47600CCC" w14:textId="77777777" w:rsidTr="000500D6">
        <w:trPr>
          <w:trHeight w:val="20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71712" w14:textId="77777777" w:rsidR="00456DD6" w:rsidRPr="00BD0E7B" w:rsidRDefault="002A6624" w:rsidP="000500D6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2A6624">
              <w:rPr>
                <w:rFonts w:asciiTheme="minorEastAsia" w:eastAsiaTheme="minorEastAsia" w:hAnsiTheme="minorEastAsia" w:hint="eastAsia"/>
              </w:rPr>
              <w:t>收样编号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02F4" w14:textId="77777777" w:rsidR="00456DD6" w:rsidRPr="00BD0E7B" w:rsidRDefault="00456DD6" w:rsidP="000500D6">
            <w:pPr>
              <w:pStyle w:val="a9"/>
              <w:spacing w:line="360" w:lineRule="auto"/>
              <w:ind w:right="-11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371651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6DD6" w14:paraId="7D4DA98E" w14:textId="77777777" w:rsidTr="000500D6">
        <w:trPr>
          <w:trHeight w:val="20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7D31D" w14:textId="77777777" w:rsidR="00456DD6" w:rsidRPr="00BD0E7B" w:rsidRDefault="00456DD6" w:rsidP="000500D6">
            <w:pPr>
              <w:pStyle w:val="a9"/>
              <w:tabs>
                <w:tab w:val="left" w:pos="1560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型号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AD3AE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279361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6DD6" w14:paraId="28F736E2" w14:textId="77777777" w:rsidTr="000500D6">
        <w:trPr>
          <w:trHeight w:val="20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EAB11" w14:textId="77777777" w:rsidR="00456DD6" w:rsidRPr="00BD0E7B" w:rsidRDefault="00456DD6" w:rsidP="000500D6">
            <w:pPr>
              <w:pStyle w:val="a9"/>
              <w:tabs>
                <w:tab w:val="left" w:pos="1560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序列号（SN）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57607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ADD5FD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456DD6" w14:paraId="5FD52109" w14:textId="77777777" w:rsidTr="000500D6">
        <w:trPr>
          <w:trHeight w:val="20"/>
        </w:trPr>
        <w:tc>
          <w:tcPr>
            <w:tcW w:w="9086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014C34" w14:textId="77777777" w:rsidR="00456DD6" w:rsidRPr="00BD0E7B" w:rsidRDefault="00456DD6" w:rsidP="000500D6">
            <w:pPr>
              <w:pStyle w:val="a9"/>
              <w:tabs>
                <w:tab w:val="left" w:pos="1560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服务结束后检材处理方式：  </w:t>
            </w:r>
            <w:r>
              <w:rPr>
                <w:rFonts w:hAnsi="宋体" w:hint="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委托方自行领回    □本机构代为处理</w:t>
            </w:r>
          </w:p>
        </w:tc>
      </w:tr>
      <w:tr w:rsidR="00456DD6" w14:paraId="121BC92D" w14:textId="77777777" w:rsidTr="000500D6">
        <w:trPr>
          <w:trHeight w:val="20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612E50" w14:textId="77777777" w:rsidR="00456DD6" w:rsidRPr="00BD0E7B" w:rsidRDefault="00CF0055" w:rsidP="000500D6">
            <w:pPr>
              <w:pStyle w:val="a9"/>
              <w:tabs>
                <w:tab w:val="left" w:pos="1560"/>
              </w:tabs>
              <w:spacing w:line="360" w:lineRule="auto"/>
              <w:ind w:rightChars="85" w:right="178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客户</w:t>
            </w:r>
            <w:r w:rsidR="00456DD6">
              <w:rPr>
                <w:rFonts w:asciiTheme="minorEastAsia" w:eastAsiaTheme="minorEastAsia" w:hAnsiTheme="minorEastAsia" w:hint="eastAsia"/>
              </w:rPr>
              <w:t>领取人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3A76F3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F2117B" w14:textId="77777777" w:rsidR="00456DD6" w:rsidRPr="00BD0E7B" w:rsidRDefault="00456DD6" w:rsidP="000500D6">
            <w:pPr>
              <w:pStyle w:val="a9"/>
              <w:spacing w:line="360" w:lineRule="auto"/>
              <w:ind w:rightChars="34" w:right="7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领取日期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958748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3A8B4" w14:textId="77777777" w:rsidR="00456DD6" w:rsidRPr="00BD0E7B" w:rsidRDefault="00456DD6" w:rsidP="000500D6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机构确认签章：</w:t>
            </w:r>
          </w:p>
        </w:tc>
      </w:tr>
    </w:tbl>
    <w:p w14:paraId="4F017746" w14:textId="77777777" w:rsidR="00FF5CAB" w:rsidRDefault="008C436D" w:rsidP="000500D6">
      <w:pPr>
        <w:ind w:right="144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24A5A" wp14:editId="62DB4F9C">
                <wp:simplePos x="0" y="0"/>
                <wp:positionH relativeFrom="column">
                  <wp:posOffset>5958742</wp:posOffset>
                </wp:positionH>
                <wp:positionV relativeFrom="paragraph">
                  <wp:posOffset>-779780</wp:posOffset>
                </wp:positionV>
                <wp:extent cx="514350" cy="79057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1406F" w14:textId="77777777" w:rsidR="001F21EF" w:rsidRPr="007043C8" w:rsidRDefault="002273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43C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(</w:t>
                            </w:r>
                            <w:r w:rsidR="007043C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F21EF" w:rsidRPr="007043C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正</w:t>
                            </w:r>
                            <w:r w:rsidR="001F21EF" w:rsidRPr="007043C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F21EF" w:rsidRPr="007043C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联</w:t>
                            </w:r>
                            <w:r w:rsidR="007043C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43C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469.2pt;margin-top:-61.4pt;width:40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" fillcolor="white [3201]" stroked="f" strokeweight=".5pt">
                <v:textbox style="layout-flow:vertical-ideographic">
                  <w:txbxContent>
                    <w:p w:rsidR="001F21EF" w:rsidRPr="007043C8" w:rsidRDefault="00227328">
                      <w:pPr>
                        <w:rPr>
                          <w:sz w:val="24"/>
                          <w:szCs w:val="24"/>
                        </w:rPr>
                      </w:pPr>
                      <w:r w:rsidRPr="007043C8">
                        <w:rPr>
                          <w:rFonts w:hint="eastAsia"/>
                          <w:sz w:val="24"/>
                          <w:szCs w:val="24"/>
                        </w:rPr>
                        <w:t>(</w:t>
                      </w:r>
                      <w:r w:rsidR="007043C8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1F21EF" w:rsidRPr="007043C8">
                        <w:rPr>
                          <w:rFonts w:hint="eastAsia"/>
                          <w:sz w:val="24"/>
                          <w:szCs w:val="24"/>
                        </w:rPr>
                        <w:t>正</w:t>
                      </w:r>
                      <w:r w:rsidR="001F21EF" w:rsidRPr="007043C8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1F21EF" w:rsidRPr="007043C8">
                        <w:rPr>
                          <w:rFonts w:hint="eastAsia"/>
                          <w:sz w:val="24"/>
                          <w:szCs w:val="24"/>
                        </w:rPr>
                        <w:t>联</w:t>
                      </w:r>
                      <w:r w:rsidR="007043C8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7043C8">
                        <w:rPr>
                          <w:rFonts w:hint="eastAsia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1981"/>
        <w:tblW w:w="521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5"/>
        <w:gridCol w:w="1620"/>
        <w:gridCol w:w="610"/>
        <w:gridCol w:w="310"/>
        <w:gridCol w:w="538"/>
        <w:gridCol w:w="450"/>
        <w:gridCol w:w="1497"/>
        <w:gridCol w:w="3570"/>
      </w:tblGrid>
      <w:tr w:rsidR="002D4F22" w14:paraId="4EC81AE3" w14:textId="77777777" w:rsidTr="008F4C0A">
        <w:trPr>
          <w:trHeight w:hRule="exact" w:val="397"/>
        </w:trPr>
        <w:tc>
          <w:tcPr>
            <w:tcW w:w="9086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06498D8D" w14:textId="77777777" w:rsidR="002D4F22" w:rsidRDefault="002D4F22" w:rsidP="003853A9">
            <w:pPr>
              <w:pStyle w:val="a9"/>
              <w:spacing w:line="360" w:lineRule="auto"/>
              <w:ind w:right="1530"/>
              <w:jc w:val="center"/>
              <w:rPr>
                <w:rFonts w:ascii="黑体" w:eastAsia="黑体" w:hAnsi="宋体"/>
              </w:rPr>
            </w:pPr>
            <w:r>
              <w:rPr>
                <w:rFonts w:hint="eastAsia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28A099D" wp14:editId="549F7BC3">
                      <wp:simplePos x="0" y="0"/>
                      <wp:positionH relativeFrom="column">
                        <wp:posOffset>5877560</wp:posOffset>
                      </wp:positionH>
                      <wp:positionV relativeFrom="paragraph">
                        <wp:posOffset>-929005</wp:posOffset>
                      </wp:positionV>
                      <wp:extent cx="514350" cy="790575"/>
                      <wp:effectExtent l="0" t="0" r="0" b="952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350" cy="790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1CAF65" w14:textId="77777777" w:rsidR="002D4F22" w:rsidRPr="007043C8" w:rsidRDefault="002D4F22" w:rsidP="002D4F2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043C8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副</w:t>
                                  </w:r>
                                  <w:r w:rsidRPr="007043C8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043C8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联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043C8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B967B23" id="文本框 8" o:spid="_x0000_s1027" type="#_x0000_t202" style="position:absolute;left:0;text-align:left;margin-left:462.8pt;margin-top:-73.15pt;width:40.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" fillcolor="white [3201]" stroked="f" strokeweight=".5pt">
                      <v:textbox style="layout-flow:vertical-ideographic">
                        <w:txbxContent>
                          <w:p w:rsidR="002D4F22" w:rsidRPr="007043C8" w:rsidRDefault="002D4F22" w:rsidP="002D4F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43C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副</w:t>
                            </w:r>
                            <w:r w:rsidRPr="007043C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43C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43C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53A9">
              <w:rPr>
                <w:rFonts w:hint="eastAsia"/>
                <w:sz w:val="18"/>
                <w:szCs w:val="18"/>
              </w:rPr>
              <w:t xml:space="preserve">                                            </w:t>
            </w:r>
            <w:r w:rsidR="0083332A">
              <w:rPr>
                <w:rFonts w:hint="eastAsia"/>
                <w:sz w:val="18"/>
                <w:szCs w:val="18"/>
              </w:rPr>
              <w:t xml:space="preserve">                         </w:t>
            </w:r>
            <w:r w:rsidRPr="0058461A">
              <w:rPr>
                <w:rFonts w:hint="eastAsia"/>
                <w:sz w:val="18"/>
                <w:szCs w:val="18"/>
              </w:rPr>
              <w:t>记录号：</w:t>
            </w:r>
            <w:r>
              <w:rPr>
                <w:rFonts w:hint="eastAsia"/>
                <w:sz w:val="18"/>
                <w:szCs w:val="18"/>
              </w:rPr>
              <w:t>YW0</w:t>
            </w:r>
            <w:r w:rsidR="003853A9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-         </w:t>
            </w:r>
          </w:p>
        </w:tc>
      </w:tr>
      <w:tr w:rsidR="002D4F22" w14:paraId="2DE16104" w14:textId="77777777" w:rsidTr="008F4C0A">
        <w:trPr>
          <w:trHeight w:hRule="exact" w:val="397"/>
        </w:trPr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C46EF" w14:textId="77777777" w:rsidR="002D4F22" w:rsidRPr="00BD0E7B" w:rsidRDefault="002D4F22" w:rsidP="002852D1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受理项目号</w:t>
            </w:r>
          </w:p>
        </w:tc>
        <w:tc>
          <w:tcPr>
            <w:tcW w:w="195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A422C" w14:textId="77777777" w:rsidR="002D4F22" w:rsidRPr="00C668A0" w:rsidRDefault="002D4F22" w:rsidP="002852D1">
            <w:pPr>
              <w:pStyle w:val="a9"/>
              <w:spacing w:line="360" w:lineRule="auto"/>
              <w:ind w:leftChars="-3" w:left="-6" w:right="210" w:firstLineChars="50" w:firstLine="105"/>
              <w:jc w:val="left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</w:t>
            </w:r>
          </w:p>
        </w:tc>
        <w:tc>
          <w:tcPr>
            <w:tcW w:w="113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C97BDC" w14:textId="77777777" w:rsidR="002D4F22" w:rsidRPr="00BD0E7B" w:rsidRDefault="002D4F22" w:rsidP="002852D1">
            <w:pPr>
              <w:pStyle w:val="a9"/>
              <w:spacing w:line="360" w:lineRule="auto"/>
              <w:ind w:leftChars="-51" w:left="-6" w:right="-108" w:hangingChars="48" w:hanging="101"/>
              <w:jc w:val="center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送检类型</w:t>
            </w:r>
          </w:p>
        </w:tc>
        <w:tc>
          <w:tcPr>
            <w:tcW w:w="443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A173B9" w14:textId="77777777" w:rsidR="002D4F22" w:rsidRPr="00BD0E7B" w:rsidRDefault="002D4F22" w:rsidP="002852D1">
            <w:pPr>
              <w:pStyle w:val="a9"/>
              <w:spacing w:line="360" w:lineRule="auto"/>
              <w:ind w:leftChars="-3" w:left="-6" w:right="210" w:firstLineChars="50" w:firstLine="105"/>
              <w:jc w:val="lef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□首次   □补送</w:t>
            </w:r>
            <w:r>
              <w:rPr>
                <w:rFonts w:asciiTheme="minorEastAsia" w:eastAsiaTheme="minorEastAsia" w:hAnsiTheme="minorEastAsia" w:hint="eastAsia"/>
              </w:rPr>
              <w:t xml:space="preserve">       </w:t>
            </w:r>
            <w:r w:rsidRPr="00BD0E7B">
              <w:rPr>
                <w:rFonts w:asciiTheme="minorEastAsia" w:eastAsiaTheme="minorEastAsia" w:hAnsiTheme="minorEastAsia" w:hint="eastAsia"/>
              </w:rPr>
              <w:t>总件数</w:t>
            </w:r>
            <w:r w:rsidRPr="00BD0E7B">
              <w:rPr>
                <w:rFonts w:asciiTheme="minorEastAsia" w:eastAsiaTheme="minorEastAsia" w:hAnsiTheme="minorEastAsia" w:hint="eastAsia"/>
                <w:u w:val="single"/>
              </w:rPr>
              <w:t xml:space="preserve">       </w:t>
            </w:r>
            <w:r w:rsidRPr="00BD0E7B">
              <w:rPr>
                <w:rFonts w:asciiTheme="minorEastAsia" w:eastAsiaTheme="minorEastAsia" w:hAnsiTheme="minorEastAsia" w:hint="eastAsia"/>
              </w:rPr>
              <w:t>件</w:t>
            </w:r>
          </w:p>
        </w:tc>
      </w:tr>
      <w:tr w:rsidR="002D4F22" w14:paraId="626B7069" w14:textId="77777777" w:rsidTr="008F4C0A">
        <w:trPr>
          <w:trHeight w:hRule="exact" w:val="397"/>
        </w:trPr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3A401" w14:textId="77777777" w:rsidR="002D4F22" w:rsidRDefault="002D4F22" w:rsidP="002852D1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接收人</w:t>
            </w:r>
          </w:p>
        </w:tc>
        <w:tc>
          <w:tcPr>
            <w:tcW w:w="195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C79421" w14:textId="77777777" w:rsidR="002D4F22" w:rsidRDefault="002D4F22" w:rsidP="002852D1">
            <w:pPr>
              <w:pStyle w:val="a9"/>
              <w:spacing w:line="360" w:lineRule="auto"/>
              <w:ind w:leftChars="-3" w:left="-6" w:right="210" w:firstLineChars="50" w:firstLine="105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8A80B1" w14:textId="77777777" w:rsidR="002D4F22" w:rsidRPr="00BD0E7B" w:rsidRDefault="002D4F22" w:rsidP="002852D1">
            <w:pPr>
              <w:pStyle w:val="a9"/>
              <w:spacing w:line="360" w:lineRule="auto"/>
              <w:ind w:leftChars="-51" w:left="-6" w:right="-108" w:hangingChars="48" w:hanging="10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接收日期</w:t>
            </w:r>
          </w:p>
        </w:tc>
        <w:tc>
          <w:tcPr>
            <w:tcW w:w="443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77E3D1" w14:textId="77777777" w:rsidR="002D4F22" w:rsidRPr="00BD0E7B" w:rsidRDefault="002D4F22" w:rsidP="002852D1">
            <w:pPr>
              <w:pStyle w:val="a9"/>
              <w:spacing w:line="360" w:lineRule="auto"/>
              <w:ind w:leftChars="-3" w:left="-6" w:right="210" w:firstLineChars="50" w:firstLine="105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D4F22" w14:paraId="5EE8163D" w14:textId="77777777" w:rsidTr="008F4C0A">
        <w:trPr>
          <w:trHeight w:hRule="exact" w:val="397"/>
        </w:trPr>
        <w:tc>
          <w:tcPr>
            <w:tcW w:w="9086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4EC461C8" w14:textId="77777777" w:rsidR="002D4F22" w:rsidRPr="00BD0E7B" w:rsidRDefault="002D4F22" w:rsidP="002852D1">
            <w:pPr>
              <w:pStyle w:val="a9"/>
              <w:spacing w:line="360" w:lineRule="auto"/>
              <w:ind w:leftChars="-3" w:left="-6" w:right="210" w:firstLineChars="50" w:firstLine="105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D4F22" w14:paraId="5FE71D54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A012C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BB4BF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1F354" w14:textId="77777777" w:rsidR="002D4F22" w:rsidRPr="00BD0E7B" w:rsidRDefault="002D4F22" w:rsidP="002852D1">
            <w:pPr>
              <w:pStyle w:val="a9"/>
              <w:spacing w:line="360" w:lineRule="auto"/>
              <w:ind w:leftChars="-40" w:hangingChars="40" w:hanging="8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0C5BD" w14:textId="77777777" w:rsidR="002D4F22" w:rsidRPr="00BD0E7B" w:rsidRDefault="002D4F22" w:rsidP="002852D1">
            <w:pPr>
              <w:pStyle w:val="a9"/>
              <w:spacing w:line="360" w:lineRule="auto"/>
              <w:ind w:leftChars="-27" w:right="630" w:hangingChars="27" w:hanging="5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DED6E6" w14:textId="77777777" w:rsidR="002D4F22" w:rsidRPr="00BD0E7B" w:rsidRDefault="002D4F22" w:rsidP="002852D1">
            <w:pPr>
              <w:pStyle w:val="a9"/>
              <w:spacing w:line="360" w:lineRule="auto"/>
              <w:ind w:right="-108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备注（是否损坏，有无配件等）</w:t>
            </w:r>
          </w:p>
        </w:tc>
      </w:tr>
      <w:tr w:rsidR="002D4F22" w14:paraId="2E7235D7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0F4F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品牌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123D6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8B64A" w14:textId="77777777" w:rsidR="002D4F22" w:rsidRPr="00BD0E7B" w:rsidRDefault="002D4F22" w:rsidP="002852D1">
            <w:pPr>
              <w:pStyle w:val="a9"/>
              <w:spacing w:line="360" w:lineRule="auto"/>
              <w:ind w:leftChars="-40" w:hangingChars="40" w:hanging="8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容量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FDCA" w14:textId="77777777" w:rsidR="002D4F22" w:rsidRPr="00BD0E7B" w:rsidRDefault="002D4F22" w:rsidP="002852D1">
            <w:pPr>
              <w:pStyle w:val="a9"/>
              <w:spacing w:line="360" w:lineRule="auto"/>
              <w:ind w:leftChars="-27" w:right="-117" w:hangingChars="27" w:hanging="5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85FE1C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D4F22" w14:paraId="584F0559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83F63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检材名称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A156" w14:textId="77777777" w:rsidR="002D4F22" w:rsidRPr="00BD0E7B" w:rsidRDefault="002D4F22" w:rsidP="002852D1">
            <w:pPr>
              <w:pStyle w:val="a9"/>
              <w:wordWrap w:val="0"/>
              <w:spacing w:line="360" w:lineRule="auto"/>
              <w:ind w:leftChars="-27" w:right="630" w:hangingChars="27" w:hanging="57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DE617E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D4F22" w14:paraId="030FC6CF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D1ACB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收样编号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9DA6D" w14:textId="77777777" w:rsidR="002D4F22" w:rsidRPr="00BD0E7B" w:rsidRDefault="002D4F22" w:rsidP="002852D1">
            <w:pPr>
              <w:pStyle w:val="a9"/>
              <w:spacing w:line="360" w:lineRule="auto"/>
              <w:ind w:right="-11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4D6B08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D4F22" w14:paraId="07415604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AFD2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型号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7BCBF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20B15F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D4F22" w14:paraId="481CC15D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D9C62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序列号（SN）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56001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30B857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D4F22" w14:paraId="468F90BE" w14:textId="77777777" w:rsidTr="008F4C0A">
        <w:trPr>
          <w:trHeight w:hRule="exact" w:val="397"/>
        </w:trPr>
        <w:tc>
          <w:tcPr>
            <w:tcW w:w="9086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32EBDF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服务结束后检材处理方式：  </w:t>
            </w:r>
            <w:r>
              <w:rPr>
                <w:rFonts w:hAnsi="宋体" w:hint="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委托方自行领回    □本机构代为处理</w:t>
            </w:r>
          </w:p>
        </w:tc>
      </w:tr>
      <w:tr w:rsidR="002D4F22" w14:paraId="71D82B09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B4D9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ind w:rightChars="85" w:right="178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客户领取人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6AAEB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7DB26" w14:textId="77777777" w:rsidR="002D4F22" w:rsidRPr="00BD0E7B" w:rsidRDefault="002D4F22" w:rsidP="002852D1">
            <w:pPr>
              <w:pStyle w:val="a9"/>
              <w:spacing w:line="360" w:lineRule="auto"/>
              <w:ind w:rightChars="84" w:right="176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领取日期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F42A8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FCF88E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机构确认签章：</w:t>
            </w:r>
          </w:p>
        </w:tc>
      </w:tr>
      <w:tr w:rsidR="002D4F22" w14:paraId="1F82B19A" w14:textId="77777777" w:rsidTr="008F4C0A">
        <w:trPr>
          <w:trHeight w:hRule="exact" w:val="397"/>
        </w:trPr>
        <w:tc>
          <w:tcPr>
            <w:tcW w:w="9086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0CF7F51B" w14:textId="77777777" w:rsidR="002D4F22" w:rsidRPr="007E7972" w:rsidRDefault="002D4F22" w:rsidP="002852D1">
            <w:pPr>
              <w:spacing w:line="360" w:lineRule="auto"/>
              <w:ind w:rightChars="202" w:right="424"/>
              <w:rPr>
                <w:rFonts w:ascii="Calibri" w:hAnsi="Calibri"/>
                <w:szCs w:val="28"/>
              </w:rPr>
            </w:pPr>
          </w:p>
        </w:tc>
      </w:tr>
      <w:tr w:rsidR="002D4F22" w14:paraId="5529514D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1B89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158A0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19D5B" w14:textId="77777777" w:rsidR="002D4F22" w:rsidRPr="00BD0E7B" w:rsidRDefault="002D4F22" w:rsidP="002852D1">
            <w:pPr>
              <w:pStyle w:val="a9"/>
              <w:spacing w:line="360" w:lineRule="auto"/>
              <w:ind w:leftChars="-40" w:hangingChars="40" w:hanging="8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EA4D7" w14:textId="77777777" w:rsidR="002D4F22" w:rsidRPr="00BD0E7B" w:rsidRDefault="002D4F22" w:rsidP="002852D1">
            <w:pPr>
              <w:pStyle w:val="a9"/>
              <w:spacing w:line="360" w:lineRule="auto"/>
              <w:ind w:leftChars="-27" w:right="630" w:hangingChars="27" w:hanging="5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36C4D1" w14:textId="77777777" w:rsidR="002D4F22" w:rsidRPr="00BD0E7B" w:rsidRDefault="002D4F22" w:rsidP="002852D1">
            <w:pPr>
              <w:pStyle w:val="a9"/>
              <w:spacing w:line="360" w:lineRule="auto"/>
              <w:ind w:right="-108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备注（是否损坏，有无配件等）</w:t>
            </w:r>
          </w:p>
        </w:tc>
      </w:tr>
      <w:tr w:rsidR="002D4F22" w14:paraId="40E18451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0ECD6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品牌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A9CDD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0C34B" w14:textId="77777777" w:rsidR="002D4F22" w:rsidRPr="00BD0E7B" w:rsidRDefault="002D4F22" w:rsidP="002852D1">
            <w:pPr>
              <w:pStyle w:val="a9"/>
              <w:spacing w:line="360" w:lineRule="auto"/>
              <w:ind w:leftChars="-40" w:hangingChars="40" w:hanging="8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容量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0FB80" w14:textId="77777777" w:rsidR="002D4F22" w:rsidRPr="00BD0E7B" w:rsidRDefault="002D4F22" w:rsidP="002852D1">
            <w:pPr>
              <w:pStyle w:val="a9"/>
              <w:spacing w:line="360" w:lineRule="auto"/>
              <w:ind w:leftChars="-27" w:right="-117" w:hangingChars="27" w:hanging="5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1D1CAA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D4F22" w14:paraId="0BF909DC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DFA1C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检材名称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0C01E" w14:textId="77777777" w:rsidR="002D4F22" w:rsidRPr="00BD0E7B" w:rsidRDefault="002D4F22" w:rsidP="002852D1">
            <w:pPr>
              <w:pStyle w:val="a9"/>
              <w:wordWrap w:val="0"/>
              <w:spacing w:line="360" w:lineRule="auto"/>
              <w:ind w:leftChars="-27" w:right="630" w:hangingChars="27" w:hanging="57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26FE5C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D4F22" w14:paraId="6831090E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BE8E7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2A6624">
              <w:rPr>
                <w:rFonts w:asciiTheme="minorEastAsia" w:eastAsiaTheme="minorEastAsia" w:hAnsiTheme="minorEastAsia" w:hint="eastAsia"/>
              </w:rPr>
              <w:t>收样编号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2D7A9" w14:textId="77777777" w:rsidR="002D4F22" w:rsidRPr="00BD0E7B" w:rsidRDefault="002D4F22" w:rsidP="002852D1">
            <w:pPr>
              <w:pStyle w:val="a9"/>
              <w:spacing w:line="360" w:lineRule="auto"/>
              <w:ind w:right="-11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B83E0B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D4F22" w14:paraId="3C775947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4EDB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型号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EE932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E50181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D4F22" w14:paraId="5ACC9951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8C119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序列号（SN）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C0C9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64BDA7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D4F22" w14:paraId="27F8C4E0" w14:textId="77777777" w:rsidTr="008F4C0A">
        <w:trPr>
          <w:trHeight w:hRule="exact" w:val="397"/>
        </w:trPr>
        <w:tc>
          <w:tcPr>
            <w:tcW w:w="9086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22969C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服务结束后检材处理方式：  </w:t>
            </w:r>
            <w:r>
              <w:rPr>
                <w:rFonts w:hAnsi="宋体" w:hint="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委托方自行领回    □本机构代为处理</w:t>
            </w:r>
          </w:p>
        </w:tc>
      </w:tr>
      <w:tr w:rsidR="002D4F22" w14:paraId="3D765686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95ED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ind w:rightChars="85" w:right="178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客户领取人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562B1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7DF9D" w14:textId="77777777" w:rsidR="002D4F22" w:rsidRPr="00BD0E7B" w:rsidRDefault="002D4F22" w:rsidP="002852D1">
            <w:pPr>
              <w:pStyle w:val="a9"/>
              <w:spacing w:line="360" w:lineRule="auto"/>
              <w:ind w:rightChars="84" w:right="176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领取日期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A7688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1219D8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机构确认签章：</w:t>
            </w:r>
          </w:p>
        </w:tc>
      </w:tr>
      <w:tr w:rsidR="002D4F22" w14:paraId="23907374" w14:textId="77777777" w:rsidTr="008F4C0A">
        <w:trPr>
          <w:trHeight w:hRule="exact" w:val="397"/>
        </w:trPr>
        <w:tc>
          <w:tcPr>
            <w:tcW w:w="9086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7FE23176" w14:textId="77777777" w:rsidR="002D4F22" w:rsidRDefault="002D4F22" w:rsidP="002852D1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D4F22" w14:paraId="135E14A6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9FF15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AF94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B0CA" w14:textId="77777777" w:rsidR="002D4F22" w:rsidRPr="00BD0E7B" w:rsidRDefault="002D4F22" w:rsidP="002852D1">
            <w:pPr>
              <w:pStyle w:val="a9"/>
              <w:spacing w:line="360" w:lineRule="auto"/>
              <w:ind w:leftChars="-40" w:hangingChars="40" w:hanging="8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9D7B4" w14:textId="77777777" w:rsidR="002D4F22" w:rsidRPr="00BD0E7B" w:rsidRDefault="002D4F22" w:rsidP="002852D1">
            <w:pPr>
              <w:pStyle w:val="a9"/>
              <w:spacing w:line="360" w:lineRule="auto"/>
              <w:ind w:leftChars="-27" w:right="630" w:hangingChars="27" w:hanging="5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14CF36" w14:textId="77777777" w:rsidR="002D4F22" w:rsidRPr="00BD0E7B" w:rsidRDefault="002D4F22" w:rsidP="002852D1">
            <w:pPr>
              <w:pStyle w:val="a9"/>
              <w:spacing w:line="360" w:lineRule="auto"/>
              <w:ind w:right="-108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备注（是否损坏，有无配件等）</w:t>
            </w:r>
          </w:p>
        </w:tc>
      </w:tr>
      <w:tr w:rsidR="002D4F22" w14:paraId="48524715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AE977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品牌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B46CF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3F1B" w14:textId="77777777" w:rsidR="002D4F22" w:rsidRPr="00BD0E7B" w:rsidRDefault="002D4F22" w:rsidP="002852D1">
            <w:pPr>
              <w:pStyle w:val="a9"/>
              <w:spacing w:line="360" w:lineRule="auto"/>
              <w:ind w:leftChars="-40" w:hangingChars="40" w:hanging="8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容量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9A25D" w14:textId="77777777" w:rsidR="002D4F22" w:rsidRPr="00BD0E7B" w:rsidRDefault="002D4F22" w:rsidP="002852D1">
            <w:pPr>
              <w:pStyle w:val="a9"/>
              <w:spacing w:line="360" w:lineRule="auto"/>
              <w:ind w:leftChars="-27" w:right="-117" w:hangingChars="27" w:hanging="5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867C10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D4F22" w14:paraId="2400F188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BF3B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检材名称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E02AA" w14:textId="77777777" w:rsidR="002D4F22" w:rsidRPr="00BD0E7B" w:rsidRDefault="002D4F22" w:rsidP="002852D1">
            <w:pPr>
              <w:pStyle w:val="a9"/>
              <w:wordWrap w:val="0"/>
              <w:spacing w:line="360" w:lineRule="auto"/>
              <w:ind w:leftChars="-27" w:right="630" w:hangingChars="27" w:hanging="57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59117E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D4F22" w14:paraId="18261F31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EB177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ind w:rightChars="83" w:right="174"/>
              <w:jc w:val="right"/>
              <w:rPr>
                <w:rFonts w:asciiTheme="minorEastAsia" w:eastAsiaTheme="minorEastAsia" w:hAnsiTheme="minorEastAsia"/>
              </w:rPr>
            </w:pPr>
            <w:r w:rsidRPr="002A6624">
              <w:rPr>
                <w:rFonts w:asciiTheme="minorEastAsia" w:eastAsiaTheme="minorEastAsia" w:hAnsiTheme="minorEastAsia" w:hint="eastAsia"/>
              </w:rPr>
              <w:t>收样编号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B11E0" w14:textId="77777777" w:rsidR="002D4F22" w:rsidRPr="00BD0E7B" w:rsidRDefault="002D4F22" w:rsidP="002852D1">
            <w:pPr>
              <w:pStyle w:val="a9"/>
              <w:spacing w:line="360" w:lineRule="auto"/>
              <w:ind w:right="-117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598A94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D4F22" w14:paraId="21C4B2F4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62F6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型号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27C6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BE9771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D4F22" w14:paraId="5297F101" w14:textId="77777777" w:rsidTr="008F4C0A">
        <w:trPr>
          <w:trHeight w:hRule="exact" w:val="397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1F982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BD0E7B">
              <w:rPr>
                <w:rFonts w:asciiTheme="minorEastAsia" w:eastAsiaTheme="minorEastAsia" w:hAnsiTheme="minorEastAsia" w:hint="eastAsia"/>
              </w:rPr>
              <w:t>序列号（SN）</w:t>
            </w:r>
          </w:p>
        </w:tc>
        <w:tc>
          <w:tcPr>
            <w:tcW w:w="3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DB2E9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E587CE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D4F22" w14:paraId="35EF288F" w14:textId="77777777" w:rsidTr="0083332A">
        <w:trPr>
          <w:trHeight w:hRule="exact" w:val="397"/>
        </w:trPr>
        <w:tc>
          <w:tcPr>
            <w:tcW w:w="9086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05A747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服务结束后检材处理方式：  </w:t>
            </w:r>
            <w:r>
              <w:rPr>
                <w:rFonts w:hAnsi="宋体" w:hint="eastAsia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委托方自行领回    □本机构代为处理</w:t>
            </w:r>
          </w:p>
        </w:tc>
      </w:tr>
      <w:tr w:rsidR="002D4F22" w14:paraId="2DEBDF82" w14:textId="77777777" w:rsidTr="0083332A">
        <w:trPr>
          <w:trHeight w:hRule="exact" w:val="550"/>
        </w:trPr>
        <w:tc>
          <w:tcPr>
            <w:tcW w:w="15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3C0A7" w14:textId="77777777" w:rsidR="002D4F22" w:rsidRPr="00BD0E7B" w:rsidRDefault="002D4F22" w:rsidP="002852D1">
            <w:pPr>
              <w:pStyle w:val="a9"/>
              <w:tabs>
                <w:tab w:val="left" w:pos="1560"/>
              </w:tabs>
              <w:spacing w:line="360" w:lineRule="auto"/>
              <w:ind w:rightChars="85" w:right="178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客户领取人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2A42E" w14:textId="77777777" w:rsidR="002D4F22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  <w:p w14:paraId="4DD14690" w14:textId="77777777" w:rsidR="008F4C0A" w:rsidRPr="00BD0E7B" w:rsidRDefault="008F4C0A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CD196" w14:textId="77777777" w:rsidR="002D4F22" w:rsidRPr="00BD0E7B" w:rsidRDefault="002D4F22" w:rsidP="002852D1">
            <w:pPr>
              <w:pStyle w:val="a9"/>
              <w:spacing w:line="360" w:lineRule="auto"/>
              <w:ind w:rightChars="34" w:right="71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领取日期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14813" w14:textId="77777777" w:rsidR="002D4F22" w:rsidRPr="00BD0E7B" w:rsidRDefault="002D4F22" w:rsidP="002852D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46DFFC" w14:textId="77777777" w:rsidR="002D4F22" w:rsidRDefault="002D4F22" w:rsidP="002852D1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机构确认签章：</w:t>
            </w:r>
          </w:p>
          <w:p w14:paraId="0C0BB3A5" w14:textId="77777777" w:rsidR="008F4C0A" w:rsidRDefault="008F4C0A" w:rsidP="002852D1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  <w:p w14:paraId="37F78667" w14:textId="77777777" w:rsidR="008F4C0A" w:rsidRPr="00BD0E7B" w:rsidRDefault="008F4C0A" w:rsidP="002852D1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CEA39A5" w14:textId="77777777" w:rsidR="002D4F22" w:rsidRPr="0067648D" w:rsidRDefault="002D4F22" w:rsidP="001357EA">
      <w:pPr>
        <w:ind w:right="1440"/>
        <w:jc w:val="left"/>
        <w:rPr>
          <w:sz w:val="18"/>
          <w:szCs w:val="18"/>
        </w:rPr>
      </w:pPr>
    </w:p>
    <w:sectPr w:rsidR="002D4F22" w:rsidRPr="0067648D" w:rsidSect="001357EA">
      <w:headerReference w:type="default" r:id="rId8"/>
      <w:footerReference w:type="default" r:id="rId9"/>
      <w:pgSz w:w="11906" w:h="16838"/>
      <w:pgMar w:top="1440" w:right="1080" w:bottom="1440" w:left="1080" w:header="851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A23F6" w14:textId="77777777" w:rsidR="00A83B53" w:rsidRDefault="00A83B53" w:rsidP="00BF329E">
      <w:r>
        <w:separator/>
      </w:r>
    </w:p>
  </w:endnote>
  <w:endnote w:type="continuationSeparator" w:id="0">
    <w:p w14:paraId="16CF4A00" w14:textId="77777777" w:rsidR="00A83B53" w:rsidRDefault="00A83B53" w:rsidP="00B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6D2CC" w14:textId="77777777" w:rsidR="00FF5CAB" w:rsidRDefault="00B57239" w:rsidP="00FB21A3">
    <w:pPr>
      <w:pStyle w:val="a5"/>
      <w:tabs>
        <w:tab w:val="clear" w:pos="4153"/>
        <w:tab w:val="clear" w:pos="8306"/>
        <w:tab w:val="right" w:pos="2410"/>
      </w:tabs>
      <w:ind w:leftChars="-7" w:left="-2" w:rightChars="-135" w:right="-283" w:hangingChars="7" w:hanging="13"/>
      <w:rPr>
        <w:rFonts w:ascii="Arial" w:hAnsi="宋体" w:cs="Arial"/>
        <w:bCs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4E9F3B" wp14:editId="5A3F8BB9">
              <wp:simplePos x="542925" y="96774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992495" cy="0"/>
              <wp:effectExtent l="0" t="25400" r="1905" b="254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2495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" from="0,0" to="471.8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" strokeweight="3.75pt">
              <v:stroke linestyle="thinThick"/>
              <w10:wrap type="square" anchorx="margin" anchory="margin"/>
            </v:line>
          </w:pict>
        </mc:Fallback>
      </mc:AlternateContent>
    </w:r>
    <w:r w:rsidRPr="00153ED2">
      <w:rPr>
        <w:rFonts w:ascii="Arial" w:cs="Arial"/>
        <w:bCs/>
      </w:rPr>
      <w:t>上海</w:t>
    </w:r>
    <w:r w:rsidR="001876CC">
      <w:rPr>
        <w:rFonts w:ascii="Arial" w:hAnsi="Arial" w:cs="Arial" w:hint="eastAsia"/>
        <w:bCs/>
      </w:rPr>
      <w:t>浦东软件园信息技术股份有限公司计算机司法鉴定</w:t>
    </w:r>
    <w:r>
      <w:rPr>
        <w:rFonts w:ascii="Arial" w:hAnsi="Arial" w:cs="Arial" w:hint="eastAsia"/>
        <w:bCs/>
      </w:rPr>
      <w:t>实验室</w:t>
    </w:r>
    <w:r w:rsidR="00FF5CAB">
      <w:rPr>
        <w:rFonts w:ascii="Arial" w:hAnsi="Arial" w:cs="Arial" w:hint="eastAsia"/>
        <w:bCs/>
      </w:rPr>
      <w:t>（</w:t>
    </w:r>
    <w:r w:rsidR="00FF5CAB">
      <w:rPr>
        <w:rFonts w:ascii="Arial" w:hAnsi="Arial" w:cs="Arial" w:hint="eastAsia"/>
        <w:bCs/>
      </w:rPr>
      <w:t>SPITL</w:t>
    </w:r>
    <w:r w:rsidR="00FF5CAB">
      <w:rPr>
        <w:rFonts w:ascii="Arial" w:hAnsi="Arial" w:cs="Arial" w:hint="eastAsia"/>
        <w:bCs/>
      </w:rPr>
      <w:t>）</w:t>
    </w:r>
    <w:r w:rsidR="00FF5CAB">
      <w:rPr>
        <w:rFonts w:ascii="Arial" w:hAnsi="Arial" w:cs="Arial" w:hint="eastAsia"/>
        <w:bCs/>
      </w:rPr>
      <w:t xml:space="preserve">                       </w:t>
    </w:r>
    <w:r w:rsidR="00FF5CAB" w:rsidRPr="00153ED2">
      <w:rPr>
        <w:rFonts w:ascii="Arial" w:hAnsi="宋体" w:cs="Arial"/>
        <w:bCs/>
      </w:rPr>
      <w:t>第</w:t>
    </w:r>
    <w:r w:rsidR="00E257BA">
      <w:rPr>
        <w:rFonts w:ascii="Arial" w:hAnsi="Arial" w:cs="Arial" w:hint="eastAsia"/>
        <w:bCs/>
      </w:rPr>
      <w:t xml:space="preserve">  </w:t>
    </w:r>
    <w:r w:rsidR="00FF5CAB" w:rsidRPr="00153ED2">
      <w:rPr>
        <w:rFonts w:ascii="Arial" w:hAnsi="宋体" w:cs="Arial"/>
        <w:bCs/>
      </w:rPr>
      <w:t>页</w:t>
    </w:r>
    <w:r w:rsidR="00FF5CAB">
      <w:rPr>
        <w:rFonts w:ascii="Arial" w:hAnsi="宋体" w:cs="Arial" w:hint="eastAsia"/>
        <w:bCs/>
      </w:rPr>
      <w:t xml:space="preserve"> </w:t>
    </w:r>
    <w:r w:rsidR="00FF5CAB" w:rsidRPr="00153ED2">
      <w:rPr>
        <w:rFonts w:ascii="Arial" w:hAnsi="Arial" w:cs="Arial"/>
        <w:bCs/>
      </w:rPr>
      <w:t>/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共</w:t>
    </w:r>
    <w:r w:rsidR="00E257BA">
      <w:rPr>
        <w:rFonts w:ascii="Arial" w:hAnsi="Arial" w:cs="Arial" w:hint="eastAsia"/>
        <w:bCs/>
      </w:rPr>
      <w:t xml:space="preserve">  </w:t>
    </w:r>
    <w:r w:rsidR="00FF5CAB">
      <w:rPr>
        <w:rFonts w:ascii="Arial" w:hAnsi="宋体" w:cs="Arial"/>
        <w:bCs/>
      </w:rPr>
      <w:t>页</w:t>
    </w:r>
  </w:p>
  <w:p w14:paraId="4B619EA5" w14:textId="77777777" w:rsidR="00E257BA" w:rsidRPr="002329CA" w:rsidRDefault="007043C8" w:rsidP="00FB21A3">
    <w:pPr>
      <w:pStyle w:val="a5"/>
      <w:tabs>
        <w:tab w:val="clear" w:pos="4153"/>
        <w:tab w:val="clear" w:pos="8306"/>
        <w:tab w:val="right" w:pos="2410"/>
      </w:tabs>
      <w:ind w:rightChars="-135" w:right="-283"/>
      <w:rPr>
        <w:rFonts w:asciiTheme="minorEastAsia" w:hAnsiTheme="minorEastAsia"/>
        <w:i/>
        <w:sz w:val="15"/>
        <w:szCs w:val="15"/>
      </w:rPr>
    </w:pPr>
    <w:r>
      <w:rPr>
        <w:rFonts w:asciiTheme="minorEastAsia" w:hAnsiTheme="minorEastAsia" w:hint="eastAsia"/>
        <w:i/>
        <w:noProof/>
        <w:sz w:val="15"/>
        <w:szCs w:val="15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02A9F" wp14:editId="7CCFFD9C">
              <wp:simplePos x="0" y="0"/>
              <wp:positionH relativeFrom="column">
                <wp:posOffset>4334510</wp:posOffset>
              </wp:positionH>
              <wp:positionV relativeFrom="paragraph">
                <wp:posOffset>-4445</wp:posOffset>
              </wp:positionV>
              <wp:extent cx="1657350" cy="466725"/>
              <wp:effectExtent l="0" t="0" r="19050" b="28575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0" cy="4667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99C289" w14:textId="77777777" w:rsidR="00891814" w:rsidRDefault="00891814">
                          <w:r>
                            <w:rPr>
                              <w:rFonts w:hint="eastAsia"/>
                            </w:rPr>
                            <w:t>送检人：</w:t>
                          </w:r>
                        </w:p>
                        <w:p w14:paraId="55C8EEA4" w14:textId="77777777" w:rsidR="00891814" w:rsidRDefault="00891814">
                          <w:r>
                            <w:rPr>
                              <w:rFonts w:hint="eastAsia"/>
                            </w:rPr>
                            <w:t>日期：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E1E04A8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8" type="#_x0000_t202" style="position:absolute;left:0;text-align:left;margin-left:341.3pt;margin-top:-.35pt;width:130.5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" fillcolor="white [3201]" strokeweight=".5pt">
              <v:textbox>
                <w:txbxContent>
                  <w:p w:rsidR="00891814" w:rsidRDefault="00891814">
                    <w:r>
                      <w:rPr>
                        <w:rFonts w:hint="eastAsia"/>
                      </w:rPr>
                      <w:t>送检人：</w:t>
                    </w:r>
                  </w:p>
                  <w:p w:rsidR="00891814" w:rsidRDefault="00891814">
                    <w:r>
                      <w:rPr>
                        <w:rFonts w:hint="eastAsia"/>
                      </w:rPr>
                      <w:t>日期：</w:t>
                    </w:r>
                  </w:p>
                </w:txbxContent>
              </v:textbox>
            </v:shape>
          </w:pict>
        </mc:Fallback>
      </mc:AlternateContent>
    </w:r>
    <w:r w:rsidR="00155275" w:rsidRPr="002329CA">
      <w:rPr>
        <w:rFonts w:asciiTheme="minorEastAsia" w:hAnsiTheme="minorEastAsia" w:hint="eastAsia"/>
        <w:i/>
        <w:sz w:val="15"/>
        <w:szCs w:val="15"/>
      </w:rPr>
      <w:t>注意：</w:t>
    </w:r>
    <w:r w:rsidR="00B3042F" w:rsidRPr="002329CA">
      <w:rPr>
        <w:rFonts w:asciiTheme="minorEastAsia" w:hAnsiTheme="minorEastAsia" w:hint="eastAsia"/>
        <w:i/>
        <w:sz w:val="15"/>
        <w:szCs w:val="15"/>
      </w:rPr>
      <w:t>1、</w:t>
    </w:r>
    <w:r w:rsidR="00E257BA" w:rsidRPr="002329CA">
      <w:rPr>
        <w:rFonts w:asciiTheme="minorEastAsia" w:hAnsiTheme="minorEastAsia" w:hint="eastAsia"/>
        <w:i/>
        <w:sz w:val="15"/>
        <w:szCs w:val="15"/>
      </w:rPr>
      <w:t>记录号规则：“</w:t>
    </w:r>
    <w:r w:rsidR="00D111CC" w:rsidRPr="002329CA">
      <w:rPr>
        <w:rFonts w:asciiTheme="minorEastAsia" w:hAnsiTheme="minorEastAsia" w:hint="eastAsia"/>
        <w:i/>
        <w:sz w:val="15"/>
        <w:szCs w:val="15"/>
      </w:rPr>
      <w:t>YW0</w:t>
    </w:r>
    <w:r w:rsidR="00B31E91">
      <w:rPr>
        <w:rFonts w:asciiTheme="minorEastAsia" w:hAnsiTheme="minorEastAsia" w:hint="eastAsia"/>
        <w:i/>
        <w:sz w:val="15"/>
        <w:szCs w:val="15"/>
      </w:rPr>
      <w:t>3</w:t>
    </w:r>
    <w:r w:rsidR="00D111CC">
      <w:rPr>
        <w:rFonts w:asciiTheme="minorEastAsia" w:hAnsiTheme="minorEastAsia" w:hint="eastAsia"/>
        <w:i/>
        <w:sz w:val="15"/>
        <w:szCs w:val="15"/>
      </w:rPr>
      <w:t>-</w:t>
    </w:r>
    <w:r w:rsidR="00E257BA" w:rsidRPr="002329CA">
      <w:rPr>
        <w:rFonts w:asciiTheme="minorEastAsia" w:hAnsiTheme="minorEastAsia" w:hint="eastAsia"/>
        <w:i/>
        <w:sz w:val="15"/>
        <w:szCs w:val="15"/>
      </w:rPr>
      <w:t>预受理项目号-流水号”，例如：“</w:t>
    </w:r>
    <w:r w:rsidR="00C668A0" w:rsidRPr="002329CA">
      <w:rPr>
        <w:rFonts w:asciiTheme="minorEastAsia" w:hAnsiTheme="minorEastAsia" w:hint="eastAsia"/>
        <w:i/>
        <w:sz w:val="15"/>
        <w:szCs w:val="15"/>
      </w:rPr>
      <w:t>YW0</w:t>
    </w:r>
    <w:r w:rsidR="00B31E91">
      <w:rPr>
        <w:rFonts w:asciiTheme="minorEastAsia" w:hAnsiTheme="minorEastAsia" w:hint="eastAsia"/>
        <w:i/>
        <w:sz w:val="15"/>
        <w:szCs w:val="15"/>
      </w:rPr>
      <w:t>3</w:t>
    </w:r>
    <w:r w:rsidR="00C668A0" w:rsidRPr="002329CA">
      <w:rPr>
        <w:rFonts w:asciiTheme="minorEastAsia" w:hAnsiTheme="minorEastAsia" w:hint="eastAsia"/>
        <w:i/>
        <w:sz w:val="15"/>
        <w:szCs w:val="15"/>
      </w:rPr>
      <w:t>-</w:t>
    </w:r>
    <w:r w:rsidR="00E257BA" w:rsidRPr="002329CA">
      <w:rPr>
        <w:rFonts w:asciiTheme="minorEastAsia" w:hAnsiTheme="minorEastAsia" w:hint="eastAsia"/>
        <w:i/>
        <w:sz w:val="15"/>
        <w:szCs w:val="15"/>
      </w:rPr>
      <w:t>YF2013001</w:t>
    </w:r>
    <w:r w:rsidR="00C668A0">
      <w:rPr>
        <w:rFonts w:asciiTheme="minorEastAsia" w:hAnsiTheme="minorEastAsia" w:hint="eastAsia"/>
        <w:i/>
        <w:sz w:val="15"/>
        <w:szCs w:val="15"/>
      </w:rPr>
      <w:t>-</w:t>
    </w:r>
    <w:r w:rsidR="00E257BA" w:rsidRPr="002329CA">
      <w:rPr>
        <w:rFonts w:asciiTheme="minorEastAsia" w:hAnsiTheme="minorEastAsia" w:hint="eastAsia"/>
        <w:i/>
        <w:sz w:val="15"/>
        <w:szCs w:val="15"/>
      </w:rPr>
      <w:t>01”。</w:t>
    </w:r>
  </w:p>
  <w:p w14:paraId="7B10052B" w14:textId="77777777" w:rsidR="00155275" w:rsidRPr="00904289" w:rsidRDefault="00B3042F" w:rsidP="00904289">
    <w:pPr>
      <w:pStyle w:val="a5"/>
      <w:tabs>
        <w:tab w:val="clear" w:pos="4153"/>
        <w:tab w:val="clear" w:pos="8306"/>
        <w:tab w:val="right" w:pos="2410"/>
      </w:tabs>
      <w:ind w:rightChars="-135" w:right="-283" w:firstLineChars="100" w:firstLine="150"/>
      <w:rPr>
        <w:rFonts w:asciiTheme="minorEastAsia" w:hAnsiTheme="minorEastAsia"/>
        <w:i/>
        <w:sz w:val="15"/>
        <w:szCs w:val="15"/>
      </w:rPr>
    </w:pPr>
    <w:r w:rsidRPr="002329CA">
      <w:rPr>
        <w:rFonts w:asciiTheme="minorEastAsia" w:hAnsiTheme="minorEastAsia" w:hint="eastAsia"/>
        <w:i/>
        <w:sz w:val="15"/>
        <w:szCs w:val="15"/>
      </w:rPr>
      <w:t>2、</w:t>
    </w:r>
    <w:r w:rsidR="002A6624">
      <w:rPr>
        <w:rFonts w:asciiTheme="minorEastAsia" w:hAnsiTheme="minorEastAsia" w:hint="eastAsia"/>
        <w:i/>
        <w:sz w:val="15"/>
        <w:szCs w:val="15"/>
      </w:rPr>
      <w:t>收样</w:t>
    </w:r>
    <w:r w:rsidR="00904289" w:rsidRPr="002329CA">
      <w:rPr>
        <w:rFonts w:asciiTheme="minorEastAsia" w:hAnsiTheme="minorEastAsia" w:hint="eastAsia"/>
        <w:i/>
        <w:sz w:val="15"/>
        <w:szCs w:val="15"/>
      </w:rPr>
      <w:t>编号规则：“预受理项目号</w:t>
    </w:r>
    <w:r w:rsidR="00904289">
      <w:rPr>
        <w:rFonts w:asciiTheme="minorEastAsia" w:hAnsiTheme="minorEastAsia" w:hint="eastAsia"/>
        <w:i/>
        <w:sz w:val="15"/>
        <w:szCs w:val="15"/>
      </w:rPr>
      <w:t>父级号-本级号“，例如：YF201300100-01。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BDCBB" w14:textId="77777777" w:rsidR="00A83B53" w:rsidRDefault="00A83B53" w:rsidP="00BF329E">
      <w:r>
        <w:separator/>
      </w:r>
    </w:p>
  </w:footnote>
  <w:footnote w:type="continuationSeparator" w:id="0">
    <w:p w14:paraId="30FA6706" w14:textId="77777777" w:rsidR="00A83B53" w:rsidRDefault="00A83B53" w:rsidP="00BF32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86FDE" w14:textId="77777777" w:rsidR="00BF329E" w:rsidRPr="00BF329E" w:rsidRDefault="00BF329E" w:rsidP="00BF329E">
    <w:pPr>
      <w:pStyle w:val="a3"/>
      <w:pBdr>
        <w:bottom w:val="none" w:sz="0" w:space="0" w:color="auto"/>
      </w:pBdr>
      <w:jc w:val="left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DCEBB11" wp14:editId="2EEB6700">
          <wp:simplePos x="0" y="0"/>
          <wp:positionH relativeFrom="column">
            <wp:posOffset>2540</wp:posOffset>
          </wp:positionH>
          <wp:positionV relativeFrom="paragraph">
            <wp:posOffset>2540</wp:posOffset>
          </wp:positionV>
          <wp:extent cx="306000" cy="417600"/>
          <wp:effectExtent l="0" t="0" r="0" b="1905"/>
          <wp:wrapSquare wrapText="bothSides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b/>
        <w:sz w:val="32"/>
        <w:szCs w:val="32"/>
      </w:rPr>
      <w:t xml:space="preserve">                </w:t>
    </w:r>
    <w:r w:rsidRPr="00BF329E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                                   </w:t>
    </w:r>
    <w:r w:rsidRPr="00BF329E">
      <w:rPr>
        <w:rFonts w:hint="eastAsia"/>
        <w:sz w:val="21"/>
        <w:szCs w:val="21"/>
      </w:rPr>
      <w:t xml:space="preserve"> </w:t>
    </w:r>
  </w:p>
  <w:p w14:paraId="2AD88E43" w14:textId="77777777" w:rsidR="00BF329E" w:rsidRPr="00A266F8" w:rsidRDefault="00EF059E" w:rsidP="00A266F8">
    <w:pPr>
      <w:ind w:rightChars="-135" w:right="-283"/>
      <w:jc w:val="center"/>
      <w:rPr>
        <w:rFonts w:asciiTheme="minorEastAsia" w:eastAsiaTheme="minorEastAsia" w:hAnsiTheme="minorEastAsia"/>
        <w:sz w:val="18"/>
        <w:szCs w:val="18"/>
      </w:rPr>
    </w:pPr>
    <w:r>
      <w:rPr>
        <w:rFonts w:hint="eastAsia"/>
        <w:b/>
        <w:sz w:val="36"/>
        <w:szCs w:val="36"/>
      </w:rPr>
      <w:t xml:space="preserve">             </w:t>
    </w:r>
    <w:r w:rsidR="00FF5CAB">
      <w:rPr>
        <w:rFonts w:hint="eastAsia"/>
        <w:b/>
        <w:sz w:val="36"/>
        <w:szCs w:val="36"/>
      </w:rPr>
      <w:t xml:space="preserve"> </w:t>
    </w:r>
    <w:r w:rsidR="00A50112">
      <w:rPr>
        <w:rFonts w:hint="eastAsia"/>
        <w:b/>
        <w:sz w:val="36"/>
        <w:szCs w:val="36"/>
      </w:rPr>
      <w:t>送检</w:t>
    </w:r>
    <w:r w:rsidR="000A7A0B">
      <w:rPr>
        <w:rFonts w:hint="eastAsia"/>
        <w:b/>
        <w:sz w:val="36"/>
        <w:szCs w:val="36"/>
      </w:rPr>
      <w:t>物品</w:t>
    </w:r>
    <w:r w:rsidR="00A50112">
      <w:rPr>
        <w:rFonts w:hint="eastAsia"/>
        <w:b/>
        <w:sz w:val="36"/>
        <w:szCs w:val="36"/>
      </w:rPr>
      <w:t>清单</w:t>
    </w:r>
    <w:r w:rsidR="008C436D">
      <w:rPr>
        <w:rFonts w:hint="eastAsia"/>
        <w:b/>
        <w:sz w:val="36"/>
        <w:szCs w:val="36"/>
      </w:rPr>
      <w:t xml:space="preserve">  </w:t>
    </w:r>
    <w:r w:rsidR="0083332A">
      <w:rPr>
        <w:rFonts w:hint="eastAsia"/>
        <w:b/>
        <w:sz w:val="36"/>
        <w:szCs w:val="36"/>
      </w:rPr>
      <w:t xml:space="preserve">  </w:t>
    </w:r>
    <w:r w:rsidR="00FF5CAB" w:rsidRPr="00A266F8">
      <w:rPr>
        <w:rFonts w:asciiTheme="minorEastAsia" w:eastAsiaTheme="minorEastAsia" w:hAnsiTheme="minorEastAsia" w:hint="eastAsia"/>
        <w:sz w:val="18"/>
        <w:szCs w:val="18"/>
      </w:rPr>
      <w:t xml:space="preserve">文件编号：LD </w:t>
    </w:r>
    <w:r w:rsidR="00993C76">
      <w:rPr>
        <w:rFonts w:asciiTheme="minorEastAsia" w:eastAsiaTheme="minorEastAsia" w:hAnsiTheme="minorEastAsia" w:hint="eastAsia"/>
        <w:sz w:val="18"/>
        <w:szCs w:val="18"/>
      </w:rPr>
      <w:t>YW</w:t>
    </w:r>
    <w:r w:rsidR="00FF5CAB" w:rsidRPr="00A266F8">
      <w:rPr>
        <w:rFonts w:asciiTheme="minorEastAsia" w:eastAsiaTheme="minorEastAsia" w:hAnsiTheme="minorEastAsia" w:hint="eastAsia"/>
        <w:sz w:val="18"/>
        <w:szCs w:val="18"/>
      </w:rPr>
      <w:t>-</w:t>
    </w:r>
    <w:r w:rsidR="00264628" w:rsidRPr="00A266F8">
      <w:rPr>
        <w:rFonts w:asciiTheme="minorEastAsia" w:eastAsiaTheme="minorEastAsia" w:hAnsiTheme="minorEastAsia" w:hint="eastAsia"/>
        <w:sz w:val="18"/>
        <w:szCs w:val="18"/>
      </w:rPr>
      <w:t>0</w:t>
    </w:r>
    <w:r w:rsidR="00993C76">
      <w:rPr>
        <w:rFonts w:asciiTheme="minorEastAsia" w:eastAsiaTheme="minorEastAsia" w:hAnsiTheme="minorEastAsia" w:hint="eastAsia"/>
        <w:sz w:val="18"/>
        <w:szCs w:val="18"/>
      </w:rPr>
      <w:t>3</w:t>
    </w:r>
    <w:r w:rsidR="00A266F8" w:rsidRPr="00A266F8">
      <w:rPr>
        <w:rFonts w:asciiTheme="minorEastAsia" w:eastAsiaTheme="minorEastAsia" w:hAnsiTheme="minorEastAsia" w:hint="eastAsia"/>
        <w:sz w:val="18"/>
        <w:szCs w:val="18"/>
      </w:rPr>
      <w:t>[1.0.0]</w:t>
    </w:r>
  </w:p>
  <w:p w14:paraId="50D6687F" w14:textId="77777777" w:rsidR="00BF329E" w:rsidRPr="00BF329E" w:rsidRDefault="00BF329E" w:rsidP="00DE1F76">
    <w:pPr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DB2D2A" wp14:editId="4E6066A5">
              <wp:simplePos x="542925" y="116205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5992495" cy="0"/>
              <wp:effectExtent l="0" t="25400" r="1905" b="254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2495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Line 8" o:spid="_x0000_s1026" style="position:absolute;left:0;text-align:left;z-index:251657216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471.8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" strokeweight="3.75pt">
              <v:stroke linestyle="thinThick"/>
              <w10:wrap type="square"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117FC"/>
    <w:multiLevelType w:val="hybridMultilevel"/>
    <w:tmpl w:val="D54C51FC"/>
    <w:lvl w:ilvl="0" w:tplc="8C92695C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  <w:i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8D"/>
    <w:rsid w:val="0002489A"/>
    <w:rsid w:val="000500D6"/>
    <w:rsid w:val="00057C7B"/>
    <w:rsid w:val="000A7A0B"/>
    <w:rsid w:val="000C679F"/>
    <w:rsid w:val="000D11B1"/>
    <w:rsid w:val="000D4F15"/>
    <w:rsid w:val="000E493C"/>
    <w:rsid w:val="00107F0C"/>
    <w:rsid w:val="0013477F"/>
    <w:rsid w:val="001357EA"/>
    <w:rsid w:val="00141590"/>
    <w:rsid w:val="00155275"/>
    <w:rsid w:val="00164F99"/>
    <w:rsid w:val="00175C6A"/>
    <w:rsid w:val="0018446D"/>
    <w:rsid w:val="001876CC"/>
    <w:rsid w:val="00190E15"/>
    <w:rsid w:val="001E41E7"/>
    <w:rsid w:val="001F21EF"/>
    <w:rsid w:val="00227328"/>
    <w:rsid w:val="002329CA"/>
    <w:rsid w:val="002332D1"/>
    <w:rsid w:val="0023783E"/>
    <w:rsid w:val="00264628"/>
    <w:rsid w:val="002722C5"/>
    <w:rsid w:val="00276952"/>
    <w:rsid w:val="002A6624"/>
    <w:rsid w:val="002D4F22"/>
    <w:rsid w:val="00314E7D"/>
    <w:rsid w:val="0032614A"/>
    <w:rsid w:val="00330F13"/>
    <w:rsid w:val="00364A9E"/>
    <w:rsid w:val="003853A9"/>
    <w:rsid w:val="00385E3E"/>
    <w:rsid w:val="003D7952"/>
    <w:rsid w:val="003E0CD5"/>
    <w:rsid w:val="00420283"/>
    <w:rsid w:val="0044676B"/>
    <w:rsid w:val="00455487"/>
    <w:rsid w:val="00456DD6"/>
    <w:rsid w:val="00465A5E"/>
    <w:rsid w:val="004A2A02"/>
    <w:rsid w:val="004E2AC6"/>
    <w:rsid w:val="00550254"/>
    <w:rsid w:val="0058461A"/>
    <w:rsid w:val="005C476A"/>
    <w:rsid w:val="006574D2"/>
    <w:rsid w:val="0067648D"/>
    <w:rsid w:val="006B220E"/>
    <w:rsid w:val="006B7A5B"/>
    <w:rsid w:val="007043C8"/>
    <w:rsid w:val="00744ADC"/>
    <w:rsid w:val="00776FDD"/>
    <w:rsid w:val="007D0BD5"/>
    <w:rsid w:val="007E3460"/>
    <w:rsid w:val="007E7972"/>
    <w:rsid w:val="0083332A"/>
    <w:rsid w:val="00863ACC"/>
    <w:rsid w:val="00877F98"/>
    <w:rsid w:val="00891814"/>
    <w:rsid w:val="00895D1C"/>
    <w:rsid w:val="008C436D"/>
    <w:rsid w:val="008D283F"/>
    <w:rsid w:val="008D5890"/>
    <w:rsid w:val="008F27C6"/>
    <w:rsid w:val="008F4C0A"/>
    <w:rsid w:val="00904289"/>
    <w:rsid w:val="009155B1"/>
    <w:rsid w:val="00956086"/>
    <w:rsid w:val="00993C76"/>
    <w:rsid w:val="009F08CF"/>
    <w:rsid w:val="00A026E3"/>
    <w:rsid w:val="00A266F8"/>
    <w:rsid w:val="00A50112"/>
    <w:rsid w:val="00A51693"/>
    <w:rsid w:val="00A525B3"/>
    <w:rsid w:val="00A83B53"/>
    <w:rsid w:val="00AA68E9"/>
    <w:rsid w:val="00B059B8"/>
    <w:rsid w:val="00B10C4C"/>
    <w:rsid w:val="00B13796"/>
    <w:rsid w:val="00B3042F"/>
    <w:rsid w:val="00B31E91"/>
    <w:rsid w:val="00B57239"/>
    <w:rsid w:val="00B62969"/>
    <w:rsid w:val="00B864A7"/>
    <w:rsid w:val="00BD0E7B"/>
    <w:rsid w:val="00BD5ADB"/>
    <w:rsid w:val="00BE4F8D"/>
    <w:rsid w:val="00BF329E"/>
    <w:rsid w:val="00C64203"/>
    <w:rsid w:val="00C668A0"/>
    <w:rsid w:val="00CF0055"/>
    <w:rsid w:val="00CF34C3"/>
    <w:rsid w:val="00D111CC"/>
    <w:rsid w:val="00D27900"/>
    <w:rsid w:val="00D80ED7"/>
    <w:rsid w:val="00DA715C"/>
    <w:rsid w:val="00DE1F76"/>
    <w:rsid w:val="00DE62B8"/>
    <w:rsid w:val="00E02453"/>
    <w:rsid w:val="00E12F3C"/>
    <w:rsid w:val="00E257BA"/>
    <w:rsid w:val="00EF059E"/>
    <w:rsid w:val="00F02C8E"/>
    <w:rsid w:val="00F61696"/>
    <w:rsid w:val="00F733D5"/>
    <w:rsid w:val="00FB21A3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20D5C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06;&#36719;&#24037;&#20316;\cnas\&#26679;&#31295;\&#35760;&#24405;&#25991;&#20214;\D&#35760;&#24405;&#27169;&#26495;dotx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\浦软工作\cnas\样稿\记录文件\D记录模板dotx.dotx</Template>
  <TotalTime>486</TotalTime>
  <Pages>2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exchange support</cp:lastModifiedBy>
  <cp:revision>64</cp:revision>
  <cp:lastPrinted>2014-04-17T01:09:00Z</cp:lastPrinted>
  <dcterms:created xsi:type="dcterms:W3CDTF">2013-09-03T07:39:00Z</dcterms:created>
  <dcterms:modified xsi:type="dcterms:W3CDTF">2014-04-28T06:46:00Z</dcterms:modified>
</cp:coreProperties>
</file>