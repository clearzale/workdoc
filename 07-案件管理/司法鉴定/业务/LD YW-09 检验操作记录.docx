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181"/>
        <w:tblW w:w="510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82"/>
        <w:gridCol w:w="2946"/>
        <w:gridCol w:w="484"/>
        <w:gridCol w:w="1286"/>
        <w:gridCol w:w="2498"/>
      </w:tblGrid>
      <w:tr w:rsidR="00B71330" w:rsidRPr="00D72A6D" w14:paraId="4CC22FF9" w14:textId="77777777" w:rsidTr="00017E60">
        <w:trPr>
          <w:trHeight w:hRule="exact" w:val="57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5AC848" w14:textId="19975981" w:rsidR="00B71330" w:rsidRPr="00B71330" w:rsidRDefault="00B71330" w:rsidP="00017E60">
            <w:pPr>
              <w:ind w:leftChars="3105" w:left="65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记录号：</w:t>
            </w:r>
            <w:r>
              <w:rPr>
                <w:rFonts w:hint="eastAsia"/>
                <w:sz w:val="18"/>
                <w:szCs w:val="18"/>
              </w:rPr>
              <w:t>YW09-</w:t>
            </w:r>
            <w:r w:rsidR="00017E60">
              <w:rPr>
                <w:rFonts w:hint="eastAsia"/>
                <w:sz w:val="18"/>
                <w:szCs w:val="18"/>
              </w:rPr>
              <w:t>F2014004-01</w:t>
            </w:r>
          </w:p>
        </w:tc>
      </w:tr>
      <w:tr w:rsidR="00B71330" w:rsidRPr="00D72A6D" w14:paraId="3DF7D512" w14:textId="77777777" w:rsidTr="00017E60">
        <w:trPr>
          <w:trHeight w:hRule="exact" w:val="575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737AD" w14:textId="77777777" w:rsidR="00B71330" w:rsidRPr="00D72A6D" w:rsidRDefault="00B71330" w:rsidP="00427040">
            <w:pPr>
              <w:pStyle w:val="a6"/>
              <w:spacing w:line="360" w:lineRule="auto"/>
              <w:ind w:leftChars="-67" w:left="-141" w:right="-163"/>
              <w:jc w:val="center"/>
              <w:rPr>
                <w:rFonts w:asciiTheme="minorEastAsia" w:eastAsiaTheme="minorEastAsia" w:hAnsiTheme="minorEastAsia"/>
              </w:rPr>
            </w:pPr>
            <w:r w:rsidRPr="00D72A6D"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19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C7FC" w14:textId="2F857C68" w:rsidR="00B71330" w:rsidRPr="00D72A6D" w:rsidRDefault="00451D72" w:rsidP="007371A4">
            <w:pPr>
              <w:pStyle w:val="a6"/>
              <w:spacing w:line="360" w:lineRule="auto"/>
              <w:ind w:leftChars="9" w:left="19" w:right="-108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嘉定工商网页固定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C3BE" w14:textId="77777777" w:rsidR="00B71330" w:rsidRDefault="00B71330" w:rsidP="00427040">
            <w:pPr>
              <w:pStyle w:val="a6"/>
              <w:spacing w:line="360" w:lineRule="auto"/>
              <w:ind w:right="3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项目编号</w:t>
            </w:r>
          </w:p>
        </w:tc>
        <w:tc>
          <w:tcPr>
            <w:tcW w:w="1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D4EE1" w14:textId="33872901" w:rsidR="00B71330" w:rsidRPr="00D72A6D" w:rsidRDefault="00451D72" w:rsidP="00427040">
            <w:pPr>
              <w:pStyle w:val="a6"/>
              <w:spacing w:line="360" w:lineRule="auto"/>
              <w:ind w:right="-109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F2014004</w:t>
            </w:r>
          </w:p>
        </w:tc>
      </w:tr>
      <w:tr w:rsidR="00B71330" w:rsidRPr="00D72A6D" w14:paraId="594AFF68" w14:textId="77777777" w:rsidTr="00427040">
        <w:trPr>
          <w:trHeight w:hRule="exact" w:val="575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5EA61" w14:textId="77777777" w:rsidR="00B71330" w:rsidRPr="00D72A6D" w:rsidRDefault="00B71330" w:rsidP="00427040">
            <w:pPr>
              <w:pStyle w:val="a6"/>
              <w:spacing w:line="360" w:lineRule="auto"/>
              <w:ind w:leftChars="-67" w:left="-141" w:right="-163"/>
              <w:jc w:val="center"/>
              <w:rPr>
                <w:rFonts w:asciiTheme="minorEastAsia" w:eastAsiaTheme="minorEastAsia" w:hAnsiTheme="minorEastAsia"/>
              </w:rPr>
            </w:pPr>
            <w:r w:rsidRPr="00D72A6D">
              <w:rPr>
                <w:rFonts w:asciiTheme="minorEastAsia" w:eastAsiaTheme="minorEastAsia" w:hAnsiTheme="minorEastAsia" w:hint="eastAsia"/>
              </w:rPr>
              <w:t>委托方</w:t>
            </w:r>
          </w:p>
        </w:tc>
        <w:tc>
          <w:tcPr>
            <w:tcW w:w="40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D7915" w14:textId="0E70F16D" w:rsidR="00B71330" w:rsidRPr="00D72A6D" w:rsidRDefault="00451D72" w:rsidP="00451D72">
            <w:pPr>
              <w:pStyle w:val="a6"/>
              <w:spacing w:line="360" w:lineRule="auto"/>
              <w:ind w:right="-109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上海市工商局嘉定分局</w:t>
            </w:r>
          </w:p>
        </w:tc>
      </w:tr>
      <w:tr w:rsidR="00B71330" w:rsidRPr="00D72A6D" w14:paraId="7F2A906F" w14:textId="77777777" w:rsidTr="00427040">
        <w:trPr>
          <w:trHeight w:hRule="exact" w:val="575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51E63" w14:textId="77777777" w:rsidR="00B71330" w:rsidRPr="00D72A6D" w:rsidRDefault="00B71330" w:rsidP="00427040">
            <w:pPr>
              <w:pStyle w:val="a6"/>
              <w:spacing w:line="360" w:lineRule="auto"/>
              <w:ind w:leftChars="-67" w:right="-163" w:hangingChars="67" w:hanging="14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检材名称</w:t>
            </w:r>
          </w:p>
        </w:tc>
        <w:tc>
          <w:tcPr>
            <w:tcW w:w="19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B7B21" w14:textId="56677822" w:rsidR="00B71330" w:rsidRPr="00D72A6D" w:rsidRDefault="00E84A1A" w:rsidP="007371A4">
            <w:pPr>
              <w:pStyle w:val="a6"/>
              <w:spacing w:line="360" w:lineRule="auto"/>
              <w:ind w:leftChars="9" w:left="19" w:right="-109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N/A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7F8D" w14:textId="77777777" w:rsidR="00B71330" w:rsidRPr="00D72A6D" w:rsidRDefault="00B71330" w:rsidP="00427040">
            <w:pPr>
              <w:pStyle w:val="a6"/>
              <w:spacing w:line="360" w:lineRule="auto"/>
              <w:ind w:right="-109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检材编号</w:t>
            </w:r>
          </w:p>
        </w:tc>
        <w:tc>
          <w:tcPr>
            <w:tcW w:w="1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D008B" w14:textId="5A78991A" w:rsidR="00B71330" w:rsidRPr="00D72A6D" w:rsidRDefault="00E84A1A" w:rsidP="00427040">
            <w:pPr>
              <w:pStyle w:val="a6"/>
              <w:spacing w:line="360" w:lineRule="auto"/>
              <w:ind w:right="-109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N/A</w:t>
            </w:r>
          </w:p>
        </w:tc>
      </w:tr>
      <w:tr w:rsidR="00B71330" w:rsidRPr="00D72A6D" w14:paraId="3776D9F4" w14:textId="77777777" w:rsidTr="00427040">
        <w:trPr>
          <w:trHeight w:val="844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3FE85" w14:textId="77777777" w:rsidR="00B71330" w:rsidRDefault="00B71330" w:rsidP="00427040">
            <w:pPr>
              <w:pStyle w:val="a6"/>
              <w:spacing w:line="360" w:lineRule="auto"/>
              <w:ind w:leftChars="-67" w:right="-163" w:hangingChars="67" w:hanging="14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注意</w:t>
            </w:r>
          </w:p>
        </w:tc>
        <w:tc>
          <w:tcPr>
            <w:tcW w:w="40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7ED7D" w14:textId="77777777" w:rsidR="00B71330" w:rsidRDefault="00B71330" w:rsidP="00427040">
            <w:pPr>
              <w:pStyle w:val="a6"/>
              <w:spacing w:line="276" w:lineRule="auto"/>
              <w:ind w:right="-109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08EE">
              <w:rPr>
                <w:rFonts w:asciiTheme="minorEastAsia" w:eastAsiaTheme="minorEastAsia" w:hAnsiTheme="minorEastAsia" w:hint="eastAsia"/>
                <w:sz w:val="18"/>
                <w:szCs w:val="18"/>
              </w:rPr>
              <w:t>本记录应写明检验的实施过程和科学依据，包括检材的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检验</w:t>
            </w:r>
            <w:r w:rsidRPr="004808EE">
              <w:rPr>
                <w:rFonts w:asciiTheme="minorEastAsia" w:eastAsiaTheme="minorEastAsia" w:hAnsiTheme="minorEastAsia" w:hint="eastAsia"/>
                <w:sz w:val="18"/>
                <w:szCs w:val="18"/>
              </w:rPr>
              <w:t>情况，检验设备、所用技术</w:t>
            </w:r>
          </w:p>
          <w:p w14:paraId="40DE9E97" w14:textId="77777777" w:rsidR="00B71330" w:rsidRPr="004808EE" w:rsidRDefault="00B71330" w:rsidP="00427040">
            <w:pPr>
              <w:pStyle w:val="a6"/>
              <w:spacing w:line="276" w:lineRule="auto"/>
              <w:ind w:right="-109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08EE">
              <w:rPr>
                <w:rFonts w:asciiTheme="minorEastAsia" w:eastAsiaTheme="minorEastAsia" w:hAnsiTheme="minorEastAsia" w:hint="eastAsia"/>
                <w:sz w:val="18"/>
                <w:szCs w:val="18"/>
              </w:rPr>
              <w:t>方法、技术标准和技术规范，操作步骤等内容。</w:t>
            </w:r>
          </w:p>
        </w:tc>
      </w:tr>
      <w:tr w:rsidR="00B71330" w:rsidRPr="00D72A6D" w14:paraId="14F06978" w14:textId="77777777" w:rsidTr="000F2DD6">
        <w:trPr>
          <w:trHeight w:val="805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29F9" w14:textId="77777777" w:rsidR="00B71330" w:rsidRPr="00D72A6D" w:rsidRDefault="00B71330" w:rsidP="000F2DD6">
            <w:pPr>
              <w:pStyle w:val="a6"/>
              <w:spacing w:line="360" w:lineRule="auto"/>
              <w:ind w:rightChars="-50" w:right="-105" w:firstLineChars="67" w:firstLine="14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操作记录：</w:t>
            </w:r>
          </w:p>
          <w:p w14:paraId="001B287A" w14:textId="7B65D4FB" w:rsidR="00B71330" w:rsidRDefault="00B71330" w:rsidP="000F2DD6">
            <w:pPr>
              <w:pStyle w:val="a6"/>
              <w:spacing w:line="360" w:lineRule="auto"/>
              <w:ind w:right="-109" w:firstLineChars="102" w:firstLine="184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0" w:name="_GoBack"/>
            <w:bookmarkEnd w:id="0"/>
          </w:p>
          <w:p w14:paraId="2CEC7CD4" w14:textId="77777777" w:rsidR="00B71330" w:rsidRDefault="00B71330" w:rsidP="000F2DD6">
            <w:pPr>
              <w:pStyle w:val="a6"/>
              <w:spacing w:line="360" w:lineRule="auto"/>
              <w:ind w:right="-109" w:firstLineChars="102" w:firstLine="184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77DA6D0" w14:textId="77777777" w:rsidR="00B71330" w:rsidRDefault="00B71330" w:rsidP="000F2DD6">
            <w:pPr>
              <w:pStyle w:val="a6"/>
              <w:spacing w:line="360" w:lineRule="auto"/>
              <w:ind w:right="-109" w:firstLineChars="102" w:firstLine="184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A753A99" w14:textId="77777777" w:rsidR="00B71330" w:rsidRDefault="00B71330" w:rsidP="000F2DD6">
            <w:pPr>
              <w:pStyle w:val="a6"/>
              <w:spacing w:line="360" w:lineRule="auto"/>
              <w:ind w:right="-109" w:firstLineChars="102" w:firstLine="184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E55F2E5" w14:textId="77777777" w:rsidR="00B71330" w:rsidRDefault="00B71330" w:rsidP="000F2DD6">
            <w:pPr>
              <w:pStyle w:val="a6"/>
              <w:spacing w:line="360" w:lineRule="auto"/>
              <w:ind w:right="-109" w:firstLineChars="102" w:firstLine="184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2542A03" w14:textId="77777777" w:rsidR="00B71330" w:rsidRDefault="00B71330" w:rsidP="000F2DD6">
            <w:pPr>
              <w:pStyle w:val="a6"/>
              <w:spacing w:line="360" w:lineRule="auto"/>
              <w:ind w:right="-109" w:firstLineChars="102" w:firstLine="184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1DC8171" w14:textId="77777777" w:rsidR="00B71330" w:rsidRDefault="00B71330" w:rsidP="000F2DD6">
            <w:pPr>
              <w:pStyle w:val="a6"/>
              <w:spacing w:line="360" w:lineRule="auto"/>
              <w:ind w:right="-109" w:firstLineChars="102" w:firstLine="184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35EA969" w14:textId="77777777" w:rsidR="00B71330" w:rsidRDefault="00B71330" w:rsidP="000F2DD6">
            <w:pPr>
              <w:pStyle w:val="a6"/>
              <w:spacing w:line="360" w:lineRule="auto"/>
              <w:ind w:right="-109" w:firstLineChars="102" w:firstLine="184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196076D" w14:textId="77777777" w:rsidR="00B71330" w:rsidRDefault="00B71330" w:rsidP="000F2DD6">
            <w:pPr>
              <w:pStyle w:val="a6"/>
              <w:spacing w:line="360" w:lineRule="auto"/>
              <w:ind w:right="-109" w:firstLineChars="102" w:firstLine="184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C2C2768" w14:textId="10375327" w:rsidR="00B71330" w:rsidRPr="00D72A6D" w:rsidRDefault="00B71330" w:rsidP="000F2DD6">
            <w:pPr>
              <w:pStyle w:val="a6"/>
              <w:spacing w:line="360" w:lineRule="auto"/>
              <w:ind w:right="311"/>
              <w:rPr>
                <w:rFonts w:asciiTheme="minorEastAsia" w:eastAsiaTheme="minorEastAsia" w:hAnsiTheme="minorEastAsia"/>
              </w:rPr>
            </w:pPr>
          </w:p>
        </w:tc>
      </w:tr>
      <w:tr w:rsidR="00B71330" w:rsidRPr="00D72A6D" w14:paraId="292BF3B1" w14:textId="77777777" w:rsidTr="00427040">
        <w:trPr>
          <w:trHeight w:val="622"/>
        </w:trPr>
        <w:tc>
          <w:tcPr>
            <w:tcW w:w="26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AEC45" w14:textId="77777777" w:rsidR="00B71330" w:rsidRDefault="00B71330" w:rsidP="00427040">
            <w:pPr>
              <w:pStyle w:val="a6"/>
              <w:spacing w:line="360" w:lineRule="auto"/>
              <w:ind w:rightChars="-50" w:right="-105" w:firstLineChars="67" w:firstLine="141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操作人员：</w:t>
            </w:r>
          </w:p>
        </w:tc>
        <w:tc>
          <w:tcPr>
            <w:tcW w:w="239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6FE70" w14:textId="77777777" w:rsidR="00B71330" w:rsidRDefault="00B71330" w:rsidP="00427040">
            <w:pPr>
              <w:pStyle w:val="a6"/>
              <w:spacing w:line="360" w:lineRule="auto"/>
              <w:ind w:rightChars="-50" w:right="-105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日期：</w:t>
            </w:r>
          </w:p>
        </w:tc>
      </w:tr>
      <w:tr w:rsidR="00B71330" w:rsidRPr="00D72A6D" w14:paraId="5861EC73" w14:textId="77777777" w:rsidTr="00427040">
        <w:trPr>
          <w:trHeight w:val="621"/>
        </w:trPr>
        <w:tc>
          <w:tcPr>
            <w:tcW w:w="26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0A173" w14:textId="77777777" w:rsidR="00B71330" w:rsidRDefault="00B71330" w:rsidP="00427040">
            <w:pPr>
              <w:pStyle w:val="a6"/>
              <w:spacing w:line="360" w:lineRule="auto"/>
              <w:ind w:rightChars="-50" w:right="-105" w:firstLineChars="67" w:firstLine="141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审核人：</w:t>
            </w:r>
          </w:p>
        </w:tc>
        <w:tc>
          <w:tcPr>
            <w:tcW w:w="239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E6B94" w14:textId="77777777" w:rsidR="00B71330" w:rsidRDefault="00B71330" w:rsidP="00427040">
            <w:pPr>
              <w:pStyle w:val="a6"/>
              <w:spacing w:line="360" w:lineRule="auto"/>
              <w:ind w:rightChars="-50" w:right="-105" w:firstLineChars="67" w:firstLine="141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日期：</w:t>
            </w:r>
          </w:p>
        </w:tc>
      </w:tr>
    </w:tbl>
    <w:p w14:paraId="0CD24070" w14:textId="77777777" w:rsidR="00C523EA" w:rsidRDefault="00C523EA" w:rsidP="00B71330">
      <w:pPr>
        <w:jc w:val="left"/>
        <w:rPr>
          <w:sz w:val="18"/>
          <w:szCs w:val="18"/>
        </w:rPr>
      </w:pPr>
    </w:p>
    <w:sectPr w:rsidR="00C523EA" w:rsidSect="00B3042F">
      <w:headerReference w:type="default" r:id="rId8"/>
      <w:footerReference w:type="default" r:id="rId9"/>
      <w:pgSz w:w="11906" w:h="16838"/>
      <w:pgMar w:top="1440" w:right="1843" w:bottom="1440" w:left="1559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F841ED" w14:textId="77777777" w:rsidR="005F04F2" w:rsidRDefault="005F04F2" w:rsidP="00BF329E">
      <w:r>
        <w:separator/>
      </w:r>
    </w:p>
  </w:endnote>
  <w:endnote w:type="continuationSeparator" w:id="0">
    <w:p w14:paraId="4A97E26B" w14:textId="77777777" w:rsidR="005F04F2" w:rsidRDefault="005F04F2" w:rsidP="00BF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A0393" w14:textId="77777777" w:rsidR="00FF5CAB" w:rsidRDefault="00B57239" w:rsidP="00FF5CAB">
    <w:pPr>
      <w:pStyle w:val="a4"/>
      <w:tabs>
        <w:tab w:val="clear" w:pos="4153"/>
        <w:tab w:val="clear" w:pos="8306"/>
        <w:tab w:val="right" w:pos="2410"/>
      </w:tabs>
      <w:ind w:leftChars="-136" w:left="-3" w:rightChars="-135" w:right="-283" w:hangingChars="157" w:hanging="283"/>
      <w:jc w:val="center"/>
      <w:rPr>
        <w:rFonts w:ascii="Arial" w:hAnsi="宋体" w:cs="Arial"/>
        <w:bCs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A5C0B7" wp14:editId="49DF0BDD">
              <wp:simplePos x="542925" y="967740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760000" cy="0"/>
              <wp:effectExtent l="0" t="19050" r="12700" b="38100"/>
              <wp:wrapSquare wrapText="bothSides"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15C2EB4B"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" strokeweight="3.75pt">
              <v:stroke linestyle="thinThick"/>
              <w10:wrap type="square" anchorx="margin" anchory="margin"/>
            </v:line>
          </w:pict>
        </mc:Fallback>
      </mc:AlternateContent>
    </w:r>
    <w:r w:rsidRPr="00153ED2">
      <w:rPr>
        <w:rFonts w:ascii="Arial" w:cs="Arial"/>
        <w:bCs/>
      </w:rPr>
      <w:t>上海</w:t>
    </w:r>
    <w:r w:rsidR="00AD19FF">
      <w:rPr>
        <w:rFonts w:ascii="Arial" w:hAnsi="Arial" w:cs="Arial" w:hint="eastAsia"/>
        <w:bCs/>
      </w:rPr>
      <w:t>浦东软件园信息技术股份有限公司计算机司法鉴定</w:t>
    </w:r>
    <w:r>
      <w:rPr>
        <w:rFonts w:ascii="Arial" w:hAnsi="Arial" w:cs="Arial" w:hint="eastAsia"/>
        <w:bCs/>
      </w:rPr>
      <w:t>实验室</w:t>
    </w:r>
    <w:r w:rsidR="00FF5CAB">
      <w:rPr>
        <w:rFonts w:ascii="Arial" w:hAnsi="Arial" w:cs="Arial" w:hint="eastAsia"/>
        <w:bCs/>
      </w:rPr>
      <w:t>（</w:t>
    </w:r>
    <w:r w:rsidR="00FF5CAB">
      <w:rPr>
        <w:rFonts w:ascii="Arial" w:hAnsi="Arial" w:cs="Arial" w:hint="eastAsia"/>
        <w:bCs/>
      </w:rPr>
      <w:t>SPITL</w:t>
    </w:r>
    <w:r w:rsidR="00FF5CAB">
      <w:rPr>
        <w:rFonts w:ascii="Arial" w:hAnsi="Arial" w:cs="Arial" w:hint="eastAsia"/>
        <w:bCs/>
      </w:rPr>
      <w:t>）</w:t>
    </w:r>
    <w:r w:rsidR="00FF5CAB">
      <w:rPr>
        <w:rFonts w:ascii="Arial" w:hAnsi="Arial" w:cs="Arial" w:hint="eastAsia"/>
        <w:bCs/>
      </w:rPr>
      <w:t xml:space="preserve">                        </w:t>
    </w:r>
    <w:r w:rsidR="00FF5CAB" w:rsidRPr="00153ED2">
      <w:rPr>
        <w:rFonts w:ascii="Arial" w:hAnsi="宋体" w:cs="Arial"/>
        <w:bCs/>
      </w:rPr>
      <w:t>第</w:t>
    </w:r>
    <w:r w:rsidR="00E257BA">
      <w:rPr>
        <w:rFonts w:ascii="Arial" w:hAnsi="Arial" w:cs="Arial" w:hint="eastAsia"/>
        <w:bCs/>
      </w:rPr>
      <w:t xml:space="preserve">  </w:t>
    </w:r>
    <w:r w:rsidR="00FF5CAB" w:rsidRPr="00153ED2">
      <w:rPr>
        <w:rFonts w:ascii="Arial" w:hAnsi="宋体" w:cs="Arial"/>
        <w:bCs/>
      </w:rPr>
      <w:t>页</w:t>
    </w:r>
    <w:r w:rsidR="00FF5CAB">
      <w:rPr>
        <w:rFonts w:ascii="Arial" w:hAnsi="宋体" w:cs="Arial" w:hint="eastAsia"/>
        <w:bCs/>
      </w:rPr>
      <w:t xml:space="preserve"> </w:t>
    </w:r>
    <w:r w:rsidR="00FF5CAB" w:rsidRPr="00153ED2">
      <w:rPr>
        <w:rFonts w:ascii="Arial" w:hAnsi="Arial" w:cs="Arial"/>
        <w:bCs/>
      </w:rPr>
      <w:t>/</w:t>
    </w:r>
    <w:r w:rsidR="00FF5CAB">
      <w:rPr>
        <w:rFonts w:ascii="Arial" w:hAnsi="Arial" w:cs="Arial" w:hint="eastAsia"/>
        <w:bCs/>
      </w:rPr>
      <w:t xml:space="preserve"> </w:t>
    </w:r>
    <w:r w:rsidR="00FF5CAB" w:rsidRPr="00153ED2">
      <w:rPr>
        <w:rFonts w:ascii="Arial" w:hAnsi="宋体" w:cs="Arial"/>
        <w:bCs/>
      </w:rPr>
      <w:t>共</w:t>
    </w:r>
    <w:r w:rsidR="00E257BA">
      <w:rPr>
        <w:rFonts w:ascii="Arial" w:hAnsi="Arial" w:cs="Arial" w:hint="eastAsia"/>
        <w:bCs/>
      </w:rPr>
      <w:t xml:space="preserve">  </w:t>
    </w:r>
    <w:r w:rsidR="00FF5CAB">
      <w:rPr>
        <w:rFonts w:ascii="Arial" w:hAnsi="宋体" w:cs="Arial"/>
        <w:bCs/>
      </w:rPr>
      <w:t>页</w:t>
    </w:r>
  </w:p>
  <w:p w14:paraId="6E380221" w14:textId="77777777" w:rsidR="00006A6F" w:rsidRPr="00006A6F" w:rsidRDefault="00155275" w:rsidP="00EC4496">
    <w:pPr>
      <w:pStyle w:val="a4"/>
      <w:tabs>
        <w:tab w:val="clear" w:pos="4153"/>
        <w:tab w:val="clear" w:pos="8306"/>
        <w:tab w:val="right" w:pos="2410"/>
      </w:tabs>
      <w:ind w:leftChars="-136" w:left="-51" w:rightChars="-135" w:right="-283" w:hangingChars="157" w:hanging="235"/>
      <w:rPr>
        <w:rFonts w:asciiTheme="minorEastAsia" w:hAnsiTheme="minorEastAsia"/>
        <w:i/>
        <w:sz w:val="15"/>
        <w:szCs w:val="15"/>
      </w:rPr>
    </w:pPr>
    <w:r w:rsidRPr="002329CA">
      <w:rPr>
        <w:rFonts w:asciiTheme="minorEastAsia" w:hAnsiTheme="minorEastAsia" w:hint="eastAsia"/>
        <w:i/>
        <w:sz w:val="15"/>
        <w:szCs w:val="15"/>
      </w:rPr>
      <w:t>注意：</w:t>
    </w:r>
    <w:r w:rsidR="00B3042F" w:rsidRPr="002329CA">
      <w:rPr>
        <w:rFonts w:asciiTheme="minorEastAsia" w:hAnsiTheme="minorEastAsia" w:hint="eastAsia"/>
        <w:i/>
        <w:sz w:val="15"/>
        <w:szCs w:val="15"/>
      </w:rPr>
      <w:t>1、</w:t>
    </w:r>
    <w:r w:rsidR="002070F3" w:rsidRPr="002329CA">
      <w:rPr>
        <w:rFonts w:asciiTheme="minorEastAsia" w:hAnsiTheme="minorEastAsia" w:hint="eastAsia"/>
        <w:i/>
        <w:sz w:val="15"/>
        <w:szCs w:val="15"/>
      </w:rPr>
      <w:t>记录号规则：“</w:t>
    </w:r>
    <w:r w:rsidR="00EF6165">
      <w:rPr>
        <w:rFonts w:asciiTheme="minorEastAsia" w:hAnsiTheme="minorEastAsia" w:hint="eastAsia"/>
        <w:i/>
        <w:sz w:val="15"/>
        <w:szCs w:val="15"/>
      </w:rPr>
      <w:t>YW09</w:t>
    </w:r>
    <w:r w:rsidR="002070F3">
      <w:rPr>
        <w:rFonts w:asciiTheme="minorEastAsia" w:hAnsiTheme="minorEastAsia" w:hint="eastAsia"/>
        <w:i/>
        <w:sz w:val="15"/>
        <w:szCs w:val="15"/>
      </w:rPr>
      <w:t>-</w:t>
    </w:r>
    <w:r w:rsidR="00956220">
      <w:rPr>
        <w:rFonts w:asciiTheme="minorEastAsia" w:hAnsiTheme="minorEastAsia" w:hint="eastAsia"/>
        <w:i/>
        <w:sz w:val="15"/>
        <w:szCs w:val="15"/>
      </w:rPr>
      <w:t>项目编号</w:t>
    </w:r>
    <w:r w:rsidR="002070F3" w:rsidRPr="002329CA">
      <w:rPr>
        <w:rFonts w:asciiTheme="minorEastAsia" w:hAnsiTheme="minorEastAsia" w:hint="eastAsia"/>
        <w:i/>
        <w:sz w:val="15"/>
        <w:szCs w:val="15"/>
      </w:rPr>
      <w:t>-流水号”，例如：“</w:t>
    </w:r>
    <w:r w:rsidR="00EF6165">
      <w:rPr>
        <w:rFonts w:asciiTheme="minorEastAsia" w:hAnsiTheme="minorEastAsia" w:hint="eastAsia"/>
        <w:i/>
        <w:sz w:val="15"/>
        <w:szCs w:val="15"/>
      </w:rPr>
      <w:t>YW09</w:t>
    </w:r>
    <w:r w:rsidR="00956220">
      <w:rPr>
        <w:rFonts w:asciiTheme="minorEastAsia" w:hAnsiTheme="minorEastAsia" w:hint="eastAsia"/>
        <w:i/>
        <w:sz w:val="15"/>
        <w:szCs w:val="15"/>
      </w:rPr>
      <w:t>-</w:t>
    </w:r>
    <w:r w:rsidR="002070F3" w:rsidRPr="002329CA">
      <w:rPr>
        <w:rFonts w:asciiTheme="minorEastAsia" w:hAnsiTheme="minorEastAsia" w:hint="eastAsia"/>
        <w:i/>
        <w:sz w:val="15"/>
        <w:szCs w:val="15"/>
      </w:rPr>
      <w:t>F2013001</w:t>
    </w:r>
    <w:r w:rsidR="002070F3">
      <w:rPr>
        <w:rFonts w:asciiTheme="minorEastAsia" w:hAnsiTheme="minorEastAsia" w:hint="eastAsia"/>
        <w:i/>
        <w:sz w:val="15"/>
        <w:szCs w:val="15"/>
      </w:rPr>
      <w:t>-</w:t>
    </w:r>
    <w:r w:rsidR="002070F3" w:rsidRPr="002329CA">
      <w:rPr>
        <w:rFonts w:asciiTheme="minorEastAsia" w:hAnsiTheme="minorEastAsia" w:hint="eastAsia"/>
        <w:i/>
        <w:sz w:val="15"/>
        <w:szCs w:val="15"/>
      </w:rPr>
      <w:t>01”。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43386" w14:textId="77777777" w:rsidR="005F04F2" w:rsidRDefault="005F04F2" w:rsidP="00BF329E">
      <w:r>
        <w:separator/>
      </w:r>
    </w:p>
  </w:footnote>
  <w:footnote w:type="continuationSeparator" w:id="0">
    <w:p w14:paraId="74B6B516" w14:textId="77777777" w:rsidR="005F04F2" w:rsidRDefault="005F04F2" w:rsidP="00BF32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F7F2E" w14:textId="77777777" w:rsidR="00BF329E" w:rsidRPr="00BF329E" w:rsidRDefault="00BF329E" w:rsidP="00BF329E">
    <w:pPr>
      <w:pStyle w:val="a3"/>
      <w:pBdr>
        <w:bottom w:val="none" w:sz="0" w:space="0" w:color="auto"/>
      </w:pBdr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BF22969" wp14:editId="742B920F">
          <wp:simplePos x="0" y="0"/>
          <wp:positionH relativeFrom="column">
            <wp:posOffset>2540</wp:posOffset>
          </wp:positionH>
          <wp:positionV relativeFrom="paragraph">
            <wp:posOffset>2540</wp:posOffset>
          </wp:positionV>
          <wp:extent cx="306000" cy="417600"/>
          <wp:effectExtent l="0" t="0" r="0" b="1905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  <w:b/>
        <w:sz w:val="32"/>
        <w:szCs w:val="32"/>
      </w:rPr>
      <w:t xml:space="preserve">                </w:t>
    </w:r>
    <w:r w:rsidRPr="00BF329E"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 xml:space="preserve">                                      </w:t>
    </w:r>
    <w:r w:rsidRPr="00BF329E">
      <w:rPr>
        <w:rFonts w:hint="eastAsia"/>
        <w:sz w:val="21"/>
        <w:szCs w:val="21"/>
      </w:rPr>
      <w:t xml:space="preserve"> </w:t>
    </w:r>
  </w:p>
  <w:p w14:paraId="7A9EF075" w14:textId="77777777" w:rsidR="00BF329E" w:rsidRPr="00A266F8" w:rsidRDefault="00936D0D" w:rsidP="00A266F8">
    <w:pPr>
      <w:ind w:rightChars="-135" w:right="-283"/>
      <w:jc w:val="center"/>
      <w:rPr>
        <w:rFonts w:asciiTheme="minorEastAsia" w:eastAsiaTheme="minorEastAsia" w:hAnsiTheme="minorEastAsia"/>
        <w:sz w:val="18"/>
        <w:szCs w:val="18"/>
      </w:rPr>
    </w:pPr>
    <w:r>
      <w:rPr>
        <w:rFonts w:hint="eastAsia"/>
        <w:b/>
        <w:sz w:val="36"/>
        <w:szCs w:val="36"/>
      </w:rPr>
      <w:t xml:space="preserve">              </w:t>
    </w:r>
    <w:r w:rsidR="00A32386">
      <w:rPr>
        <w:rFonts w:hint="eastAsia"/>
        <w:b/>
        <w:sz w:val="36"/>
        <w:szCs w:val="36"/>
      </w:rPr>
      <w:t xml:space="preserve"> </w:t>
    </w:r>
    <w:r w:rsidR="00E314F1">
      <w:rPr>
        <w:rFonts w:hint="eastAsia"/>
        <w:b/>
        <w:sz w:val="36"/>
        <w:szCs w:val="36"/>
      </w:rPr>
      <w:t>检验操作记录</w:t>
    </w:r>
    <w:r>
      <w:rPr>
        <w:rFonts w:hint="eastAsia"/>
        <w:b/>
        <w:sz w:val="36"/>
        <w:szCs w:val="36"/>
      </w:rPr>
      <w:t xml:space="preserve">    </w:t>
    </w:r>
    <w:r w:rsidR="003A4888">
      <w:rPr>
        <w:rFonts w:hint="eastAsia"/>
        <w:b/>
        <w:sz w:val="36"/>
        <w:szCs w:val="36"/>
      </w:rPr>
      <w:t xml:space="preserve"> </w:t>
    </w:r>
    <w:r w:rsidR="00264628">
      <w:rPr>
        <w:rFonts w:hint="eastAsia"/>
        <w:b/>
        <w:sz w:val="36"/>
        <w:szCs w:val="36"/>
      </w:rPr>
      <w:t xml:space="preserve"> </w:t>
    </w:r>
    <w:r w:rsidR="00FF5CAB" w:rsidRPr="00A266F8">
      <w:rPr>
        <w:rFonts w:asciiTheme="minorEastAsia" w:eastAsiaTheme="minorEastAsia" w:hAnsiTheme="minorEastAsia" w:hint="eastAsia"/>
        <w:sz w:val="18"/>
        <w:szCs w:val="18"/>
      </w:rPr>
      <w:t xml:space="preserve">文件编号：LD </w:t>
    </w:r>
    <w:r w:rsidR="00EF6165">
      <w:rPr>
        <w:rFonts w:asciiTheme="minorEastAsia" w:eastAsiaTheme="minorEastAsia" w:hAnsiTheme="minorEastAsia" w:hint="eastAsia"/>
        <w:sz w:val="18"/>
        <w:szCs w:val="18"/>
      </w:rPr>
      <w:t>YW</w:t>
    </w:r>
    <w:r w:rsidR="00FF5CAB" w:rsidRPr="00A266F8">
      <w:rPr>
        <w:rFonts w:asciiTheme="minorEastAsia" w:eastAsiaTheme="minorEastAsia" w:hAnsiTheme="minorEastAsia" w:hint="eastAsia"/>
        <w:sz w:val="18"/>
        <w:szCs w:val="18"/>
      </w:rPr>
      <w:t>-</w:t>
    </w:r>
    <w:r w:rsidR="00264628" w:rsidRPr="00A266F8">
      <w:rPr>
        <w:rFonts w:asciiTheme="minorEastAsia" w:eastAsiaTheme="minorEastAsia" w:hAnsiTheme="minorEastAsia" w:hint="eastAsia"/>
        <w:sz w:val="18"/>
        <w:szCs w:val="18"/>
      </w:rPr>
      <w:t>0</w:t>
    </w:r>
    <w:r w:rsidR="00EF6165">
      <w:rPr>
        <w:rFonts w:asciiTheme="minorEastAsia" w:eastAsiaTheme="minorEastAsia" w:hAnsiTheme="minorEastAsia" w:hint="eastAsia"/>
        <w:sz w:val="18"/>
        <w:szCs w:val="18"/>
      </w:rPr>
      <w:t>9</w:t>
    </w:r>
    <w:r w:rsidR="00A266F8" w:rsidRPr="00A266F8">
      <w:rPr>
        <w:rFonts w:asciiTheme="minorEastAsia" w:eastAsiaTheme="minorEastAsia" w:hAnsiTheme="minorEastAsia" w:hint="eastAsia"/>
        <w:sz w:val="18"/>
        <w:szCs w:val="18"/>
      </w:rPr>
      <w:t>[1.0.0]</w:t>
    </w:r>
  </w:p>
  <w:p w14:paraId="3E7BB629" w14:textId="77777777" w:rsidR="00BF329E" w:rsidRPr="00BF329E" w:rsidRDefault="00BF329E" w:rsidP="00BF329E">
    <w:pPr>
      <w:jc w:val="center"/>
      <w:rPr>
        <w:sz w:val="18"/>
        <w:szCs w:val="18"/>
      </w:rPr>
    </w:pPr>
    <w:r>
      <w:rPr>
        <w:b/>
        <w:noProof/>
        <w:color w:val="005BAA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8F3F63" wp14:editId="007F8F36">
              <wp:simplePos x="542925" y="116205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5760000" cy="0"/>
              <wp:effectExtent l="0" t="19050" r="12700" b="38100"/>
              <wp:wrapSquare wrapText="bothSides"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4F45413A" id="Line 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AsHgIAADo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" strokeweight="3.75pt">
              <v:stroke linestyle="thinThick"/>
              <w10:wrap type="square"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117FC"/>
    <w:multiLevelType w:val="hybridMultilevel"/>
    <w:tmpl w:val="D54C51FC"/>
    <w:lvl w:ilvl="0" w:tplc="8C92695C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  <w:i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8D"/>
    <w:rsid w:val="00006A6F"/>
    <w:rsid w:val="00017E60"/>
    <w:rsid w:val="00027B39"/>
    <w:rsid w:val="0004545A"/>
    <w:rsid w:val="00053C60"/>
    <w:rsid w:val="00057C7B"/>
    <w:rsid w:val="00061866"/>
    <w:rsid w:val="000B462D"/>
    <w:rsid w:val="000C679F"/>
    <w:rsid w:val="000D11B1"/>
    <w:rsid w:val="000D4F15"/>
    <w:rsid w:val="000F2DD6"/>
    <w:rsid w:val="00107F0C"/>
    <w:rsid w:val="00155275"/>
    <w:rsid w:val="00164F99"/>
    <w:rsid w:val="00175C6A"/>
    <w:rsid w:val="00181DF1"/>
    <w:rsid w:val="00190E15"/>
    <w:rsid w:val="001A65F4"/>
    <w:rsid w:val="001C0F9C"/>
    <w:rsid w:val="002070F3"/>
    <w:rsid w:val="002329CA"/>
    <w:rsid w:val="0023783E"/>
    <w:rsid w:val="00264628"/>
    <w:rsid w:val="002722C5"/>
    <w:rsid w:val="00276952"/>
    <w:rsid w:val="00302503"/>
    <w:rsid w:val="00314E7D"/>
    <w:rsid w:val="0032614A"/>
    <w:rsid w:val="00330F13"/>
    <w:rsid w:val="00364A9E"/>
    <w:rsid w:val="003A4888"/>
    <w:rsid w:val="003D7952"/>
    <w:rsid w:val="003E0CD5"/>
    <w:rsid w:val="00417E25"/>
    <w:rsid w:val="00420283"/>
    <w:rsid w:val="0044676B"/>
    <w:rsid w:val="00451D72"/>
    <w:rsid w:val="00455487"/>
    <w:rsid w:val="00456DD6"/>
    <w:rsid w:val="00465A5E"/>
    <w:rsid w:val="004808EE"/>
    <w:rsid w:val="004925A7"/>
    <w:rsid w:val="004A2A02"/>
    <w:rsid w:val="004E538F"/>
    <w:rsid w:val="00532B04"/>
    <w:rsid w:val="00550254"/>
    <w:rsid w:val="0058461A"/>
    <w:rsid w:val="005A796A"/>
    <w:rsid w:val="005B69C6"/>
    <w:rsid w:val="005C476A"/>
    <w:rsid w:val="005F04F2"/>
    <w:rsid w:val="005F452D"/>
    <w:rsid w:val="005F62DD"/>
    <w:rsid w:val="006574D2"/>
    <w:rsid w:val="0067648D"/>
    <w:rsid w:val="006B7A5B"/>
    <w:rsid w:val="007371A4"/>
    <w:rsid w:val="00744ADC"/>
    <w:rsid w:val="00752630"/>
    <w:rsid w:val="007715E8"/>
    <w:rsid w:val="00776FDD"/>
    <w:rsid w:val="007B1570"/>
    <w:rsid w:val="007D0BD5"/>
    <w:rsid w:val="007D401E"/>
    <w:rsid w:val="007E3460"/>
    <w:rsid w:val="007E7972"/>
    <w:rsid w:val="00863ACC"/>
    <w:rsid w:val="00865901"/>
    <w:rsid w:val="00877F98"/>
    <w:rsid w:val="008938E7"/>
    <w:rsid w:val="00895D1C"/>
    <w:rsid w:val="008D283F"/>
    <w:rsid w:val="008D5890"/>
    <w:rsid w:val="008D6970"/>
    <w:rsid w:val="008F27C6"/>
    <w:rsid w:val="00936D0D"/>
    <w:rsid w:val="00956086"/>
    <w:rsid w:val="00956220"/>
    <w:rsid w:val="009E06A6"/>
    <w:rsid w:val="009F08CF"/>
    <w:rsid w:val="00A026E3"/>
    <w:rsid w:val="00A163BB"/>
    <w:rsid w:val="00A266F8"/>
    <w:rsid w:val="00A32386"/>
    <w:rsid w:val="00A50112"/>
    <w:rsid w:val="00A525B3"/>
    <w:rsid w:val="00A806AE"/>
    <w:rsid w:val="00AD19FF"/>
    <w:rsid w:val="00B10C4C"/>
    <w:rsid w:val="00B3042F"/>
    <w:rsid w:val="00B50D31"/>
    <w:rsid w:val="00B57239"/>
    <w:rsid w:val="00B62969"/>
    <w:rsid w:val="00B71330"/>
    <w:rsid w:val="00BD0E7B"/>
    <w:rsid w:val="00BD5ADB"/>
    <w:rsid w:val="00BE4F8D"/>
    <w:rsid w:val="00BF329E"/>
    <w:rsid w:val="00BF4349"/>
    <w:rsid w:val="00C523EA"/>
    <w:rsid w:val="00C63EC4"/>
    <w:rsid w:val="00C64203"/>
    <w:rsid w:val="00C668A0"/>
    <w:rsid w:val="00CF34C3"/>
    <w:rsid w:val="00D111CC"/>
    <w:rsid w:val="00D27900"/>
    <w:rsid w:val="00D324B0"/>
    <w:rsid w:val="00D404CF"/>
    <w:rsid w:val="00D80ED7"/>
    <w:rsid w:val="00DD6EAE"/>
    <w:rsid w:val="00DE62B8"/>
    <w:rsid w:val="00E02453"/>
    <w:rsid w:val="00E12F3C"/>
    <w:rsid w:val="00E257BA"/>
    <w:rsid w:val="00E314F1"/>
    <w:rsid w:val="00E84A1A"/>
    <w:rsid w:val="00EB2F7C"/>
    <w:rsid w:val="00EC4496"/>
    <w:rsid w:val="00ED1CFF"/>
    <w:rsid w:val="00EF6165"/>
    <w:rsid w:val="00F02C8E"/>
    <w:rsid w:val="00F058DC"/>
    <w:rsid w:val="00F61696"/>
    <w:rsid w:val="00F733D5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DB75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49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29E"/>
    <w:rPr>
      <w:sz w:val="18"/>
      <w:szCs w:val="18"/>
    </w:rPr>
  </w:style>
  <w:style w:type="paragraph" w:styleId="a4">
    <w:name w:val="footer"/>
    <w:basedOn w:val="a"/>
    <w:link w:val="Char0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BF32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329E"/>
    <w:rPr>
      <w:sz w:val="18"/>
      <w:szCs w:val="18"/>
    </w:rPr>
  </w:style>
  <w:style w:type="paragraph" w:styleId="a6">
    <w:name w:val="Plain Text"/>
    <w:basedOn w:val="a"/>
    <w:link w:val="Char2"/>
    <w:unhideWhenUsed/>
    <w:rsid w:val="0067648D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67648D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49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29E"/>
    <w:rPr>
      <w:sz w:val="18"/>
      <w:szCs w:val="18"/>
    </w:rPr>
  </w:style>
  <w:style w:type="paragraph" w:styleId="a4">
    <w:name w:val="footer"/>
    <w:basedOn w:val="a"/>
    <w:link w:val="Char0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BF32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329E"/>
    <w:rPr>
      <w:sz w:val="18"/>
      <w:szCs w:val="18"/>
    </w:rPr>
  </w:style>
  <w:style w:type="paragraph" w:styleId="a6">
    <w:name w:val="Plain Text"/>
    <w:basedOn w:val="a"/>
    <w:link w:val="Char2"/>
    <w:unhideWhenUsed/>
    <w:rsid w:val="0067648D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67648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8006;&#36719;&#24037;&#20316;\cnas\&#26679;&#31295;\&#35760;&#24405;&#25991;&#20214;\D&#35760;&#24405;&#27169;&#26495;dotx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D记录模板dotx.dotx</Template>
  <TotalTime>36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JKine</cp:lastModifiedBy>
  <cp:revision>26</cp:revision>
  <cp:lastPrinted>2013-09-03T07:59:00Z</cp:lastPrinted>
  <dcterms:created xsi:type="dcterms:W3CDTF">2013-10-31T07:36:00Z</dcterms:created>
  <dcterms:modified xsi:type="dcterms:W3CDTF">2014-05-19T07:47:00Z</dcterms:modified>
</cp:coreProperties>
</file>