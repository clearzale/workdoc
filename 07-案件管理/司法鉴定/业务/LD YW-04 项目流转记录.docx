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01"/>
        <w:tblW w:w="526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1842"/>
        <w:gridCol w:w="2397"/>
        <w:gridCol w:w="1314"/>
        <w:gridCol w:w="2822"/>
        <w:gridCol w:w="140"/>
      </w:tblGrid>
      <w:tr w:rsidR="00175C6A" w14:paraId="2031203B" w14:textId="77777777" w:rsidTr="00114914">
        <w:trPr>
          <w:gridAfter w:val="1"/>
          <w:wAfter w:w="140" w:type="dxa"/>
          <w:trHeight w:val="20"/>
        </w:trPr>
        <w:tc>
          <w:tcPr>
            <w:tcW w:w="90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D994DF" w14:textId="77777777" w:rsidR="007E3460" w:rsidRDefault="00AB55B9" w:rsidP="00AB55B9">
            <w:pPr>
              <w:pStyle w:val="a9"/>
              <w:wordWrap w:val="0"/>
              <w:spacing w:line="360" w:lineRule="auto"/>
              <w:ind w:right="-107" w:firstLineChars="3500" w:firstLine="6300"/>
              <w:jc w:val="right"/>
              <w:rPr>
                <w:rFonts w:ascii="黑体" w:eastAsia="黑体" w:hAnsi="宋体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982340">
              <w:rPr>
                <w:rFonts w:hint="eastAsia"/>
                <w:sz w:val="18"/>
                <w:szCs w:val="18"/>
              </w:rPr>
              <w:t>记录号：</w:t>
            </w:r>
            <w:r w:rsidR="00982340" w:rsidRPr="00982340">
              <w:rPr>
                <w:sz w:val="18"/>
                <w:szCs w:val="18"/>
              </w:rPr>
              <w:t>YW04-</w:t>
            </w:r>
            <w:r w:rsidR="00982340">
              <w:rPr>
                <w:rFonts w:hint="eastAsia"/>
                <w:sz w:val="18"/>
                <w:szCs w:val="18"/>
              </w:rPr>
              <w:t xml:space="preserve">          </w:t>
            </w:r>
          </w:p>
        </w:tc>
      </w:tr>
      <w:tr w:rsidR="00114914" w14:paraId="6CE0AD73" w14:textId="77777777" w:rsidTr="00114914">
        <w:trPr>
          <w:trHeight w:val="20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E3C98" w14:textId="77777777" w:rsidR="006D3EF9" w:rsidRDefault="006D3EF9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  <w:r w:rsidRPr="006D3EF9">
              <w:rPr>
                <w:rFonts w:hAnsi="宋体" w:hint="eastAsia"/>
              </w:rPr>
              <w:t>业务</w:t>
            </w:r>
          </w:p>
          <w:p w14:paraId="12575FCC" w14:textId="77777777" w:rsidR="006D3EF9" w:rsidRPr="006D3EF9" w:rsidRDefault="006D3EF9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  <w:r w:rsidRPr="006D3EF9">
              <w:rPr>
                <w:rFonts w:hAnsi="宋体" w:hint="eastAsia"/>
              </w:rPr>
              <w:t>受理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103" w14:textId="77777777" w:rsidR="006D3EF9" w:rsidRPr="00AB04A0" w:rsidRDefault="006D3EF9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 w:rsidRPr="00AB04A0">
              <w:rPr>
                <w:rFonts w:hAnsi="宋体" w:hint="eastAsia"/>
              </w:rPr>
              <w:t>项目名称</w:t>
            </w:r>
            <w:r w:rsidR="00114914">
              <w:rPr>
                <w:rFonts w:hAnsi="宋体" w:hint="eastAsia"/>
              </w:rPr>
              <w:t>／编号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0A01" w14:textId="77777777" w:rsidR="006D3EF9" w:rsidRPr="00AB04A0" w:rsidRDefault="006D3EF9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FA101" w14:textId="77777777" w:rsidR="006D3EF9" w:rsidRPr="00AB04A0" w:rsidRDefault="00114914" w:rsidP="00F07195">
            <w:pPr>
              <w:pStyle w:val="a9"/>
              <w:tabs>
                <w:tab w:val="left" w:pos="1769"/>
              </w:tabs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预受理编</w:t>
            </w:r>
            <w:r w:rsidR="006D3EF9">
              <w:rPr>
                <w:rFonts w:hAnsi="宋体" w:hint="eastAsia"/>
              </w:rPr>
              <w:t>号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78A2" w14:textId="77777777" w:rsidR="006D3EF9" w:rsidRPr="00AB04A0" w:rsidRDefault="00982340" w:rsidP="00F07195">
            <w:pPr>
              <w:pStyle w:val="a9"/>
              <w:spacing w:line="360" w:lineRule="auto"/>
              <w:ind w:right="630" w:firstLineChars="100" w:firstLine="21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YF</w:t>
            </w:r>
          </w:p>
        </w:tc>
      </w:tr>
      <w:tr w:rsidR="00114914" w14:paraId="127C33DC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B0360" w14:textId="77777777" w:rsidR="00114914" w:rsidRPr="00AB04A0" w:rsidRDefault="00114914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313F" w14:textId="77777777" w:rsidR="00114914" w:rsidRPr="00AB04A0" w:rsidRDefault="00114914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委托单位</w:t>
            </w:r>
          </w:p>
        </w:tc>
        <w:tc>
          <w:tcPr>
            <w:tcW w:w="6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0A6" w14:textId="77777777" w:rsidR="00114914" w:rsidRPr="00AB04A0" w:rsidRDefault="00114914" w:rsidP="00F07195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</w:p>
        </w:tc>
      </w:tr>
      <w:tr w:rsidR="00114914" w14:paraId="260356EF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E3133" w14:textId="77777777" w:rsidR="006D3EF9" w:rsidRPr="00AB04A0" w:rsidRDefault="006D3EF9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46CD" w14:textId="77777777" w:rsidR="006D3EF9" w:rsidRPr="00AB04A0" w:rsidRDefault="00114914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联系人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CEB5" w14:textId="77777777" w:rsidR="006D3EF9" w:rsidRPr="00AB04A0" w:rsidRDefault="006D3EF9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E459" w14:textId="77777777" w:rsidR="006D3EF9" w:rsidRPr="00AB04A0" w:rsidRDefault="00114914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联系电话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0811" w14:textId="77777777" w:rsidR="006D3EF9" w:rsidRPr="00AB04A0" w:rsidRDefault="006D3EF9" w:rsidP="00F07195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</w:p>
        </w:tc>
      </w:tr>
      <w:tr w:rsidR="00114914" w14:paraId="46020F29" w14:textId="77777777" w:rsidTr="00114914">
        <w:trPr>
          <w:trHeight w:val="776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AD1E2" w14:textId="77777777" w:rsidR="006D3EF9" w:rsidRPr="00AB04A0" w:rsidRDefault="006D3EF9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BABF" w14:textId="77777777" w:rsidR="006D3EF9" w:rsidRPr="00AB04A0" w:rsidRDefault="006D3EF9" w:rsidP="00F92F03">
            <w:pPr>
              <w:pStyle w:val="a9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检验范围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FD98" w14:textId="77777777" w:rsidR="006D3EF9" w:rsidRPr="000B5BA1" w:rsidRDefault="006D3EF9" w:rsidP="00F92F03">
            <w:pPr>
              <w:pStyle w:val="a9"/>
              <w:jc w:val="left"/>
              <w:rPr>
                <w:rFonts w:hAnsi="宋体"/>
                <w:sz w:val="18"/>
                <w:szCs w:val="18"/>
              </w:rPr>
            </w:pPr>
            <w:r w:rsidRPr="000B5BA1">
              <w:rPr>
                <w:rFonts w:hAnsi="宋体" w:hint="eastAsia"/>
                <w:sz w:val="18"/>
                <w:szCs w:val="18"/>
              </w:rPr>
              <w:t>□电子数据检验</w:t>
            </w:r>
            <w:r w:rsidR="00D53F0F">
              <w:rPr>
                <w:rFonts w:hAnsi="宋体" w:hint="eastAsia"/>
                <w:sz w:val="18"/>
                <w:szCs w:val="18"/>
              </w:rPr>
              <w:t xml:space="preserve"> </w:t>
            </w:r>
          </w:p>
          <w:p w14:paraId="3B475948" w14:textId="77777777" w:rsidR="006D3EF9" w:rsidRPr="000B5BA1" w:rsidRDefault="006D3EF9" w:rsidP="00F92F03">
            <w:pPr>
              <w:pStyle w:val="a9"/>
              <w:jc w:val="left"/>
              <w:rPr>
                <w:rFonts w:hAnsi="宋体"/>
                <w:sz w:val="18"/>
                <w:szCs w:val="18"/>
              </w:rPr>
            </w:pPr>
            <w:r w:rsidRPr="000B5BA1">
              <w:rPr>
                <w:rFonts w:hAnsi="宋体" w:hint="eastAsia"/>
                <w:sz w:val="18"/>
                <w:szCs w:val="18"/>
              </w:rPr>
              <w:t>□软件检验</w:t>
            </w:r>
          </w:p>
          <w:p w14:paraId="3B38E750" w14:textId="77777777" w:rsidR="006D3EF9" w:rsidRPr="00AB04A0" w:rsidRDefault="006D3EF9" w:rsidP="00F92F03">
            <w:pPr>
              <w:pStyle w:val="a9"/>
              <w:jc w:val="left"/>
              <w:rPr>
                <w:rFonts w:hAnsi="宋体"/>
              </w:rPr>
            </w:pPr>
            <w:r w:rsidRPr="000B5BA1">
              <w:rPr>
                <w:rFonts w:hAnsi="宋体" w:hint="eastAsia"/>
                <w:sz w:val="18"/>
                <w:szCs w:val="18"/>
              </w:rPr>
              <w:t>□其他：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BED5" w14:textId="77777777" w:rsidR="006D3EF9" w:rsidRPr="00AB04A0" w:rsidRDefault="006D3EF9" w:rsidP="00F92F03">
            <w:pPr>
              <w:pStyle w:val="a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受理来源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BB1E4" w14:textId="77777777" w:rsidR="006D3EF9" w:rsidRPr="000B5BA1" w:rsidRDefault="006D3EF9" w:rsidP="00F92F03">
            <w:pPr>
              <w:pStyle w:val="a9"/>
              <w:ind w:right="630"/>
              <w:jc w:val="left"/>
              <w:rPr>
                <w:rFonts w:hAnsi="宋体"/>
                <w:sz w:val="18"/>
                <w:szCs w:val="18"/>
              </w:rPr>
            </w:pPr>
            <w:r w:rsidRPr="000B5BA1">
              <w:rPr>
                <w:rFonts w:hAnsi="宋体" w:hint="eastAsia"/>
                <w:sz w:val="18"/>
                <w:szCs w:val="18"/>
              </w:rPr>
              <w:t>□受理员直接受理</w:t>
            </w:r>
          </w:p>
          <w:p w14:paraId="24A460BB" w14:textId="77777777" w:rsidR="006D3EF9" w:rsidRPr="000B5BA1" w:rsidRDefault="006D3EF9" w:rsidP="00F92F03">
            <w:pPr>
              <w:pStyle w:val="a9"/>
              <w:ind w:right="630"/>
              <w:jc w:val="left"/>
              <w:rPr>
                <w:rFonts w:hAnsi="宋体"/>
                <w:sz w:val="18"/>
                <w:szCs w:val="18"/>
              </w:rPr>
            </w:pPr>
            <w:r w:rsidRPr="000B5BA1">
              <w:rPr>
                <w:rFonts w:hAnsi="宋体" w:hint="eastAsia"/>
                <w:sz w:val="18"/>
                <w:szCs w:val="18"/>
              </w:rPr>
              <w:t>□销售转受理</w:t>
            </w:r>
          </w:p>
          <w:p w14:paraId="511FA4CC" w14:textId="77777777" w:rsidR="006D3EF9" w:rsidRPr="00AB04A0" w:rsidRDefault="00114914" w:rsidP="00F92F03">
            <w:pPr>
              <w:pStyle w:val="a9"/>
              <w:ind w:right="-109"/>
              <w:jc w:val="left"/>
              <w:rPr>
                <w:rFonts w:hAnsi="宋体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  </w:t>
            </w:r>
            <w:r w:rsidR="006D3EF9" w:rsidRPr="000B5BA1">
              <w:rPr>
                <w:rFonts w:hAnsi="宋体" w:hint="eastAsia"/>
                <w:sz w:val="18"/>
                <w:szCs w:val="18"/>
              </w:rPr>
              <w:t>销售姓名：_____</w:t>
            </w:r>
            <w:r w:rsidR="000B5BA1" w:rsidRPr="000B5BA1">
              <w:rPr>
                <w:rFonts w:hAnsi="宋体" w:hint="eastAsia"/>
                <w:sz w:val="18"/>
                <w:szCs w:val="18"/>
              </w:rPr>
              <w:t>____</w:t>
            </w:r>
            <w:r w:rsidR="006D3EF9" w:rsidRPr="000B5BA1">
              <w:rPr>
                <w:rFonts w:hAnsi="宋体" w:hint="eastAsia"/>
                <w:sz w:val="18"/>
                <w:szCs w:val="18"/>
              </w:rPr>
              <w:t xml:space="preserve">___ </w:t>
            </w:r>
          </w:p>
        </w:tc>
      </w:tr>
      <w:tr w:rsidR="00114914" w14:paraId="46F44039" w14:textId="77777777" w:rsidTr="00114914">
        <w:trPr>
          <w:trHeight w:val="624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64B2" w14:textId="77777777" w:rsidR="00982340" w:rsidRPr="00AB04A0" w:rsidRDefault="00982340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7FE178" w14:textId="77777777" w:rsidR="00982340" w:rsidRPr="00AB04A0" w:rsidRDefault="00982340" w:rsidP="00114914">
            <w:pPr>
              <w:pStyle w:val="a9"/>
              <w:spacing w:line="276" w:lineRule="auto"/>
              <w:ind w:rightChars="15" w:right="31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受理员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F9AC82" w14:textId="77777777" w:rsidR="00982340" w:rsidRPr="00AB04A0" w:rsidRDefault="00982340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5BD112" w14:textId="77777777" w:rsidR="00982340" w:rsidRPr="00AB04A0" w:rsidRDefault="00114914" w:rsidP="00114914">
            <w:pPr>
              <w:pStyle w:val="a9"/>
              <w:spacing w:line="276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受理</w:t>
            </w:r>
            <w:r w:rsidR="00982340">
              <w:rPr>
                <w:rFonts w:hAnsi="宋体" w:hint="eastAsia"/>
              </w:rPr>
              <w:t>日期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704AD9" w14:textId="77777777" w:rsidR="001B5192" w:rsidRPr="00AB04A0" w:rsidRDefault="001B5192" w:rsidP="00F07195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</w:p>
        </w:tc>
      </w:tr>
      <w:tr w:rsidR="00114914" w14:paraId="2B9081FA" w14:textId="77777777" w:rsidTr="00114914">
        <w:trPr>
          <w:trHeight w:val="604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35098EF" w14:textId="77777777" w:rsidR="000B5BA1" w:rsidRPr="00AB04A0" w:rsidRDefault="000B5BA1" w:rsidP="00F07195">
            <w:pPr>
              <w:pStyle w:val="a9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技术初检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D493" w14:textId="77777777" w:rsidR="000B5BA1" w:rsidRPr="00AB04A0" w:rsidRDefault="001B5192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检验</w:t>
            </w:r>
            <w:r w:rsidR="000B5BA1">
              <w:rPr>
                <w:rFonts w:hAnsi="宋体" w:hint="eastAsia"/>
              </w:rPr>
              <w:t>组长</w:t>
            </w:r>
          </w:p>
        </w:tc>
        <w:tc>
          <w:tcPr>
            <w:tcW w:w="23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FDBE" w14:textId="77777777" w:rsidR="000B5BA1" w:rsidRPr="00AB04A0" w:rsidRDefault="000B5BA1" w:rsidP="00F07195">
            <w:pPr>
              <w:pStyle w:val="a9"/>
              <w:spacing w:line="360" w:lineRule="auto"/>
              <w:ind w:right="630"/>
              <w:jc w:val="center"/>
              <w:rPr>
                <w:rFonts w:hAnsi="宋体"/>
              </w:rPr>
            </w:pPr>
          </w:p>
        </w:tc>
        <w:tc>
          <w:tcPr>
            <w:tcW w:w="131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42E8" w14:textId="77777777" w:rsidR="000B5BA1" w:rsidRPr="00AB04A0" w:rsidRDefault="000B5BA1" w:rsidP="00F07195">
            <w:pPr>
              <w:pStyle w:val="a9"/>
              <w:spacing w:line="360" w:lineRule="auto"/>
              <w:ind w:rightChars="-50" w:right="-105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检材件数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5B7C92CD" w14:textId="77777777" w:rsidR="004356A1" w:rsidRPr="004356A1" w:rsidRDefault="004356A1" w:rsidP="00114914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356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首次____件，拆增____件</w:t>
            </w:r>
          </w:p>
          <w:p w14:paraId="5518981D" w14:textId="77777777" w:rsidR="000B5BA1" w:rsidRPr="00AB04A0" w:rsidRDefault="004356A1" w:rsidP="00114914">
            <w:pPr>
              <w:pStyle w:val="a9"/>
              <w:ind w:right="316"/>
              <w:rPr>
                <w:rFonts w:hAnsi="宋体"/>
              </w:rPr>
            </w:pPr>
            <w:r w:rsidRPr="004356A1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补送____件，补拆增</w:t>
            </w:r>
            <w:bookmarkStart w:id="0" w:name="_GoBack"/>
            <w:bookmarkEnd w:id="0"/>
            <w:r w:rsidRPr="004356A1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____件</w:t>
            </w:r>
          </w:p>
        </w:tc>
      </w:tr>
      <w:tr w:rsidR="00114914" w14:paraId="79C3DC59" w14:textId="77777777" w:rsidTr="00114914">
        <w:trPr>
          <w:trHeight w:hRule="exact" w:val="567"/>
        </w:trPr>
        <w:tc>
          <w:tcPr>
            <w:tcW w:w="665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1D72DCF" w14:textId="77777777" w:rsidR="002952DE" w:rsidRPr="00AB04A0" w:rsidRDefault="002952DE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3DCF" w14:textId="77777777" w:rsidR="002952DE" w:rsidRPr="00AB04A0" w:rsidRDefault="001B5192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检验组</w:t>
            </w:r>
            <w:r w:rsidR="002952DE">
              <w:rPr>
                <w:rFonts w:hAnsi="宋体" w:hint="eastAsia"/>
              </w:rPr>
              <w:t>成员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FF59" w14:textId="77777777" w:rsidR="002952DE" w:rsidRPr="00AB04A0" w:rsidRDefault="002952DE" w:rsidP="00F07195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C84E" w14:textId="77777777" w:rsidR="002952DE" w:rsidRPr="000B5BA1" w:rsidRDefault="002952DE" w:rsidP="00F07195">
            <w:pPr>
              <w:widowControl/>
              <w:ind w:rightChars="-50" w:right="-105"/>
              <w:jc w:val="center"/>
              <w:rPr>
                <w:rFonts w:ascii="宋体" w:hAnsi="宋体" w:cs="Courier New"/>
                <w:szCs w:val="21"/>
              </w:rPr>
            </w:pPr>
            <w:r w:rsidRPr="000B5BA1">
              <w:rPr>
                <w:rFonts w:ascii="宋体" w:hAnsi="宋体" w:cs="Courier New" w:hint="eastAsia"/>
                <w:szCs w:val="21"/>
              </w:rPr>
              <w:t>初检意见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1436A" w14:textId="77777777" w:rsidR="002952DE" w:rsidRPr="004311A4" w:rsidRDefault="002952DE" w:rsidP="00BE098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E1E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□ </w:t>
            </w:r>
            <w:r w:rsidR="00BE09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检材审核未通过</w:t>
            </w:r>
          </w:p>
        </w:tc>
      </w:tr>
      <w:tr w:rsidR="00114914" w14:paraId="3599263D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9E92DEE" w14:textId="77777777" w:rsidR="002952DE" w:rsidRPr="00AB04A0" w:rsidRDefault="002952DE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EE16" w14:textId="77777777" w:rsidR="002952DE" w:rsidRDefault="00877EDC" w:rsidP="00F07195">
            <w:pPr>
              <w:pStyle w:val="a9"/>
              <w:spacing w:line="360" w:lineRule="auto"/>
              <w:ind w:rightChars="15" w:right="31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检验地点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87AE" w14:textId="77777777" w:rsidR="00877EDC" w:rsidRPr="00877EDC" w:rsidRDefault="00877EDC" w:rsidP="00877EDC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77E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77E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实验室</w:t>
            </w:r>
          </w:p>
          <w:p w14:paraId="085ECED8" w14:textId="77777777" w:rsidR="00877EDC" w:rsidRPr="00AB04A0" w:rsidRDefault="00877EDC" w:rsidP="00877EDC">
            <w:pPr>
              <w:widowControl/>
              <w:spacing w:line="276" w:lineRule="auto"/>
              <w:rPr>
                <w:rFonts w:hAnsi="宋体"/>
              </w:rPr>
            </w:pPr>
            <w:r w:rsidRPr="00877E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77E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客户现场</w:t>
            </w: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E386" w14:textId="77777777" w:rsidR="002952DE" w:rsidRPr="000B5BA1" w:rsidRDefault="002952DE" w:rsidP="00F07195">
            <w:pPr>
              <w:widowControl/>
              <w:ind w:rightChars="-50" w:right="-105"/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F26837" w14:textId="77777777" w:rsidR="002952DE" w:rsidRDefault="002952DE" w:rsidP="00F0719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E1E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09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检材审核通过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A94EC56" w14:textId="77777777" w:rsidR="00D53F0F" w:rsidRDefault="00114914" w:rsidP="00F0719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D53F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人员工时：    </w:t>
            </w:r>
          </w:p>
          <w:p w14:paraId="2E3B5784" w14:textId="77777777" w:rsidR="00D53F0F" w:rsidRPr="00AE1E67" w:rsidRDefault="00114914" w:rsidP="00F0719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D53F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耗材：</w:t>
            </w:r>
          </w:p>
        </w:tc>
      </w:tr>
      <w:tr w:rsidR="00114914" w14:paraId="010E16F3" w14:textId="77777777" w:rsidTr="00114914">
        <w:trPr>
          <w:trHeight w:hRule="exact" w:val="724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CD058" w14:textId="77777777" w:rsidR="000B5BA1" w:rsidRPr="00AB04A0" w:rsidRDefault="000B5BA1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B1A62C" w14:textId="77777777" w:rsidR="000B5BA1" w:rsidRDefault="000B5BA1" w:rsidP="00114914">
            <w:pPr>
              <w:widowControl/>
              <w:ind w:leftChars="-50" w:rightChars="-50" w:right="-105" w:hangingChars="50" w:hanging="105"/>
              <w:jc w:val="center"/>
              <w:rPr>
                <w:rFonts w:ascii="宋体" w:hAnsi="宋体" w:cs="Courier New" w:hint="eastAsia"/>
                <w:szCs w:val="21"/>
              </w:rPr>
            </w:pPr>
            <w:r w:rsidRPr="00F07195">
              <w:rPr>
                <w:rFonts w:ascii="宋体" w:hAnsi="宋体" w:cs="Courier New" w:hint="eastAsia"/>
                <w:szCs w:val="21"/>
              </w:rPr>
              <w:t>技术</w:t>
            </w:r>
            <w:r w:rsidR="001C40B7">
              <w:rPr>
                <w:rFonts w:ascii="宋体" w:hAnsi="宋体" w:cs="Courier New" w:hint="eastAsia"/>
                <w:szCs w:val="21"/>
              </w:rPr>
              <w:t>主管</w:t>
            </w:r>
          </w:p>
          <w:p w14:paraId="5840B688" w14:textId="77777777" w:rsidR="00114914" w:rsidRPr="00F07195" w:rsidRDefault="00114914" w:rsidP="00114914">
            <w:pPr>
              <w:widowControl/>
              <w:ind w:leftChars="-50" w:rightChars="-50" w:right="-105" w:hangingChars="50" w:hanging="105"/>
              <w:jc w:val="center"/>
              <w:rPr>
                <w:rFonts w:ascii="宋体" w:hAnsi="宋体" w:cs="Courier New" w:hint="eastAsia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／日期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A7635C" w14:textId="77777777" w:rsidR="000B5BA1" w:rsidRPr="00F07195" w:rsidRDefault="000B5BA1" w:rsidP="00F07195">
            <w:pPr>
              <w:widowControl/>
              <w:ind w:rightChars="-50" w:right="-105"/>
              <w:jc w:val="center"/>
              <w:rPr>
                <w:rFonts w:ascii="宋体" w:hAnsi="宋体" w:cs="Courier New"/>
                <w:szCs w:val="21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BA61A" w14:textId="77777777" w:rsidR="00114914" w:rsidRDefault="00114914" w:rsidP="00F66BA6">
            <w:pPr>
              <w:widowControl/>
              <w:ind w:leftChars="-52" w:rightChars="-50" w:right="-105" w:hangingChars="52" w:hanging="109"/>
              <w:jc w:val="center"/>
              <w:rPr>
                <w:rFonts w:ascii="宋体" w:hAnsi="宋体" w:cs="Courier New" w:hint="eastAsia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检验组长</w:t>
            </w:r>
          </w:p>
          <w:p w14:paraId="0B3FF995" w14:textId="77777777" w:rsidR="000B5BA1" w:rsidRPr="00F07195" w:rsidRDefault="00114914" w:rsidP="00F66BA6">
            <w:pPr>
              <w:widowControl/>
              <w:ind w:leftChars="-52" w:rightChars="-50" w:right="-105" w:hangingChars="52" w:hanging="109"/>
              <w:jc w:val="center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／</w:t>
            </w:r>
            <w:r w:rsidR="000B5BA1" w:rsidRPr="00F07195">
              <w:rPr>
                <w:rFonts w:ascii="宋体" w:hAnsi="宋体" w:cs="Courier New" w:hint="eastAsia"/>
                <w:szCs w:val="21"/>
              </w:rPr>
              <w:t>日期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67D35" w14:textId="77777777" w:rsidR="000B5BA1" w:rsidRPr="00AE1E67" w:rsidRDefault="000B5BA1" w:rsidP="00F0719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4914" w14:paraId="677A5FD0" w14:textId="77777777" w:rsidTr="00114914">
        <w:trPr>
          <w:trHeight w:val="20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320B4" w14:textId="77777777" w:rsidR="000B5BA1" w:rsidRDefault="000B5BA1" w:rsidP="00F07195">
            <w:pPr>
              <w:pStyle w:val="a9"/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合同评审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4440" w14:textId="77777777" w:rsidR="000B5BA1" w:rsidRPr="000B5BA1" w:rsidRDefault="000B5BA1" w:rsidP="00F07195">
            <w:pPr>
              <w:widowControl/>
              <w:ind w:rightChars="14" w:right="29"/>
              <w:jc w:val="center"/>
              <w:rPr>
                <w:rFonts w:ascii="宋体" w:hAnsi="宋体" w:cs="Courier New"/>
                <w:szCs w:val="21"/>
              </w:rPr>
            </w:pPr>
            <w:r w:rsidRPr="000B5BA1">
              <w:rPr>
                <w:rFonts w:ascii="宋体" w:hAnsi="宋体" w:cs="Courier New" w:hint="eastAsia"/>
                <w:szCs w:val="21"/>
              </w:rPr>
              <w:t>评审方式</w:t>
            </w:r>
          </w:p>
        </w:tc>
        <w:tc>
          <w:tcPr>
            <w:tcW w:w="23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2CB3" w14:textId="77777777" w:rsidR="000B5BA1" w:rsidRPr="000B5BA1" w:rsidRDefault="000B5BA1" w:rsidP="00170CA8">
            <w:pPr>
              <w:widowControl/>
              <w:jc w:val="left"/>
              <w:rPr>
                <w:rFonts w:ascii="宋体" w:hAnsi="宋体" w:cs="Courier New"/>
                <w:sz w:val="18"/>
                <w:szCs w:val="18"/>
              </w:rPr>
            </w:pPr>
            <w:r w:rsidRPr="000B5BA1">
              <w:rPr>
                <w:rFonts w:ascii="宋体" w:hAnsi="宋体" w:cs="Courier New" w:hint="eastAsia"/>
                <w:sz w:val="18"/>
                <w:szCs w:val="18"/>
              </w:rPr>
              <w:t>□ 合同</w:t>
            </w:r>
            <w:r w:rsidRPr="000B5BA1">
              <w:rPr>
                <w:rFonts w:ascii="宋体" w:hAnsi="宋体" w:cs="Courier New"/>
                <w:sz w:val="18"/>
                <w:szCs w:val="18"/>
              </w:rPr>
              <w:br/>
            </w:r>
            <w:r w:rsidRPr="000B5BA1">
              <w:rPr>
                <w:rFonts w:ascii="宋体" w:hAnsi="宋体" w:cs="Courier New" w:hint="eastAsia"/>
                <w:sz w:val="18"/>
                <w:szCs w:val="18"/>
              </w:rPr>
              <w:t>（</w:t>
            </w:r>
            <w:r w:rsidR="00170CA8">
              <w:rPr>
                <w:rFonts w:ascii="宋体" w:hAnsi="宋体" w:cs="Courier New" w:hint="eastAsia"/>
                <w:sz w:val="18"/>
                <w:szCs w:val="18"/>
              </w:rPr>
              <w:t>合同编</w:t>
            </w:r>
            <w:r w:rsidRPr="000B5BA1">
              <w:rPr>
                <w:rFonts w:ascii="宋体" w:hAnsi="宋体" w:cs="Courier New" w:hint="eastAsia"/>
                <w:sz w:val="18"/>
                <w:szCs w:val="18"/>
              </w:rPr>
              <w:t>号：</w:t>
            </w:r>
            <w:r w:rsidRPr="000B5BA1">
              <w:rPr>
                <w:rFonts w:ascii="宋体" w:hAnsi="宋体" w:cs="Courier New" w:hint="eastAsia"/>
                <w:sz w:val="18"/>
                <w:szCs w:val="18"/>
                <w:u w:val="single"/>
              </w:rPr>
              <w:t xml:space="preserve">           </w:t>
            </w:r>
            <w:r w:rsidRPr="000B5BA1">
              <w:rPr>
                <w:rFonts w:ascii="宋体" w:hAnsi="宋体" w:cs="Courier New" w:hint="eastAsia"/>
                <w:sz w:val="18"/>
                <w:szCs w:val="18"/>
              </w:rPr>
              <w:t>）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7803" w14:textId="77777777" w:rsidR="000B5BA1" w:rsidRPr="000B5BA1" w:rsidRDefault="000B5BA1" w:rsidP="00F07195">
            <w:pPr>
              <w:widowControl/>
              <w:ind w:rightChars="-50" w:right="-105"/>
              <w:jc w:val="center"/>
              <w:rPr>
                <w:rFonts w:ascii="宋体" w:hAnsi="宋体" w:cs="Courier New"/>
                <w:szCs w:val="21"/>
              </w:rPr>
            </w:pPr>
            <w:r w:rsidRPr="000B5BA1">
              <w:rPr>
                <w:rFonts w:ascii="宋体" w:hAnsi="宋体" w:cs="Courier New" w:hint="eastAsia"/>
                <w:szCs w:val="21"/>
              </w:rPr>
              <w:t>评审意见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F2A4" w14:textId="77777777" w:rsidR="00BE0980" w:rsidRDefault="000B5BA1" w:rsidP="00BE098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E1E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予以受理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="0011491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BE09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正式项目号：</w:t>
            </w:r>
            <w:r w:rsidR="00BE0980" w:rsidRPr="0011491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</w:t>
            </w:r>
          </w:p>
          <w:p w14:paraId="5A256401" w14:textId="77777777" w:rsidR="000B5BA1" w:rsidRPr="00AE1E67" w:rsidRDefault="000B5BA1" w:rsidP="00F071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E1E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82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不予受理</w:t>
            </w:r>
          </w:p>
        </w:tc>
      </w:tr>
      <w:tr w:rsidR="00114914" w14:paraId="5F881E06" w14:textId="77777777" w:rsidTr="00114914">
        <w:trPr>
          <w:trHeight w:val="524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AC84" w14:textId="77777777" w:rsidR="003B6F61" w:rsidRDefault="003B6F61" w:rsidP="003B6F61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2AC2" w14:textId="77777777" w:rsidR="003B6F61" w:rsidRPr="000B5BA1" w:rsidRDefault="003B6F61" w:rsidP="003B6F61">
            <w:pPr>
              <w:widowControl/>
              <w:ind w:rightChars="-51" w:right="-107"/>
              <w:jc w:val="center"/>
              <w:rPr>
                <w:rFonts w:ascii="宋体" w:hAnsi="宋体" w:cs="Courier New"/>
                <w:szCs w:val="21"/>
              </w:rPr>
            </w:pPr>
            <w:r w:rsidRPr="000B5BA1">
              <w:rPr>
                <w:rFonts w:ascii="宋体" w:hAnsi="宋体" w:cs="Courier New" w:hint="eastAsia"/>
                <w:szCs w:val="21"/>
              </w:rPr>
              <w:t>计划完成时间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100B" w14:textId="77777777" w:rsidR="003B6F61" w:rsidRPr="000B5BA1" w:rsidRDefault="003B6F61" w:rsidP="003B6F61">
            <w:pPr>
              <w:widowControl/>
              <w:jc w:val="left"/>
              <w:rPr>
                <w:rFonts w:ascii="宋体" w:hAnsi="宋体" w:cs="Courier New"/>
                <w:szCs w:val="21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5F58" w14:textId="77777777" w:rsidR="00114914" w:rsidRDefault="003B6F61" w:rsidP="00114914">
            <w:pPr>
              <w:widowControl/>
              <w:ind w:rightChars="18" w:right="38"/>
              <w:jc w:val="center"/>
              <w:rPr>
                <w:rFonts w:ascii="宋体" w:hAnsi="宋体" w:cs="Courier New" w:hint="eastAsia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负责人</w:t>
            </w:r>
          </w:p>
          <w:p w14:paraId="44B4A71C" w14:textId="77777777" w:rsidR="003B6F61" w:rsidRPr="000B5BA1" w:rsidRDefault="00114914" w:rsidP="00114914">
            <w:pPr>
              <w:widowControl/>
              <w:ind w:rightChars="18" w:right="38"/>
              <w:jc w:val="center"/>
              <w:rPr>
                <w:rFonts w:ascii="宋体" w:hAnsi="宋体" w:cs="Courier New" w:hint="eastAsia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／日期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A57A" w14:textId="77777777" w:rsidR="003B6F61" w:rsidRPr="00AE1E67" w:rsidRDefault="003B6F61" w:rsidP="006D10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4914" w14:paraId="5767387D" w14:textId="77777777" w:rsidTr="00114914">
        <w:trPr>
          <w:trHeight w:val="477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F4AAD1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检验分析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D736" w14:textId="77777777" w:rsidR="006D106F" w:rsidRPr="00864F1F" w:rsidRDefault="006D106F" w:rsidP="006D106F">
            <w:pPr>
              <w:widowControl/>
              <w:ind w:rightChars="18" w:right="38"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质量监督方式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10CE" w14:textId="77777777" w:rsidR="006D106F" w:rsidRPr="000B5BA1" w:rsidRDefault="006D106F" w:rsidP="006D106F">
            <w:pPr>
              <w:widowControl/>
              <w:jc w:val="left"/>
              <w:rPr>
                <w:rFonts w:ascii="宋体" w:hAnsi="宋体" w:cs="Courier New"/>
                <w:sz w:val="18"/>
                <w:szCs w:val="18"/>
              </w:rPr>
            </w:pPr>
            <w:r w:rsidRPr="00AE1E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指派专人监督</w:t>
            </w:r>
            <w:r w:rsidRPr="00D775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D775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6EAC" w14:textId="77777777" w:rsidR="006D106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检验方案</w:t>
            </w:r>
          </w:p>
          <w:p w14:paraId="2D31B366" w14:textId="77777777" w:rsidR="006D106F" w:rsidRPr="00864F1F" w:rsidRDefault="006D106F" w:rsidP="006D106F">
            <w:pPr>
              <w:widowControl/>
              <w:ind w:rightChars="18" w:right="38"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设计人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0DB8" w14:textId="77777777" w:rsidR="006D106F" w:rsidRPr="000B5BA1" w:rsidRDefault="006D106F" w:rsidP="006D106F">
            <w:pPr>
              <w:widowControl/>
              <w:jc w:val="left"/>
              <w:rPr>
                <w:rFonts w:ascii="宋体" w:hAnsi="宋体" w:cs="Courier New"/>
                <w:sz w:val="18"/>
                <w:szCs w:val="18"/>
              </w:rPr>
            </w:pPr>
          </w:p>
        </w:tc>
      </w:tr>
      <w:tr w:rsidR="00114914" w14:paraId="70C6A52F" w14:textId="77777777" w:rsidTr="00114914">
        <w:trPr>
          <w:trHeight w:val="422"/>
        </w:trPr>
        <w:tc>
          <w:tcPr>
            <w:tcW w:w="6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EFBC9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28D5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报告</w:t>
            </w:r>
            <w:r>
              <w:rPr>
                <w:rFonts w:ascii="宋体" w:hAnsi="宋体" w:cs="Courier New" w:hint="eastAsia"/>
                <w:szCs w:val="21"/>
              </w:rPr>
              <w:t>类型</w:t>
            </w:r>
          </w:p>
        </w:tc>
        <w:tc>
          <w:tcPr>
            <w:tcW w:w="6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52EA" w14:textId="77777777" w:rsidR="006D106F" w:rsidRPr="00AB04A0" w:rsidRDefault="006D106F" w:rsidP="00114914">
            <w:pPr>
              <w:pStyle w:val="a9"/>
              <w:spacing w:line="360" w:lineRule="auto"/>
              <w:ind w:right="171"/>
              <w:jc w:val="left"/>
              <w:rPr>
                <w:rFonts w:hAnsi="宋体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出具司法鉴定检验报告书 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出具司法鉴定意见书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□ 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不出具报告书</w:t>
            </w:r>
          </w:p>
        </w:tc>
      </w:tr>
      <w:tr w:rsidR="00114914" w14:paraId="0D97F887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BF589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4D2E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检验情况</w:t>
            </w:r>
          </w:p>
        </w:tc>
        <w:tc>
          <w:tcPr>
            <w:tcW w:w="6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B155" w14:textId="77777777" w:rsidR="006D106F" w:rsidRDefault="006D106F" w:rsidP="006D106F">
            <w:pPr>
              <w:pStyle w:val="a9"/>
              <w:spacing w:line="360" w:lineRule="auto"/>
              <w:ind w:right="-109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检毕</w:t>
            </w:r>
          </w:p>
          <w:p w14:paraId="09E7D8A2" w14:textId="77777777" w:rsidR="00114914" w:rsidRDefault="006D106F" w:rsidP="006D106F">
            <w:pPr>
              <w:pStyle w:val="a9"/>
              <w:spacing w:line="360" w:lineRule="auto"/>
              <w:ind w:right="458"/>
              <w:jc w:val="left"/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终止 《委托方事项变更申请单》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记录号：</w:t>
            </w:r>
            <w:r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  <w:r w:rsidRPr="00477870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E6E6EA8" w14:textId="77777777" w:rsidR="006D106F" w:rsidRPr="00114914" w:rsidRDefault="006D106F" w:rsidP="006D106F">
            <w:pPr>
              <w:pStyle w:val="a9"/>
              <w:spacing w:line="360" w:lineRule="auto"/>
              <w:ind w:right="458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其它：</w:t>
            </w:r>
            <w:r w:rsidRPr="0043558F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</w:t>
            </w:r>
            <w:r w:rsidRPr="00036EAC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</w:t>
            </w:r>
          </w:p>
        </w:tc>
      </w:tr>
      <w:tr w:rsidR="00114914" w14:paraId="5316AE5B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1030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BD4E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审核</w:t>
            </w:r>
            <w:r>
              <w:rPr>
                <w:rFonts w:ascii="宋体" w:hAnsi="宋体" w:cs="Courier New" w:hint="eastAsia"/>
                <w:szCs w:val="21"/>
              </w:rPr>
              <w:t>批准</w:t>
            </w:r>
          </w:p>
        </w:tc>
        <w:tc>
          <w:tcPr>
            <w:tcW w:w="6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3831" w14:textId="77777777" w:rsidR="006D106F" w:rsidRPr="00AB04A0" w:rsidRDefault="006D106F" w:rsidP="00114914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初审通过  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复审通过  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批准 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14914" w14:paraId="20C4349A" w14:textId="77777777" w:rsidTr="00114914">
        <w:trPr>
          <w:trHeight w:val="20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BAAF5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40F0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打印装订</w:t>
            </w:r>
          </w:p>
        </w:tc>
        <w:tc>
          <w:tcPr>
            <w:tcW w:w="6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F90C" w14:textId="77777777" w:rsidR="006D106F" w:rsidRPr="008D7B0A" w:rsidRDefault="006D106F" w:rsidP="006D106F">
            <w:pPr>
              <w:pStyle w:val="a9"/>
              <w:spacing w:line="360" w:lineRule="auto"/>
              <w:ind w:right="630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已完成            </w:t>
            </w: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不需要打印装订</w:t>
            </w:r>
          </w:p>
        </w:tc>
      </w:tr>
      <w:tr w:rsidR="00114914" w14:paraId="07D91A67" w14:textId="77777777" w:rsidTr="00114914">
        <w:trPr>
          <w:trHeight w:hRule="exact" w:val="567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B982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8798" w14:textId="77777777" w:rsidR="006D106F" w:rsidRPr="00864F1F" w:rsidRDefault="00114914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检验组长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A41E" w14:textId="77777777" w:rsidR="006D106F" w:rsidRDefault="006D106F" w:rsidP="006D106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      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DAD4" w14:textId="77777777" w:rsidR="006D106F" w:rsidRPr="00864F1F" w:rsidRDefault="00114914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完成</w:t>
            </w:r>
            <w:r w:rsidR="006D106F">
              <w:rPr>
                <w:rFonts w:ascii="宋体" w:hAnsi="宋体" w:cs="Courier New" w:hint="eastAsia"/>
                <w:szCs w:val="21"/>
              </w:rPr>
              <w:t>日期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DF3E" w14:textId="77777777" w:rsidR="006D106F" w:rsidRDefault="006D106F" w:rsidP="006D106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114914" w14:paraId="19018A43" w14:textId="77777777" w:rsidTr="00114914">
        <w:trPr>
          <w:trHeight w:val="73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6A2D5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客户服务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8ECE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客户领取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7557" w14:textId="77777777" w:rsidR="00114914" w:rsidRDefault="006D106F" w:rsidP="006D106F">
            <w:pPr>
              <w:widowControl/>
              <w:jc w:val="left"/>
              <w:rPr>
                <w:rFonts w:ascii="宋体" w:hAnsi="宋体" w:cs="Courier New" w:hint="eastAsia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报告书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4F1F">
              <w:rPr>
                <w:rFonts w:ascii="宋体" w:hAnsi="宋体" w:cs="Courier New" w:hint="eastAsia"/>
                <w:sz w:val="18"/>
                <w:szCs w:val="18"/>
              </w:rPr>
              <w:t>日期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：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</w:p>
          <w:p w14:paraId="3EE251DD" w14:textId="77777777" w:rsidR="006D106F" w:rsidRDefault="006D106F" w:rsidP="006D106F">
            <w:pPr>
              <w:widowControl/>
              <w:jc w:val="left"/>
              <w:rPr>
                <w:rFonts w:ascii="宋体" w:hAnsi="宋体" w:cs="Courier New"/>
                <w:sz w:val="18"/>
                <w:szCs w:val="18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检材</w:t>
            </w:r>
            <w:r w:rsidR="0011491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64F1F">
              <w:rPr>
                <w:rFonts w:ascii="宋体" w:hAnsi="宋体" w:cs="Courier New" w:hint="eastAsia"/>
                <w:sz w:val="18"/>
                <w:szCs w:val="18"/>
              </w:rPr>
              <w:t>日期</w:t>
            </w:r>
            <w:r>
              <w:rPr>
                <w:rFonts w:ascii="宋体" w:hAnsi="宋体" w:cs="Courier New" w:hint="eastAsia"/>
                <w:sz w:val="18"/>
                <w:szCs w:val="18"/>
              </w:rPr>
              <w:t>：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  <w:r w:rsidR="00114914" w:rsidRPr="00461A82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="00114914"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5B2A" w14:textId="77777777" w:rsidR="006D106F" w:rsidRPr="00AB04A0" w:rsidRDefault="006D106F" w:rsidP="00114914">
            <w:pPr>
              <w:pStyle w:val="a9"/>
              <w:spacing w:line="360" w:lineRule="auto"/>
              <w:ind w:leftChars="-51" w:rightChars="-51" w:right="-107" w:hangingChars="51" w:hanging="107"/>
              <w:jc w:val="center"/>
              <w:rPr>
                <w:rFonts w:hAnsi="宋体"/>
              </w:rPr>
            </w:pPr>
            <w:r w:rsidRPr="00864F1F">
              <w:rPr>
                <w:rFonts w:hAnsi="宋体" w:hint="eastAsia"/>
              </w:rPr>
              <w:t>电子销毁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4FF80" w14:textId="77777777" w:rsidR="006D106F" w:rsidRPr="00A97F83" w:rsidRDefault="006D106F" w:rsidP="00114914">
            <w:pPr>
              <w:pStyle w:val="a9"/>
              <w:ind w:rightChars="-51" w:right="-107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有 </w:t>
            </w:r>
            <w:r w:rsidRPr="00477870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计划日期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：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</w:t>
            </w:r>
          </w:p>
          <w:p w14:paraId="5F1A8F8A" w14:textId="77777777" w:rsidR="006D106F" w:rsidRPr="00AB04A0" w:rsidRDefault="006D106F" w:rsidP="00114914">
            <w:pPr>
              <w:pStyle w:val="a9"/>
              <w:ind w:rightChars="-51" w:right="-107"/>
              <w:jc w:val="left"/>
              <w:rPr>
                <w:rFonts w:hAnsi="宋体"/>
              </w:rPr>
            </w:pPr>
            <w:r w:rsidRPr="008D7B0A"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Ansi="宋体" w:cs="宋体" w:hint="eastAsia"/>
                <w:color w:val="000000"/>
                <w:kern w:val="0"/>
                <w:sz w:val="18"/>
                <w:szCs w:val="18"/>
              </w:rPr>
              <w:t xml:space="preserve"> 无</w:t>
            </w:r>
          </w:p>
        </w:tc>
      </w:tr>
      <w:tr w:rsidR="00114914" w14:paraId="3814CA46" w14:textId="77777777" w:rsidTr="00114914">
        <w:trPr>
          <w:trHeight w:val="316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D9BE" w14:textId="77777777" w:rsidR="006D106F" w:rsidRDefault="006D106F" w:rsidP="006D106F">
            <w:pPr>
              <w:pStyle w:val="a9"/>
              <w:spacing w:line="360" w:lineRule="auto"/>
              <w:jc w:val="left"/>
              <w:rPr>
                <w:rFonts w:hAnsi="宋体"/>
              </w:rPr>
            </w:pPr>
            <w:r w:rsidRPr="00864F1F">
              <w:rPr>
                <w:rFonts w:hAnsi="宋体" w:hint="eastAsia"/>
              </w:rPr>
              <w:t>归档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5114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归档人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13E8" w14:textId="77777777" w:rsidR="006D106F" w:rsidRPr="00864F1F" w:rsidRDefault="006D106F" w:rsidP="006D106F">
            <w:pPr>
              <w:widowControl/>
              <w:jc w:val="left"/>
              <w:rPr>
                <w:rFonts w:ascii="宋体" w:hAnsi="宋体" w:cs="Courier New"/>
                <w:szCs w:val="21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6222" w14:textId="77777777" w:rsidR="006D106F" w:rsidRPr="00864F1F" w:rsidRDefault="006D106F" w:rsidP="006D106F">
            <w:pPr>
              <w:widowControl/>
              <w:jc w:val="center"/>
              <w:rPr>
                <w:rFonts w:ascii="宋体" w:hAnsi="宋体" w:cs="Courier New"/>
                <w:szCs w:val="21"/>
              </w:rPr>
            </w:pPr>
            <w:r w:rsidRPr="00864F1F">
              <w:rPr>
                <w:rFonts w:ascii="宋体" w:hAnsi="宋体" w:cs="Courier New" w:hint="eastAsia"/>
                <w:szCs w:val="21"/>
              </w:rPr>
              <w:t>归档日期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6455" w14:textId="77777777" w:rsidR="006D106F" w:rsidRPr="00AB04A0" w:rsidRDefault="006D106F" w:rsidP="006D106F">
            <w:pPr>
              <w:pStyle w:val="a9"/>
              <w:spacing w:line="360" w:lineRule="auto"/>
              <w:ind w:right="630"/>
              <w:jc w:val="left"/>
              <w:rPr>
                <w:rFonts w:hAnsi="宋体"/>
              </w:rPr>
            </w:pPr>
          </w:p>
        </w:tc>
      </w:tr>
    </w:tbl>
    <w:p w14:paraId="10A0BE84" w14:textId="77777777" w:rsidR="00FF5CAB" w:rsidRPr="0067648D" w:rsidRDefault="00FF5CAB" w:rsidP="001B5192">
      <w:pPr>
        <w:ind w:right="1440"/>
        <w:jc w:val="left"/>
        <w:rPr>
          <w:sz w:val="18"/>
          <w:szCs w:val="18"/>
        </w:rPr>
      </w:pPr>
    </w:p>
    <w:sectPr w:rsidR="00FF5CAB" w:rsidRPr="0067648D" w:rsidSect="000830E1">
      <w:headerReference w:type="default" r:id="rId8"/>
      <w:footerReference w:type="default" r:id="rId9"/>
      <w:pgSz w:w="11906" w:h="16838"/>
      <w:pgMar w:top="1440" w:right="1843" w:bottom="1440" w:left="1559" w:header="510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4E9A3" w14:textId="77777777" w:rsidR="008D2D7B" w:rsidRDefault="008D2D7B" w:rsidP="00BF329E">
      <w:r>
        <w:separator/>
      </w:r>
    </w:p>
  </w:endnote>
  <w:endnote w:type="continuationSeparator" w:id="0">
    <w:p w14:paraId="7A9C01CD" w14:textId="77777777" w:rsidR="008D2D7B" w:rsidRDefault="008D2D7B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09EE" w14:textId="77777777" w:rsidR="00CE150F" w:rsidRDefault="00CE150F" w:rsidP="000830E1">
    <w:pPr>
      <w:pStyle w:val="a5"/>
      <w:tabs>
        <w:tab w:val="clear" w:pos="4153"/>
        <w:tab w:val="clear" w:pos="8306"/>
        <w:tab w:val="right" w:pos="2410"/>
      </w:tabs>
      <w:ind w:rightChars="-135" w:right="-283"/>
      <w:rPr>
        <w:rFonts w:ascii="Arial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406766" wp14:editId="76CB7743">
              <wp:simplePos x="0" y="0"/>
              <wp:positionH relativeFrom="margin">
                <wp:posOffset>-186055</wp:posOffset>
              </wp:positionH>
              <wp:positionV relativeFrom="margin">
                <wp:posOffset>8964295</wp:posOffset>
              </wp:positionV>
              <wp:extent cx="575945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B977BF0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4.65pt,705.85pt" to="438.85pt,7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" strokeweight="3.75pt">
              <v:stroke linestyle="thinThick"/>
              <w10:wrap type="square" anchorx="margin" anchory="margin"/>
            </v:line>
          </w:pict>
        </mc:Fallback>
      </mc:AlternateContent>
    </w:r>
  </w:p>
  <w:p w14:paraId="5EC0C45A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 w:rsidRPr="00153ED2">
      <w:rPr>
        <w:rFonts w:ascii="Arial" w:cs="Arial"/>
        <w:bCs/>
      </w:rPr>
      <w:t>上海</w:t>
    </w:r>
    <w:r w:rsidR="00A06B0E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</w:t>
    </w:r>
    <w:r w:rsidR="00FF5CAB" w:rsidRPr="00153ED2">
      <w:rPr>
        <w:rFonts w:ascii="Arial" w:hAnsi="宋体" w:cs="Arial"/>
        <w:bCs/>
      </w:rPr>
      <w:t>第</w:t>
    </w:r>
    <w:r w:rsidR="00FD1CB3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D1CB3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2439A92F" w14:textId="77777777" w:rsidR="00AB04A0" w:rsidRPr="00186752" w:rsidRDefault="00AB04A0" w:rsidP="00CE150F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="Arial" w:hAnsi="Arial" w:cs="Arial"/>
        <w:sz w:val="15"/>
        <w:szCs w:val="15"/>
      </w:rPr>
    </w:pPr>
    <w:r w:rsidRPr="00186752">
      <w:rPr>
        <w:rFonts w:asciiTheme="minorEastAsia" w:hAnsiTheme="minorEastAsia" w:hint="eastAsia"/>
        <w:i/>
        <w:sz w:val="15"/>
        <w:szCs w:val="15"/>
      </w:rPr>
      <w:t>注意：1、记录号规则：“</w:t>
    </w:r>
    <w:r w:rsidR="00982340" w:rsidRPr="00186752">
      <w:rPr>
        <w:rFonts w:asciiTheme="minorEastAsia" w:hAnsiTheme="minorEastAsia" w:hint="eastAsia"/>
        <w:i/>
        <w:sz w:val="15"/>
        <w:szCs w:val="15"/>
      </w:rPr>
      <w:t>YW04</w:t>
    </w:r>
    <w:r w:rsidR="00982340">
      <w:rPr>
        <w:rFonts w:asciiTheme="minorEastAsia" w:hAnsiTheme="minorEastAsia" w:hint="eastAsia"/>
        <w:i/>
        <w:sz w:val="15"/>
        <w:szCs w:val="15"/>
      </w:rPr>
      <w:t>-</w:t>
    </w:r>
    <w:r w:rsidRPr="00186752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982340" w:rsidRPr="00186752">
      <w:rPr>
        <w:rFonts w:asciiTheme="minorEastAsia" w:hAnsiTheme="minorEastAsia" w:hint="eastAsia"/>
        <w:i/>
        <w:sz w:val="15"/>
        <w:szCs w:val="15"/>
      </w:rPr>
      <w:t>YW04-</w:t>
    </w:r>
    <w:r w:rsidRPr="00186752">
      <w:rPr>
        <w:rFonts w:asciiTheme="minorEastAsia" w:hAnsiTheme="minorEastAsia" w:hint="eastAsia"/>
        <w:i/>
        <w:sz w:val="15"/>
        <w:szCs w:val="15"/>
      </w:rPr>
      <w:t>YF2013001</w:t>
    </w:r>
    <w:r w:rsidR="00982340">
      <w:rPr>
        <w:rFonts w:asciiTheme="minorEastAsia" w:hAnsiTheme="minorEastAsia" w:hint="eastAsia"/>
        <w:i/>
        <w:sz w:val="15"/>
        <w:szCs w:val="15"/>
      </w:rPr>
      <w:t>-</w:t>
    </w:r>
    <w:r w:rsidRPr="00186752">
      <w:rPr>
        <w:rFonts w:asciiTheme="minorEastAsia" w:hAnsiTheme="minorEastAsia" w:hint="eastAsia"/>
        <w:i/>
        <w:sz w:val="15"/>
        <w:szCs w:val="15"/>
      </w:rPr>
      <w:t>01”。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994B1" w14:textId="77777777" w:rsidR="008D2D7B" w:rsidRDefault="008D2D7B" w:rsidP="00BF329E">
      <w:r>
        <w:separator/>
      </w:r>
    </w:p>
  </w:footnote>
  <w:footnote w:type="continuationSeparator" w:id="0">
    <w:p w14:paraId="10CBB026" w14:textId="77777777" w:rsidR="008D2D7B" w:rsidRDefault="008D2D7B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93934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5F1B35" wp14:editId="5EA39D8A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6AF44439" w14:textId="77777777" w:rsidR="00BF329E" w:rsidRPr="00FF5CAB" w:rsidRDefault="00AB04A0" w:rsidP="00AB04A0">
    <w:pPr>
      <w:ind w:rightChars="-135" w:right="-283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     </w:t>
    </w:r>
    <w:r w:rsidR="00FF5CAB"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项目流转记录</w:t>
    </w:r>
    <w:r>
      <w:rPr>
        <w:rFonts w:hint="eastAsia"/>
        <w:b/>
        <w:sz w:val="36"/>
        <w:szCs w:val="36"/>
      </w:rPr>
      <w:t xml:space="preserve">     </w:t>
    </w:r>
    <w:r w:rsidR="00114914"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AC3A51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>
      <w:rPr>
        <w:rFonts w:asciiTheme="minorEastAsia" w:eastAsiaTheme="minorEastAsia" w:hAnsiTheme="minorEastAsia" w:hint="eastAsia"/>
        <w:sz w:val="18"/>
        <w:szCs w:val="18"/>
      </w:rPr>
      <w:t>04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37EA31B9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F9671" wp14:editId="2D9B48B1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944D617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7BF3"/>
    <w:multiLevelType w:val="hybridMultilevel"/>
    <w:tmpl w:val="8BDAC4AC"/>
    <w:lvl w:ilvl="0" w:tplc="E598B104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27B12"/>
    <w:rsid w:val="00036EAC"/>
    <w:rsid w:val="000830E1"/>
    <w:rsid w:val="000B5BA1"/>
    <w:rsid w:val="000C679F"/>
    <w:rsid w:val="000C73B2"/>
    <w:rsid w:val="000D11B1"/>
    <w:rsid w:val="000D4F15"/>
    <w:rsid w:val="00114914"/>
    <w:rsid w:val="00162426"/>
    <w:rsid w:val="00163DA1"/>
    <w:rsid w:val="00170CA8"/>
    <w:rsid w:val="00175C6A"/>
    <w:rsid w:val="00186752"/>
    <w:rsid w:val="001B5192"/>
    <w:rsid w:val="001C40B7"/>
    <w:rsid w:val="00276952"/>
    <w:rsid w:val="002952DE"/>
    <w:rsid w:val="002E1FB1"/>
    <w:rsid w:val="00314E7D"/>
    <w:rsid w:val="003262FB"/>
    <w:rsid w:val="00355485"/>
    <w:rsid w:val="003B6F61"/>
    <w:rsid w:val="003E0863"/>
    <w:rsid w:val="004238A2"/>
    <w:rsid w:val="00434CE6"/>
    <w:rsid w:val="004356A1"/>
    <w:rsid w:val="00446012"/>
    <w:rsid w:val="00454913"/>
    <w:rsid w:val="00461A82"/>
    <w:rsid w:val="00465A5E"/>
    <w:rsid w:val="00477870"/>
    <w:rsid w:val="00491B55"/>
    <w:rsid w:val="00545A66"/>
    <w:rsid w:val="005615A0"/>
    <w:rsid w:val="005750DE"/>
    <w:rsid w:val="0058461A"/>
    <w:rsid w:val="005C476A"/>
    <w:rsid w:val="00653B9A"/>
    <w:rsid w:val="006574D2"/>
    <w:rsid w:val="0067648D"/>
    <w:rsid w:val="006D106F"/>
    <w:rsid w:val="006D3EF9"/>
    <w:rsid w:val="00741A0B"/>
    <w:rsid w:val="007E3460"/>
    <w:rsid w:val="0080283F"/>
    <w:rsid w:val="00853119"/>
    <w:rsid w:val="00864F1F"/>
    <w:rsid w:val="00877EDC"/>
    <w:rsid w:val="00877F98"/>
    <w:rsid w:val="00895D1C"/>
    <w:rsid w:val="008972F7"/>
    <w:rsid w:val="008D283F"/>
    <w:rsid w:val="008D2D7B"/>
    <w:rsid w:val="00943DA2"/>
    <w:rsid w:val="009461BA"/>
    <w:rsid w:val="00951614"/>
    <w:rsid w:val="00982340"/>
    <w:rsid w:val="00A026E3"/>
    <w:rsid w:val="00A06B0E"/>
    <w:rsid w:val="00A724CD"/>
    <w:rsid w:val="00A93557"/>
    <w:rsid w:val="00A97F83"/>
    <w:rsid w:val="00AB04A0"/>
    <w:rsid w:val="00AB55B9"/>
    <w:rsid w:val="00AC3A51"/>
    <w:rsid w:val="00AE211F"/>
    <w:rsid w:val="00B2417C"/>
    <w:rsid w:val="00B57239"/>
    <w:rsid w:val="00B62969"/>
    <w:rsid w:val="00B81A30"/>
    <w:rsid w:val="00BA425C"/>
    <w:rsid w:val="00BE0980"/>
    <w:rsid w:val="00BF329E"/>
    <w:rsid w:val="00C64203"/>
    <w:rsid w:val="00C70858"/>
    <w:rsid w:val="00CC5740"/>
    <w:rsid w:val="00CE150F"/>
    <w:rsid w:val="00CF34C3"/>
    <w:rsid w:val="00D06DDC"/>
    <w:rsid w:val="00D14351"/>
    <w:rsid w:val="00D53F0F"/>
    <w:rsid w:val="00DB4962"/>
    <w:rsid w:val="00DD197A"/>
    <w:rsid w:val="00F07195"/>
    <w:rsid w:val="00F264CC"/>
    <w:rsid w:val="00F61696"/>
    <w:rsid w:val="00F66BA6"/>
    <w:rsid w:val="00F92F03"/>
    <w:rsid w:val="00F95845"/>
    <w:rsid w:val="00FA0EFC"/>
    <w:rsid w:val="00FA320F"/>
    <w:rsid w:val="00FD1CB3"/>
    <w:rsid w:val="00FD24FF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31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943D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94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45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13</cp:revision>
  <cp:lastPrinted>2014-04-02T08:30:00Z</cp:lastPrinted>
  <dcterms:created xsi:type="dcterms:W3CDTF">2013-11-27T04:21:00Z</dcterms:created>
  <dcterms:modified xsi:type="dcterms:W3CDTF">2014-04-18T03:05:00Z</dcterms:modified>
</cp:coreProperties>
</file>