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011"/>
        <w:tblW w:w="510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7"/>
        <w:gridCol w:w="2921"/>
        <w:gridCol w:w="1471"/>
        <w:gridCol w:w="2977"/>
      </w:tblGrid>
      <w:tr w:rsidR="00175C6A" w14:paraId="04515DD8" w14:textId="77777777" w:rsidTr="008D11EC">
        <w:trPr>
          <w:trHeight w:val="2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10CB3B" w14:textId="030C74D5" w:rsidR="007E3460" w:rsidRDefault="004B5027" w:rsidP="004B5027">
            <w:pPr>
              <w:pStyle w:val="a9"/>
              <w:wordWrap w:val="0"/>
              <w:spacing w:line="360" w:lineRule="auto"/>
              <w:ind w:right="-109"/>
              <w:jc w:val="right"/>
              <w:rPr>
                <w:rFonts w:ascii="黑体" w:eastAsia="黑体" w:hAnsi="宋体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7E3460" w:rsidRPr="0058461A">
              <w:rPr>
                <w:rFonts w:hint="eastAsia"/>
                <w:sz w:val="18"/>
                <w:szCs w:val="18"/>
              </w:rPr>
              <w:t>记录号：</w:t>
            </w:r>
            <w:r>
              <w:rPr>
                <w:rFonts w:hint="eastAsia"/>
                <w:sz w:val="18"/>
                <w:szCs w:val="18"/>
              </w:rPr>
              <w:t>YW05</w:t>
            </w:r>
            <w:r w:rsidR="007E3460">
              <w:rPr>
                <w:rFonts w:hint="eastAsia"/>
                <w:sz w:val="18"/>
                <w:szCs w:val="18"/>
              </w:rPr>
              <w:t xml:space="preserve">- </w:t>
            </w:r>
            <w:r w:rsidR="00362D6F">
              <w:rPr>
                <w:rFonts w:hint="eastAsia"/>
                <w:sz w:val="18"/>
                <w:szCs w:val="18"/>
              </w:rPr>
              <w:t xml:space="preserve">   </w:t>
            </w:r>
            <w:r w:rsidR="003745E1">
              <w:rPr>
                <w:rFonts w:hint="eastAsia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362D6F">
              <w:rPr>
                <w:rFonts w:hint="eastAsia"/>
                <w:sz w:val="18"/>
                <w:szCs w:val="18"/>
              </w:rPr>
              <w:t xml:space="preserve">        </w:t>
            </w:r>
          </w:p>
        </w:tc>
      </w:tr>
      <w:tr w:rsidR="007E3460" w14:paraId="0439A0BC" w14:textId="77777777" w:rsidTr="008D11EC">
        <w:trPr>
          <w:trHeight w:val="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89DEEA" w14:textId="77777777" w:rsidR="007E3460" w:rsidRPr="008D11EC" w:rsidRDefault="006758F6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案件信息</w:t>
            </w:r>
          </w:p>
        </w:tc>
      </w:tr>
      <w:tr w:rsidR="00E95C91" w14:paraId="0E33D211" w14:textId="77777777" w:rsidTr="00CD6CAF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0B17" w14:textId="77777777" w:rsidR="00E95C91" w:rsidRPr="008D11EC" w:rsidRDefault="00E95C91" w:rsidP="00E95C91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E2D13" w14:textId="77777777" w:rsidR="00E95C91" w:rsidRPr="008D11EC" w:rsidRDefault="00E95C91" w:rsidP="00E95C91">
            <w:pPr>
              <w:pStyle w:val="a9"/>
              <w:spacing w:line="360" w:lineRule="auto"/>
              <w:ind w:right="63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402D4" w14:textId="77777777" w:rsidR="00E95C91" w:rsidRPr="008D11EC" w:rsidRDefault="00E95C91" w:rsidP="00E95C91">
            <w:pPr>
              <w:pStyle w:val="a9"/>
              <w:tabs>
                <w:tab w:val="left" w:pos="939"/>
              </w:tabs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项目编号</w:t>
            </w:r>
          </w:p>
        </w:tc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3916" w14:textId="77777777" w:rsidR="00E95C91" w:rsidRPr="008D11EC" w:rsidRDefault="00E95C91" w:rsidP="00E95C91">
            <w:pPr>
              <w:pStyle w:val="a9"/>
              <w:spacing w:line="360" w:lineRule="auto"/>
              <w:ind w:right="630" w:firstLineChars="100" w:firstLine="21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E95C91" w14:paraId="77D54209" w14:textId="77777777" w:rsidTr="00CD6CAF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9E2E" w14:textId="77777777" w:rsidR="00E95C91" w:rsidRPr="008D11EC" w:rsidRDefault="00E95C91" w:rsidP="00E95C91">
            <w:pPr>
              <w:pStyle w:val="a9"/>
              <w:spacing w:line="360" w:lineRule="auto"/>
              <w:ind w:right="3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初检</w:t>
            </w:r>
            <w:r w:rsidRPr="008D11EC">
              <w:rPr>
                <w:rFonts w:asciiTheme="minorEastAsia" w:eastAsiaTheme="minorEastAsia" w:hAnsiTheme="minorEastAsia" w:hint="eastAsia"/>
              </w:rPr>
              <w:t>地址</w:t>
            </w:r>
          </w:p>
        </w:tc>
        <w:tc>
          <w:tcPr>
            <w:tcW w:w="41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739E7" w14:textId="77777777" w:rsidR="00E95C91" w:rsidRPr="008D11EC" w:rsidRDefault="006D003E" w:rsidP="00E95C91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□鉴定所内     □其他：   </w:t>
            </w:r>
          </w:p>
        </w:tc>
      </w:tr>
      <w:tr w:rsidR="007E3460" w14:paraId="531B644B" w14:textId="77777777" w:rsidTr="008D11EC">
        <w:trPr>
          <w:trHeight w:val="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533B6B" w14:textId="77777777" w:rsidR="007E3460" w:rsidRPr="008D11EC" w:rsidRDefault="006758F6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委托方信息</w:t>
            </w:r>
          </w:p>
        </w:tc>
      </w:tr>
      <w:tr w:rsidR="00E95C91" w14:paraId="607BB670" w14:textId="77777777" w:rsidTr="00CD6CAF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64B7" w14:textId="77777777" w:rsidR="00E95C91" w:rsidRPr="008D11EC" w:rsidRDefault="00E95C91" w:rsidP="00E95C91">
            <w:pPr>
              <w:pStyle w:val="a9"/>
              <w:spacing w:line="360" w:lineRule="auto"/>
              <w:ind w:right="-21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委托方名称</w:t>
            </w:r>
          </w:p>
        </w:tc>
        <w:tc>
          <w:tcPr>
            <w:tcW w:w="41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A7A9" w14:textId="77777777" w:rsidR="00E95C91" w:rsidRPr="008D11EC" w:rsidRDefault="00E95C91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E95C91" w14:paraId="338A0953" w14:textId="77777777" w:rsidTr="00CD6CAF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E1CC" w14:textId="77777777" w:rsidR="00E95C91" w:rsidRPr="008D11EC" w:rsidRDefault="00E95C91" w:rsidP="00E95C91">
            <w:pPr>
              <w:pStyle w:val="a9"/>
              <w:spacing w:line="360" w:lineRule="auto"/>
              <w:ind w:right="-21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委托方地址</w:t>
            </w:r>
          </w:p>
        </w:tc>
        <w:tc>
          <w:tcPr>
            <w:tcW w:w="41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D134B" w14:textId="77777777" w:rsidR="00E95C91" w:rsidRPr="008D11EC" w:rsidRDefault="00E95C91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E95C91" w14:paraId="1F938B57" w14:textId="77777777" w:rsidTr="00CD6CAF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49044" w14:textId="77777777" w:rsidR="00E95C91" w:rsidRPr="008D11EC" w:rsidRDefault="006D003E" w:rsidP="006D003E">
            <w:pPr>
              <w:pStyle w:val="a9"/>
              <w:spacing w:line="360" w:lineRule="auto"/>
              <w:ind w:right="-6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现场</w:t>
            </w:r>
            <w:r w:rsidR="00E95C91" w:rsidRPr="008D11EC">
              <w:rPr>
                <w:rFonts w:asciiTheme="minorEastAsia" w:eastAsiaTheme="minorEastAsia" w:hAnsiTheme="minorEastAsia" w:hint="eastAsia"/>
              </w:rPr>
              <w:t>负责人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55BF" w14:textId="77777777" w:rsidR="00E95C91" w:rsidRPr="008D11EC" w:rsidRDefault="00E95C91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96073" w14:textId="77777777" w:rsidR="00E95C91" w:rsidRPr="008D11EC" w:rsidRDefault="00E95C91" w:rsidP="006D003E">
            <w:pPr>
              <w:pStyle w:val="a9"/>
              <w:tabs>
                <w:tab w:val="left" w:pos="1921"/>
              </w:tabs>
              <w:spacing w:line="360" w:lineRule="auto"/>
              <w:ind w:leftChars="-25" w:right="-10" w:hangingChars="25" w:hanging="53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职务</w:t>
            </w:r>
          </w:p>
        </w:tc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5CA01" w14:textId="77777777" w:rsidR="00E95C91" w:rsidRPr="008D11EC" w:rsidRDefault="00E95C91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E95C91" w14:paraId="681E5E8F" w14:textId="77777777" w:rsidTr="00CD6CAF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54F8F" w14:textId="77777777" w:rsidR="00E95C91" w:rsidRPr="008D11EC" w:rsidRDefault="00E95C91" w:rsidP="00E95C91">
            <w:pPr>
              <w:pStyle w:val="a9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联系电话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21AD" w14:textId="77777777" w:rsidR="00E95C91" w:rsidRPr="008D11EC" w:rsidRDefault="00E95C91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C616" w14:textId="77777777" w:rsidR="00E95C91" w:rsidRPr="008D11EC" w:rsidRDefault="00E95C91" w:rsidP="006D003E">
            <w:pPr>
              <w:pStyle w:val="a9"/>
              <w:tabs>
                <w:tab w:val="left" w:pos="1921"/>
              </w:tabs>
              <w:spacing w:line="360" w:lineRule="auto"/>
              <w:ind w:leftChars="-25" w:right="-10" w:hangingChars="25" w:hanging="53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邮箱地址</w:t>
            </w:r>
          </w:p>
        </w:tc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E0479" w14:textId="77777777" w:rsidR="00E95C91" w:rsidRPr="008D11EC" w:rsidRDefault="00E95C91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58F6" w14:paraId="6034CD31" w14:textId="77777777" w:rsidTr="008D11EC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E9486" w14:textId="77777777" w:rsidR="006758F6" w:rsidRPr="008D11EC" w:rsidRDefault="006758F6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鉴定机构信息</w:t>
            </w:r>
          </w:p>
        </w:tc>
      </w:tr>
      <w:tr w:rsidR="006758F6" w14:paraId="6B2A093E" w14:textId="77777777" w:rsidTr="008D11EC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0BC05" w14:textId="77777777" w:rsidR="006758F6" w:rsidRPr="008D11EC" w:rsidRDefault="006758F6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鉴定机构名称：上海浦东软件园</w:t>
            </w:r>
            <w:r w:rsidR="008D11EC">
              <w:rPr>
                <w:rFonts w:asciiTheme="minorEastAsia" w:eastAsiaTheme="minorEastAsia" w:hAnsiTheme="minorEastAsia" w:hint="eastAsia"/>
              </w:rPr>
              <w:t>信息技术股份有限公司计算机司法鉴定所</w:t>
            </w:r>
          </w:p>
        </w:tc>
      </w:tr>
      <w:tr w:rsidR="006758F6" w14:paraId="25455FEC" w14:textId="77777777" w:rsidTr="008D11EC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19246" w14:textId="11A8E072" w:rsidR="006758F6" w:rsidRPr="008D11EC" w:rsidRDefault="006758F6" w:rsidP="00FF1A9B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鉴定机构地址：上海市浦东新区</w:t>
            </w:r>
            <w:r w:rsidR="00FF1A9B">
              <w:rPr>
                <w:rFonts w:asciiTheme="minorEastAsia" w:eastAsiaTheme="minorEastAsia" w:hAnsiTheme="minorEastAsia" w:hint="eastAsia"/>
              </w:rPr>
              <w:t>祖冲之路1505号3幢4C</w:t>
            </w:r>
          </w:p>
        </w:tc>
      </w:tr>
      <w:tr w:rsidR="006758F6" w14:paraId="7CA56B04" w14:textId="77777777" w:rsidTr="008D11EC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A810" w14:textId="77777777" w:rsidR="006758F6" w:rsidRPr="008D11EC" w:rsidRDefault="006758F6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鉴定机构联系电话：</w:t>
            </w:r>
            <w:r w:rsidRPr="008D11EC">
              <w:rPr>
                <w:rFonts w:asciiTheme="minorEastAsia" w:eastAsiaTheme="minorEastAsia" w:hAnsiTheme="minorEastAsia"/>
              </w:rPr>
              <w:t>021-50802510</w:t>
            </w:r>
          </w:p>
        </w:tc>
      </w:tr>
      <w:tr w:rsidR="006D003E" w14:paraId="323EDBEA" w14:textId="77777777" w:rsidTr="00CD6CAF">
        <w:trPr>
          <w:trHeight w:val="442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665F" w14:textId="77777777" w:rsidR="006D003E" w:rsidRPr="008D11EC" w:rsidRDefault="006D003E" w:rsidP="006D003E">
            <w:pPr>
              <w:pStyle w:val="a9"/>
              <w:spacing w:line="360" w:lineRule="auto"/>
              <w:ind w:right="2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现场</w:t>
            </w:r>
            <w:r w:rsidRPr="008D11EC">
              <w:rPr>
                <w:rFonts w:asciiTheme="minorEastAsia" w:eastAsiaTheme="minorEastAsia" w:hAnsiTheme="minorEastAsia" w:hint="eastAsia"/>
              </w:rPr>
              <w:t>负责人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3655" w14:textId="77777777" w:rsidR="006D003E" w:rsidRPr="008D11EC" w:rsidRDefault="006D003E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4367" w14:textId="77777777" w:rsidR="006D003E" w:rsidRPr="008D11EC" w:rsidRDefault="006D003E" w:rsidP="006D003E">
            <w:pPr>
              <w:pStyle w:val="a9"/>
              <w:spacing w:line="360" w:lineRule="auto"/>
              <w:ind w:leftChars="-25" w:right="-65" w:hangingChars="25" w:hanging="53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联系电话</w:t>
            </w:r>
          </w:p>
        </w:tc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AF2A" w14:textId="77777777" w:rsidR="006D003E" w:rsidRPr="008D11EC" w:rsidRDefault="006D003E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D003E" w14:paraId="509986E7" w14:textId="77777777" w:rsidTr="00CD6CAF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6B03" w14:textId="77777777" w:rsidR="006D003E" w:rsidRPr="008D11EC" w:rsidRDefault="006D003E" w:rsidP="006D003E">
            <w:pPr>
              <w:pStyle w:val="a9"/>
              <w:spacing w:line="360" w:lineRule="auto"/>
              <w:ind w:right="34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在场</w:t>
            </w:r>
            <w:r w:rsidRPr="008D11EC">
              <w:rPr>
                <w:rFonts w:asciiTheme="minorEastAsia" w:eastAsiaTheme="minorEastAsia" w:hAnsiTheme="minorEastAsia" w:hint="eastAsia"/>
              </w:rPr>
              <w:t>鉴定人</w:t>
            </w:r>
          </w:p>
        </w:tc>
        <w:tc>
          <w:tcPr>
            <w:tcW w:w="41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251C" w14:textId="77777777" w:rsidR="006D003E" w:rsidRPr="008D11EC" w:rsidRDefault="006D003E" w:rsidP="006D003E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D003E" w14:paraId="33A95F6D" w14:textId="77777777" w:rsidTr="00CD6CAF">
        <w:trPr>
          <w:trHeight w:val="397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1CB1" w14:textId="77777777" w:rsidR="006D003E" w:rsidRPr="008D11EC" w:rsidRDefault="006D003E" w:rsidP="006D003E">
            <w:pPr>
              <w:pStyle w:val="a9"/>
              <w:spacing w:line="360" w:lineRule="auto"/>
              <w:ind w:leftChars="-67" w:right="-108" w:hangingChars="67" w:hanging="141"/>
              <w:jc w:val="center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现场调查人员</w:t>
            </w:r>
          </w:p>
        </w:tc>
        <w:tc>
          <w:tcPr>
            <w:tcW w:w="41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84CD" w14:textId="77777777" w:rsidR="006D003E" w:rsidRPr="008D11EC" w:rsidRDefault="006D003E" w:rsidP="006D003E">
            <w:pPr>
              <w:pStyle w:val="a9"/>
              <w:spacing w:line="360" w:lineRule="auto"/>
              <w:ind w:right="-108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758F6" w14:paraId="4307646F" w14:textId="77777777" w:rsidTr="008D11EC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BE9FDC" w14:textId="77777777" w:rsidR="006758F6" w:rsidRPr="008D11EC" w:rsidRDefault="006758F6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  <w:r w:rsidRPr="008D11EC">
              <w:rPr>
                <w:rFonts w:asciiTheme="minorEastAsia" w:eastAsiaTheme="minorEastAsia" w:hAnsiTheme="minorEastAsia" w:hint="eastAsia"/>
              </w:rPr>
              <w:t>案件备注内容</w:t>
            </w:r>
          </w:p>
        </w:tc>
      </w:tr>
      <w:tr w:rsidR="006758F6" w14:paraId="7275F2AA" w14:textId="77777777" w:rsidTr="006D003E">
        <w:trPr>
          <w:trHeight w:val="140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C1EE" w14:textId="77777777" w:rsidR="006758F6" w:rsidRPr="008D11EC" w:rsidRDefault="006758F6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  <w:p w14:paraId="04B08581" w14:textId="77777777" w:rsidR="006758F6" w:rsidRPr="008D11EC" w:rsidRDefault="006758F6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  <w:p w14:paraId="02FE68A1" w14:textId="77777777" w:rsidR="006758F6" w:rsidRPr="008D11EC" w:rsidRDefault="006758F6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  <w:p w14:paraId="750095E4" w14:textId="77777777" w:rsidR="00E95C91" w:rsidRPr="008D11EC" w:rsidRDefault="00E95C91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  <w:p w14:paraId="32834EE2" w14:textId="77777777" w:rsidR="006758F6" w:rsidRPr="008D11EC" w:rsidRDefault="006758F6" w:rsidP="008D11EC">
            <w:pPr>
              <w:pStyle w:val="a9"/>
              <w:spacing w:line="360" w:lineRule="auto"/>
              <w:ind w:right="63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D003E" w14:paraId="2C80DC0C" w14:textId="77777777" w:rsidTr="006D003E">
        <w:trPr>
          <w:trHeight w:val="531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574C" w14:textId="77777777" w:rsidR="006D003E" w:rsidRPr="006D003E" w:rsidRDefault="006D003E" w:rsidP="002814DB">
            <w:pPr>
              <w:pStyle w:val="a9"/>
              <w:ind w:right="-109"/>
              <w:rPr>
                <w:rFonts w:asciiTheme="minorEastAsia" w:eastAsiaTheme="minorEastAsia" w:hAnsiTheme="minorEastAsia"/>
                <w:i/>
                <w:sz w:val="18"/>
                <w:szCs w:val="18"/>
              </w:rPr>
            </w:pPr>
            <w:r w:rsidRPr="006D003E">
              <w:rPr>
                <w:rFonts w:asciiTheme="minorEastAsia" w:eastAsiaTheme="minorEastAsia" w:hAnsiTheme="minorEastAsia" w:hint="eastAsia"/>
                <w:i/>
                <w:sz w:val="18"/>
                <w:szCs w:val="18"/>
              </w:rPr>
              <w:t>注意：初检工作在鉴定所内进行的，下方只需鉴定机构（负责人）签章；在其他地方进行的，</w:t>
            </w:r>
            <w:r w:rsidR="002814DB" w:rsidRPr="006D003E">
              <w:rPr>
                <w:rFonts w:asciiTheme="minorEastAsia" w:eastAsiaTheme="minorEastAsia" w:hAnsiTheme="minorEastAsia" w:hint="eastAsia"/>
                <w:i/>
                <w:sz w:val="18"/>
                <w:szCs w:val="18"/>
              </w:rPr>
              <w:t>以下</w:t>
            </w:r>
            <w:r w:rsidRPr="006D003E">
              <w:rPr>
                <w:rFonts w:asciiTheme="minorEastAsia" w:eastAsiaTheme="minorEastAsia" w:hAnsiTheme="minorEastAsia" w:hint="eastAsia"/>
                <w:i/>
                <w:sz w:val="18"/>
                <w:szCs w:val="18"/>
              </w:rPr>
              <w:t>需双方签章。</w:t>
            </w:r>
          </w:p>
        </w:tc>
      </w:tr>
      <w:tr w:rsidR="006D003E" w14:paraId="60F3A3B9" w14:textId="77777777" w:rsidTr="00CD6CAF">
        <w:trPr>
          <w:trHeight w:val="1537"/>
        </w:trPr>
        <w:tc>
          <w:tcPr>
            <w:tcW w:w="2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7F3D" w14:textId="77777777" w:rsidR="006D003E" w:rsidRDefault="006D003E" w:rsidP="00475A7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委托方（负责人）签章：</w:t>
            </w:r>
          </w:p>
          <w:p w14:paraId="50CC40EB" w14:textId="77777777" w:rsidR="006D003E" w:rsidRDefault="006D003E" w:rsidP="00475A70">
            <w:pPr>
              <w:adjustRightInd w:val="0"/>
              <w:snapToGrid w:val="0"/>
              <w:rPr>
                <w:szCs w:val="21"/>
              </w:rPr>
            </w:pPr>
          </w:p>
          <w:p w14:paraId="46E35794" w14:textId="77777777" w:rsidR="006D003E" w:rsidRDefault="006D003E" w:rsidP="00475A70">
            <w:pPr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2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AB4D" w14:textId="77777777" w:rsidR="006D003E" w:rsidRDefault="006D003E" w:rsidP="00475A7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鉴定机构（负责人）签章：</w:t>
            </w:r>
          </w:p>
          <w:p w14:paraId="13EF56FB" w14:textId="77777777" w:rsidR="006D003E" w:rsidRDefault="006D003E" w:rsidP="00475A70">
            <w:pPr>
              <w:adjustRightInd w:val="0"/>
              <w:snapToGrid w:val="0"/>
              <w:rPr>
                <w:szCs w:val="21"/>
              </w:rPr>
            </w:pPr>
          </w:p>
          <w:p w14:paraId="5FE8A2E3" w14:textId="77777777" w:rsidR="006D003E" w:rsidRDefault="006D003E" w:rsidP="00475A70">
            <w:pPr>
              <w:adjustRightInd w:val="0"/>
              <w:snapToGrid w:val="0"/>
              <w:rPr>
                <w:szCs w:val="21"/>
              </w:rPr>
            </w:pPr>
          </w:p>
          <w:p w14:paraId="7ABDD825" w14:textId="77777777" w:rsidR="006D003E" w:rsidRDefault="006D003E" w:rsidP="00475A70">
            <w:pPr>
              <w:adjustRightInd w:val="0"/>
              <w:snapToGrid w:val="0"/>
              <w:rPr>
                <w:szCs w:val="21"/>
              </w:rPr>
            </w:pPr>
          </w:p>
          <w:p w14:paraId="601A030B" w14:textId="77777777" w:rsidR="006D003E" w:rsidRPr="001155E0" w:rsidRDefault="006D003E" w:rsidP="00475A70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7DDCCB2B" w14:textId="77777777" w:rsidR="00A01193" w:rsidRPr="00B920BC" w:rsidRDefault="00A01193" w:rsidP="009B70A2">
      <w:pPr>
        <w:ind w:right="1440"/>
        <w:jc w:val="left"/>
        <w:rPr>
          <w:rFonts w:asciiTheme="minorEastAsia" w:eastAsiaTheme="minorEastAsia" w:hAnsiTheme="minorEastAsia"/>
          <w:szCs w:val="21"/>
        </w:rPr>
      </w:pPr>
    </w:p>
    <w:sectPr w:rsidR="00A01193" w:rsidRPr="00B920BC" w:rsidSect="00FF5CAB">
      <w:headerReference w:type="default" r:id="rId7"/>
      <w:footerReference w:type="default" r:id="rId8"/>
      <w:pgSz w:w="11906" w:h="16838"/>
      <w:pgMar w:top="1440" w:right="1843" w:bottom="1440" w:left="1559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60DEA" w14:textId="77777777" w:rsidR="00EA3991" w:rsidRDefault="00EA3991" w:rsidP="00BF329E">
      <w:r>
        <w:separator/>
      </w:r>
    </w:p>
  </w:endnote>
  <w:endnote w:type="continuationSeparator" w:id="0">
    <w:p w14:paraId="6FBD98E2" w14:textId="77777777" w:rsidR="00EA3991" w:rsidRDefault="00EA3991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31599" w14:textId="77777777" w:rsidR="00FF5CAB" w:rsidRDefault="00B57239" w:rsidP="00FF5CAB">
    <w:pPr>
      <w:pStyle w:val="a5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A9E4D4" wp14:editId="35BC8FA1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 w:rsidR="002A1451">
      <w:rPr>
        <w:rFonts w:ascii="Arial" w:hAnsi="Arial" w:cs="Arial" w:hint="eastAsia"/>
        <w:bCs/>
      </w:rPr>
      <w:t>浦东软件园信息技术股份有限公司计算机司法鉴定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</w:t>
    </w:r>
    <w:r w:rsidR="00FF5CAB" w:rsidRPr="00153ED2">
      <w:rPr>
        <w:rFonts w:ascii="Arial" w:hAnsi="宋体" w:cs="Arial"/>
        <w:bCs/>
      </w:rPr>
      <w:t>第</w:t>
    </w:r>
    <w:r w:rsidR="00FB4173">
      <w:rPr>
        <w:rFonts w:ascii="Arial" w:hAnsi="Arial" w:cs="Arial" w:hint="eastAsia"/>
        <w:bCs/>
      </w:rPr>
      <w:t xml:space="preserve"> 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FB4173">
      <w:rPr>
        <w:rFonts w:ascii="Arial" w:hAnsi="Arial" w:cs="Arial" w:hint="eastAsia"/>
        <w:bCs/>
      </w:rPr>
      <w:t xml:space="preserve">   </w:t>
    </w:r>
    <w:r w:rsidR="00FF5CAB">
      <w:rPr>
        <w:rFonts w:ascii="Arial" w:hAnsi="宋体" w:cs="Arial"/>
        <w:bCs/>
      </w:rPr>
      <w:t>页</w:t>
    </w:r>
  </w:p>
  <w:p w14:paraId="2B504FD9" w14:textId="77777777" w:rsidR="00FB4173" w:rsidRPr="004B5027" w:rsidRDefault="001F4BE5" w:rsidP="004B5027">
    <w:pPr>
      <w:pStyle w:val="a5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注意：</w:t>
    </w:r>
    <w:r w:rsidR="00F9751D">
      <w:rPr>
        <w:rFonts w:asciiTheme="minorEastAsia" w:hAnsiTheme="minorEastAsia" w:hint="eastAsia"/>
        <w:i/>
        <w:sz w:val="15"/>
        <w:szCs w:val="15"/>
      </w:rPr>
      <w:t>1、</w:t>
    </w:r>
    <w:r>
      <w:rPr>
        <w:rFonts w:asciiTheme="minorEastAsia" w:hAnsiTheme="minorEastAsia" w:hint="eastAsia"/>
        <w:i/>
        <w:sz w:val="15"/>
        <w:szCs w:val="15"/>
      </w:rPr>
      <w:t>记录号</w:t>
    </w:r>
    <w:r w:rsidRPr="002139A8">
      <w:rPr>
        <w:rFonts w:asciiTheme="minorEastAsia" w:hAnsiTheme="minorEastAsia" w:hint="eastAsia"/>
        <w:i/>
        <w:sz w:val="15"/>
        <w:szCs w:val="15"/>
      </w:rPr>
      <w:t>规则：“</w:t>
    </w:r>
    <w:r w:rsidR="004B5027">
      <w:rPr>
        <w:rFonts w:asciiTheme="minorEastAsia" w:hAnsiTheme="minorEastAsia" w:hint="eastAsia"/>
        <w:i/>
        <w:sz w:val="15"/>
        <w:szCs w:val="15"/>
      </w:rPr>
      <w:t>YW05</w:t>
    </w:r>
    <w:r>
      <w:rPr>
        <w:rFonts w:asciiTheme="minorEastAsia" w:hAnsiTheme="minorEastAsia" w:hint="eastAsia"/>
        <w:i/>
        <w:sz w:val="15"/>
        <w:szCs w:val="15"/>
      </w:rPr>
      <w:t>-</w:t>
    </w:r>
    <w:r w:rsidRPr="002139A8">
      <w:rPr>
        <w:rFonts w:asciiTheme="minorEastAsia" w:hAnsiTheme="minorEastAsia" w:hint="eastAsia"/>
        <w:i/>
        <w:sz w:val="15"/>
        <w:szCs w:val="15"/>
      </w:rPr>
      <w:t>预受理项目号-流水号”，例如：“</w:t>
    </w:r>
    <w:r w:rsidR="004B5027">
      <w:rPr>
        <w:rFonts w:asciiTheme="minorEastAsia" w:hAnsiTheme="minorEastAsia" w:hint="eastAsia"/>
        <w:i/>
        <w:sz w:val="15"/>
        <w:szCs w:val="15"/>
      </w:rPr>
      <w:t>YW05</w:t>
    </w:r>
    <w:r>
      <w:rPr>
        <w:rFonts w:asciiTheme="minorEastAsia" w:hAnsiTheme="minorEastAsia" w:hint="eastAsia"/>
        <w:i/>
        <w:sz w:val="15"/>
        <w:szCs w:val="15"/>
      </w:rPr>
      <w:t>-</w:t>
    </w:r>
    <w:r w:rsidRPr="002139A8">
      <w:rPr>
        <w:rFonts w:asciiTheme="minorEastAsia" w:hAnsiTheme="minorEastAsia" w:hint="eastAsia"/>
        <w:i/>
        <w:sz w:val="15"/>
        <w:szCs w:val="15"/>
      </w:rPr>
      <w:t>YF2013001-01”。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B1E18" w14:textId="77777777" w:rsidR="00EA3991" w:rsidRDefault="00EA3991" w:rsidP="00BF329E">
      <w:r>
        <w:separator/>
      </w:r>
    </w:p>
  </w:footnote>
  <w:footnote w:type="continuationSeparator" w:id="0">
    <w:p w14:paraId="12B620C0" w14:textId="77777777" w:rsidR="00EA3991" w:rsidRDefault="00EA3991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46B06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E459BA" wp14:editId="4053238A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078A9B0D" w14:textId="237CBA86" w:rsidR="00BF329E" w:rsidRPr="00FF5CAB" w:rsidRDefault="00362D6F" w:rsidP="00FA320F">
    <w:pPr>
      <w:ind w:rightChars="-135" w:right="-283"/>
      <w:jc w:val="center"/>
      <w:rPr>
        <w:rFonts w:asciiTheme="minorEastAsia" w:eastAsiaTheme="minorEastAsia" w:hAnsiTheme="minorEastAsia"/>
        <w:sz w:val="36"/>
        <w:szCs w:val="36"/>
      </w:rPr>
    </w:pPr>
    <w:r>
      <w:rPr>
        <w:rFonts w:hint="eastAsia"/>
        <w:b/>
        <w:sz w:val="36"/>
        <w:szCs w:val="36"/>
      </w:rPr>
      <w:t xml:space="preserve">         </w:t>
    </w:r>
    <w:r w:rsidR="00D253AA">
      <w:rPr>
        <w:rFonts w:hint="eastAsia"/>
        <w:b/>
        <w:sz w:val="36"/>
        <w:szCs w:val="36"/>
      </w:rPr>
      <w:t xml:space="preserve"> </w:t>
    </w:r>
    <w:r w:rsidR="003745E1">
      <w:rPr>
        <w:rFonts w:hint="eastAsia"/>
        <w:b/>
        <w:sz w:val="36"/>
        <w:szCs w:val="36"/>
      </w:rPr>
      <w:t xml:space="preserve"> </w:t>
    </w:r>
    <w:r w:rsidR="00D253AA">
      <w:rPr>
        <w:rFonts w:hint="eastAsia"/>
        <w:b/>
        <w:sz w:val="36"/>
        <w:szCs w:val="36"/>
      </w:rPr>
      <w:t xml:space="preserve"> </w:t>
    </w:r>
    <w:r w:rsidR="00E95C91" w:rsidRPr="00E95C91">
      <w:rPr>
        <w:rFonts w:hint="eastAsia"/>
        <w:b/>
        <w:sz w:val="36"/>
        <w:szCs w:val="36"/>
      </w:rPr>
      <w:t>检材初步情况确认表</w:t>
    </w:r>
    <w:r w:rsidR="003745E1">
      <w:rPr>
        <w:rFonts w:hint="eastAsia"/>
        <w:b/>
        <w:sz w:val="36"/>
        <w:szCs w:val="36"/>
      </w:rPr>
      <w:t xml:space="preserve"> </w:t>
    </w:r>
    <w:r w:rsidR="00D253AA">
      <w:rPr>
        <w:rFonts w:hint="eastAsia"/>
        <w:b/>
        <w:sz w:val="36"/>
        <w:szCs w:val="36"/>
      </w:rPr>
      <w:t xml:space="preserve"> 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4B5027">
      <w:rPr>
        <w:rFonts w:asciiTheme="minorEastAsia" w:eastAsiaTheme="minorEastAsia" w:hAnsiTheme="minorEastAsia" w:hint="eastAsia"/>
        <w:sz w:val="18"/>
        <w:szCs w:val="18"/>
      </w:rPr>
      <w:t>YW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>-</w:t>
    </w:r>
    <w:r w:rsidR="00E95C91">
      <w:rPr>
        <w:rFonts w:asciiTheme="minorEastAsia" w:eastAsiaTheme="minorEastAsia" w:hAnsiTheme="minorEastAsia" w:hint="eastAsia"/>
        <w:sz w:val="18"/>
        <w:szCs w:val="18"/>
      </w:rPr>
      <w:t>0</w:t>
    </w:r>
    <w:r w:rsidR="004B5027">
      <w:rPr>
        <w:rFonts w:asciiTheme="minorEastAsia" w:eastAsiaTheme="minorEastAsia" w:hAnsiTheme="minorEastAsia" w:hint="eastAsia"/>
        <w:sz w:val="18"/>
        <w:szCs w:val="18"/>
      </w:rPr>
      <w:t>5</w:t>
    </w:r>
    <w:r w:rsidR="00FA320F" w:rsidRPr="00FA320F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6B6AFB57" w14:textId="77777777" w:rsidR="00BF329E" w:rsidRPr="00BF329E" w:rsidRDefault="00BF329E" w:rsidP="00BF329E">
    <w:pPr>
      <w:jc w:val="center"/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873F59" wp14:editId="6F96077B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84937"/>
    <w:rsid w:val="000C679F"/>
    <w:rsid w:val="000D11B1"/>
    <w:rsid w:val="000D4F15"/>
    <w:rsid w:val="00175C6A"/>
    <w:rsid w:val="001808B0"/>
    <w:rsid w:val="001E1FE8"/>
    <w:rsid w:val="001F4BE5"/>
    <w:rsid w:val="001F655E"/>
    <w:rsid w:val="0022263A"/>
    <w:rsid w:val="00276952"/>
    <w:rsid w:val="002814DB"/>
    <w:rsid w:val="002A1451"/>
    <w:rsid w:val="00314E7D"/>
    <w:rsid w:val="00362D6F"/>
    <w:rsid w:val="00363737"/>
    <w:rsid w:val="003745E1"/>
    <w:rsid w:val="003F5421"/>
    <w:rsid w:val="00465A5E"/>
    <w:rsid w:val="004B5027"/>
    <w:rsid w:val="0058461A"/>
    <w:rsid w:val="005C476A"/>
    <w:rsid w:val="006574D2"/>
    <w:rsid w:val="006758F6"/>
    <w:rsid w:val="0067648D"/>
    <w:rsid w:val="006D003E"/>
    <w:rsid w:val="007924E4"/>
    <w:rsid w:val="007C55D0"/>
    <w:rsid w:val="007E3460"/>
    <w:rsid w:val="00862AFA"/>
    <w:rsid w:val="00877F98"/>
    <w:rsid w:val="00895D1C"/>
    <w:rsid w:val="008D11EC"/>
    <w:rsid w:val="008D283F"/>
    <w:rsid w:val="00933C03"/>
    <w:rsid w:val="009B70A2"/>
    <w:rsid w:val="00A01193"/>
    <w:rsid w:val="00A026E3"/>
    <w:rsid w:val="00A4337F"/>
    <w:rsid w:val="00A93557"/>
    <w:rsid w:val="00AC6385"/>
    <w:rsid w:val="00B5704E"/>
    <w:rsid w:val="00B57239"/>
    <w:rsid w:val="00B62969"/>
    <w:rsid w:val="00B920BC"/>
    <w:rsid w:val="00BF329E"/>
    <w:rsid w:val="00C64203"/>
    <w:rsid w:val="00CD6CAF"/>
    <w:rsid w:val="00CF34C3"/>
    <w:rsid w:val="00D253AA"/>
    <w:rsid w:val="00D60CED"/>
    <w:rsid w:val="00DB177D"/>
    <w:rsid w:val="00DC4A51"/>
    <w:rsid w:val="00E9559E"/>
    <w:rsid w:val="00E95C91"/>
    <w:rsid w:val="00EA3991"/>
    <w:rsid w:val="00F61696"/>
    <w:rsid w:val="00F65FC9"/>
    <w:rsid w:val="00F9751D"/>
    <w:rsid w:val="00FA320F"/>
    <w:rsid w:val="00FB4173"/>
    <w:rsid w:val="00FE097A"/>
    <w:rsid w:val="00FF1A9B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9A3F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table" w:styleId="ab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table" w:styleId="ab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201</TotalTime>
  <Pages>1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34</cp:revision>
  <cp:lastPrinted>2014-01-09T02:07:00Z</cp:lastPrinted>
  <dcterms:created xsi:type="dcterms:W3CDTF">2013-09-03T07:39:00Z</dcterms:created>
  <dcterms:modified xsi:type="dcterms:W3CDTF">2014-04-29T05:29:00Z</dcterms:modified>
</cp:coreProperties>
</file>