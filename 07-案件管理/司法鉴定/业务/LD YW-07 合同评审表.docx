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011"/>
        <w:tblW w:w="520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727"/>
        <w:gridCol w:w="959"/>
        <w:gridCol w:w="1417"/>
        <w:gridCol w:w="2160"/>
      </w:tblGrid>
      <w:tr w:rsidR="00175C6A" w:rsidRPr="006774A2" w14:paraId="3CCBBA78" w14:textId="77777777" w:rsidTr="00742096">
        <w:trPr>
          <w:trHeight w:val="20"/>
        </w:trPr>
        <w:tc>
          <w:tcPr>
            <w:tcW w:w="9072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7E9532D3" w14:textId="77777777" w:rsidR="007E3460" w:rsidRPr="006774A2" w:rsidRDefault="00DE1476" w:rsidP="004E0AE8">
            <w:pPr>
              <w:pStyle w:val="a9"/>
              <w:spacing w:line="360" w:lineRule="auto"/>
              <w:ind w:right="67"/>
              <w:jc w:val="left"/>
              <w:rPr>
                <w:rFonts w:ascii="黑体" w:eastAsia="黑体" w:hAnsi="宋体"/>
                <w:color w:val="000000" w:themeColor="text1"/>
              </w:rPr>
            </w:pPr>
            <w:r w:rsidRPr="006774A2">
              <w:rPr>
                <w:rFonts w:hint="eastAsia"/>
                <w:color w:val="000000" w:themeColor="text1"/>
                <w:sz w:val="18"/>
                <w:szCs w:val="18"/>
              </w:rPr>
              <w:t>业务</w:t>
            </w:r>
            <w:r w:rsidR="00FF3081" w:rsidRPr="006774A2">
              <w:rPr>
                <w:rFonts w:hint="eastAsia"/>
                <w:color w:val="000000" w:themeColor="text1"/>
                <w:sz w:val="18"/>
                <w:szCs w:val="18"/>
              </w:rPr>
              <w:t xml:space="preserve">部门： </w:t>
            </w:r>
            <w:r w:rsidRPr="006774A2">
              <w:rPr>
                <w:rFonts w:hint="eastAsia"/>
                <w:color w:val="000000" w:themeColor="text1"/>
                <w:sz w:val="18"/>
                <w:szCs w:val="18"/>
              </w:rPr>
              <w:t xml:space="preserve">计算机司法鉴定实验室                                   </w:t>
            </w:r>
            <w:r w:rsidR="004A3188" w:rsidRPr="006774A2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4C0162" w:rsidRPr="006774A2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4E0AE8" w:rsidRPr="006774A2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FF3081" w:rsidRPr="006774A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569A5" w:rsidRPr="006774A2">
              <w:rPr>
                <w:rFonts w:hint="eastAsia"/>
                <w:color w:val="000000" w:themeColor="text1"/>
                <w:sz w:val="18"/>
                <w:szCs w:val="18"/>
              </w:rPr>
              <w:t>记录号：</w:t>
            </w:r>
            <w:r w:rsidR="006177D7" w:rsidRPr="006774A2">
              <w:rPr>
                <w:rFonts w:hint="eastAsia"/>
                <w:color w:val="000000" w:themeColor="text1"/>
                <w:sz w:val="18"/>
                <w:szCs w:val="18"/>
              </w:rPr>
              <w:t>YW07</w:t>
            </w:r>
            <w:r w:rsidR="009569A5" w:rsidRPr="006774A2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6177D7" w:rsidRPr="006774A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569A5" w:rsidRPr="006774A2">
              <w:rPr>
                <w:rFonts w:hint="eastAsia"/>
                <w:color w:val="000000" w:themeColor="text1"/>
                <w:sz w:val="18"/>
                <w:szCs w:val="18"/>
              </w:rPr>
              <w:t xml:space="preserve">      </w:t>
            </w:r>
          </w:p>
        </w:tc>
      </w:tr>
      <w:tr w:rsidR="00A44CD3" w:rsidRPr="006774A2" w14:paraId="03DE18BE" w14:textId="77777777" w:rsidTr="008E3C53">
        <w:trPr>
          <w:trHeight w:hRule="exact" w:val="454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BD6422" w14:textId="77777777" w:rsidR="00A44CD3" w:rsidRPr="006774A2" w:rsidRDefault="004E0AE8" w:rsidP="00A44CD3">
            <w:pPr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预受理编</w:t>
            </w:r>
            <w:r w:rsidR="00187685" w:rsidRPr="006774A2">
              <w:rPr>
                <w:rFonts w:ascii="宋体" w:hAnsi="宋体" w:hint="eastAsia"/>
                <w:color w:val="000000" w:themeColor="text1"/>
                <w:position w:val="-12"/>
              </w:rPr>
              <w:t>号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B764AF" w14:textId="77777777" w:rsidR="00A44CD3" w:rsidRPr="006774A2" w:rsidRDefault="00A44CD3" w:rsidP="00A44CD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9E82FE" w14:textId="77777777" w:rsidR="00A44CD3" w:rsidRPr="006774A2" w:rsidRDefault="004E0AE8" w:rsidP="00A44CD3">
            <w:pPr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项目</w:t>
            </w:r>
            <w:r w:rsidR="00A44CD3" w:rsidRPr="006774A2">
              <w:rPr>
                <w:rFonts w:ascii="宋体" w:hAnsi="宋体" w:hint="eastAsia"/>
                <w:color w:val="000000" w:themeColor="text1"/>
                <w:position w:val="-12"/>
              </w:rPr>
              <w:t>编号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13EFA9" w14:textId="77777777" w:rsidR="00A44CD3" w:rsidRPr="006774A2" w:rsidRDefault="00A44CD3" w:rsidP="00A44CD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</w:tc>
      </w:tr>
      <w:tr w:rsidR="00A44CD3" w:rsidRPr="006774A2" w14:paraId="3DDFB440" w14:textId="77777777" w:rsidTr="008E3C53">
        <w:trPr>
          <w:trHeight w:hRule="exact" w:val="454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7D0A4" w14:textId="77777777" w:rsidR="00A44CD3" w:rsidRPr="006774A2" w:rsidRDefault="00A44CD3" w:rsidP="00A44CD3">
            <w:pPr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客户名称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BC1671" w14:textId="77777777" w:rsidR="00A44CD3" w:rsidRPr="006774A2" w:rsidRDefault="00A44CD3" w:rsidP="00A44CD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5D86B" w14:textId="77777777" w:rsidR="00A44CD3" w:rsidRPr="006774A2" w:rsidRDefault="00A44CD3" w:rsidP="00A44CD3">
            <w:pPr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甲方联系人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3C8C50" w14:textId="77777777" w:rsidR="00A44CD3" w:rsidRPr="006774A2" w:rsidRDefault="00A44CD3" w:rsidP="00A44CD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</w:tc>
      </w:tr>
      <w:tr w:rsidR="00A44CD3" w:rsidRPr="006774A2" w14:paraId="4408ED2D" w14:textId="77777777" w:rsidTr="008E3C53">
        <w:trPr>
          <w:trHeight w:hRule="exact" w:val="454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12D743" w14:textId="77777777" w:rsidR="00A44CD3" w:rsidRPr="006774A2" w:rsidRDefault="00A44CD3" w:rsidP="00A44CD3">
            <w:pPr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合同名称</w:t>
            </w:r>
            <w:r w:rsidR="004E0AE8" w:rsidRPr="006774A2">
              <w:rPr>
                <w:rFonts w:ascii="宋体" w:hAnsi="宋体" w:hint="eastAsia"/>
                <w:color w:val="000000" w:themeColor="text1"/>
                <w:position w:val="-12"/>
              </w:rPr>
              <w:t>／编号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D90147" w14:textId="77777777" w:rsidR="00A44CD3" w:rsidRPr="006774A2" w:rsidRDefault="00A44CD3" w:rsidP="00A44CD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2D5C3" w14:textId="77777777" w:rsidR="00A44CD3" w:rsidRPr="006774A2" w:rsidRDefault="00A44CD3" w:rsidP="00A44CD3">
            <w:pPr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乙方联系人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9F72EF" w14:textId="77777777" w:rsidR="00A44CD3" w:rsidRPr="006774A2" w:rsidRDefault="00A44CD3" w:rsidP="00A44CD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</w:tc>
      </w:tr>
      <w:tr w:rsidR="00A44CD3" w:rsidRPr="006774A2" w14:paraId="08333808" w14:textId="77777777" w:rsidTr="004E0AE8">
        <w:trPr>
          <w:trHeight w:val="850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FB396" w14:textId="77777777" w:rsidR="00A44CD3" w:rsidRPr="006774A2" w:rsidRDefault="00A44CD3" w:rsidP="00A44CD3">
            <w:pPr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业务类型</w:t>
            </w:r>
          </w:p>
        </w:tc>
        <w:tc>
          <w:tcPr>
            <w:tcW w:w="7263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94BF9" w14:textId="77777777" w:rsidR="00A44CD3" w:rsidRPr="006774A2" w:rsidRDefault="00A44CD3" w:rsidP="004E0AE8">
            <w:pPr>
              <w:tabs>
                <w:tab w:val="left" w:pos="142"/>
                <w:tab w:val="left" w:pos="284"/>
              </w:tabs>
              <w:ind w:leftChars="-67" w:left="-141" w:firstLineChars="67" w:firstLine="121"/>
              <w:rPr>
                <w:rFonts w:ascii="宋体" w:hAnsi="宋体"/>
                <w:color w:val="000000" w:themeColor="text1"/>
                <w:position w:val="-12"/>
                <w:sz w:val="18"/>
                <w:szCs w:val="18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  <w:sz w:val="18"/>
                <w:szCs w:val="18"/>
              </w:rPr>
              <w:t>□数据搜索    □数据恢复   □文件一致性</w:t>
            </w:r>
            <w:r w:rsidR="0075698C" w:rsidRPr="006774A2">
              <w:rPr>
                <w:rFonts w:ascii="宋体" w:hAnsi="宋体" w:hint="eastAsia"/>
                <w:color w:val="000000" w:themeColor="text1"/>
                <w:position w:val="-12"/>
                <w:sz w:val="18"/>
                <w:szCs w:val="18"/>
              </w:rPr>
              <w:t xml:space="preserve"> </w:t>
            </w:r>
            <w:r w:rsidR="0075698C" w:rsidRPr="006774A2">
              <w:rPr>
                <w:rFonts w:ascii="宋体" w:hAnsi="宋体"/>
                <w:color w:val="000000" w:themeColor="text1"/>
                <w:position w:val="-12"/>
                <w:sz w:val="18"/>
                <w:szCs w:val="18"/>
              </w:rPr>
              <w:t xml:space="preserve">  </w:t>
            </w:r>
            <w:r w:rsidR="0075698C" w:rsidRPr="006774A2">
              <w:rPr>
                <w:rFonts w:ascii="宋体" w:hAnsi="宋体" w:hint="eastAsia"/>
                <w:color w:val="000000" w:themeColor="text1"/>
                <w:position w:val="-12"/>
                <w:sz w:val="18"/>
                <w:szCs w:val="18"/>
              </w:rPr>
              <w:t>□手机检验</w:t>
            </w:r>
          </w:p>
          <w:p w14:paraId="7884580F" w14:textId="77777777" w:rsidR="00A44CD3" w:rsidRPr="006774A2" w:rsidRDefault="00A44CD3" w:rsidP="004E0AE8">
            <w:pPr>
              <w:tabs>
                <w:tab w:val="left" w:pos="142"/>
                <w:tab w:val="left" w:pos="284"/>
              </w:tabs>
              <w:ind w:leftChars="-67" w:left="-141" w:firstLineChars="67" w:firstLine="121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  <w:sz w:val="18"/>
                <w:szCs w:val="18"/>
              </w:rPr>
              <w:t>□软件相似性  □软件功能   □其它_______</w:t>
            </w:r>
          </w:p>
        </w:tc>
      </w:tr>
      <w:tr w:rsidR="00A44CD3" w:rsidRPr="006774A2" w14:paraId="45CA5AE0" w14:textId="77777777" w:rsidTr="008E3C53">
        <w:trPr>
          <w:trHeight w:hRule="exact" w:val="454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F932B2" w14:textId="77777777" w:rsidR="00A44CD3" w:rsidRPr="006774A2" w:rsidRDefault="00A44CD3" w:rsidP="00A44CD3">
            <w:pPr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评审资料</w:t>
            </w:r>
          </w:p>
        </w:tc>
        <w:tc>
          <w:tcPr>
            <w:tcW w:w="7263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1A9B74" w14:textId="77777777" w:rsidR="00A44CD3" w:rsidRPr="006774A2" w:rsidRDefault="00A44CD3" w:rsidP="004E0AE8">
            <w:pPr>
              <w:pStyle w:val="a9"/>
              <w:spacing w:line="360" w:lineRule="auto"/>
              <w:ind w:leftChars="-67" w:left="-141" w:right="-108" w:firstLineChars="67" w:firstLine="121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4A2">
              <w:rPr>
                <w:rFonts w:hAnsi="宋体" w:hint="eastAsia"/>
                <w:color w:val="000000" w:themeColor="text1"/>
                <w:position w:val="-12"/>
                <w:sz w:val="18"/>
                <w:szCs w:val="18"/>
              </w:rPr>
              <w:t>□ 合同草案     □招标书      □客户要求说明书     □其它</w:t>
            </w:r>
          </w:p>
        </w:tc>
      </w:tr>
      <w:tr w:rsidR="00B93E1E" w:rsidRPr="006774A2" w14:paraId="0FF43C39" w14:textId="77777777" w:rsidTr="00B93E1E">
        <w:trPr>
          <w:trHeight w:val="340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2FF61E46" w14:textId="5D3FF3A6" w:rsidR="00B93E1E" w:rsidRPr="006774A2" w:rsidRDefault="00B93E1E" w:rsidP="00B93E1E">
            <w:pPr>
              <w:ind w:leftChars="-67" w:left="-141"/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销售服务部／实验室</w:t>
            </w:r>
          </w:p>
        </w:tc>
      </w:tr>
      <w:tr w:rsidR="00A44CD3" w:rsidRPr="006774A2" w14:paraId="5E218797" w14:textId="77777777" w:rsidTr="00B93E1E">
        <w:trPr>
          <w:trHeight w:val="567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266D25" w14:textId="0175E604" w:rsidR="00E41BCC" w:rsidRPr="006774A2" w:rsidRDefault="00A44CD3" w:rsidP="00E41BCC">
            <w:pPr>
              <w:pStyle w:val="a9"/>
              <w:spacing w:line="360" w:lineRule="auto"/>
              <w:ind w:right="-108"/>
              <w:jc w:val="left"/>
              <w:rPr>
                <w:rFonts w:hAnsi="宋体" w:cs="Times New Roman"/>
                <w:color w:val="000000" w:themeColor="text1"/>
                <w:position w:val="-12"/>
                <w:szCs w:val="20"/>
              </w:rPr>
            </w:pPr>
            <w:r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提请人：   </w:t>
            </w:r>
            <w:r w:rsidR="00E41BCC"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    </w:t>
            </w:r>
            <w:r w:rsidR="00B93E1E"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                             </w:t>
            </w:r>
            <w:r w:rsidR="00E41BCC"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 </w:t>
            </w:r>
            <w:r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 </w:t>
            </w:r>
            <w:r w:rsidR="00E41BCC"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复核人：  </w:t>
            </w:r>
          </w:p>
          <w:p w14:paraId="7B35E866" w14:textId="5BCB70D4" w:rsidR="00A44CD3" w:rsidRPr="006774A2" w:rsidRDefault="00A44CD3" w:rsidP="00B93E1E">
            <w:pPr>
              <w:pStyle w:val="a9"/>
              <w:spacing w:line="360" w:lineRule="auto"/>
              <w:ind w:leftChars="-67" w:right="-108" w:hangingChars="67" w:hanging="141"/>
              <w:jc w:val="left"/>
              <w:rPr>
                <w:rFonts w:hAnsi="宋体" w:cs="Times New Roman"/>
                <w:color w:val="000000" w:themeColor="text1"/>
                <w:position w:val="-12"/>
                <w:szCs w:val="20"/>
              </w:rPr>
            </w:pPr>
            <w:r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 日期：                             </w:t>
            </w:r>
            <w:r w:rsidR="00E41BCC"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         </w:t>
            </w:r>
            <w:r w:rsidR="00F76AA4"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 </w:t>
            </w:r>
            <w:r w:rsidR="00B93E1E"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 xml:space="preserve"> </w:t>
            </w:r>
            <w:r w:rsidRPr="006774A2">
              <w:rPr>
                <w:rFonts w:hAnsi="宋体" w:cs="Times New Roman" w:hint="eastAsia"/>
                <w:color w:val="000000" w:themeColor="text1"/>
                <w:position w:val="-12"/>
                <w:szCs w:val="20"/>
              </w:rPr>
              <w:t>日期：</w:t>
            </w:r>
          </w:p>
        </w:tc>
      </w:tr>
      <w:tr w:rsidR="00B93E1E" w:rsidRPr="006774A2" w14:paraId="1E72C69D" w14:textId="77777777" w:rsidTr="00B93E1E">
        <w:trPr>
          <w:trHeight w:val="340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6714A7B5" w14:textId="7BEF40F6" w:rsidR="00B93E1E" w:rsidRPr="006774A2" w:rsidRDefault="00B93E1E" w:rsidP="00B93E1E">
            <w:pPr>
              <w:ind w:leftChars="-67" w:left="-141"/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商务稽核部</w:t>
            </w:r>
          </w:p>
        </w:tc>
      </w:tr>
      <w:tr w:rsidR="00A44CD3" w:rsidRPr="006774A2" w14:paraId="23F98D63" w14:textId="77777777" w:rsidTr="00B93E1E">
        <w:trPr>
          <w:trHeight w:val="567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35B78B" w14:textId="77777777" w:rsidR="004E0AE8" w:rsidRPr="006774A2" w:rsidRDefault="004E0AE8" w:rsidP="00B93E1E">
            <w:pPr>
              <w:jc w:val="left"/>
              <w:rPr>
                <w:rFonts w:ascii="宋体" w:hAnsi="宋体"/>
                <w:color w:val="000000" w:themeColor="text1"/>
                <w:position w:val="-12"/>
              </w:rPr>
            </w:pPr>
          </w:p>
          <w:p w14:paraId="6ACF0B83" w14:textId="77777777" w:rsidR="00A44CD3" w:rsidRPr="006774A2" w:rsidRDefault="00A44CD3" w:rsidP="00A44CD3">
            <w:pPr>
              <w:ind w:firstLineChars="2500" w:firstLine="5250"/>
              <w:jc w:val="left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评审人：          日期：</w:t>
            </w:r>
          </w:p>
        </w:tc>
      </w:tr>
      <w:tr w:rsidR="00B93E1E" w:rsidRPr="006774A2" w14:paraId="3AA57124" w14:textId="77777777" w:rsidTr="00B93E1E">
        <w:trPr>
          <w:trHeight w:val="340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34159297" w14:textId="2E1FB564" w:rsidR="00B93E1E" w:rsidRPr="006774A2" w:rsidRDefault="00B93E1E" w:rsidP="00B93E1E">
            <w:pPr>
              <w:ind w:leftChars="-67" w:left="-141"/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实验室评审</w:t>
            </w:r>
          </w:p>
        </w:tc>
      </w:tr>
      <w:tr w:rsidR="00A44CD3" w:rsidRPr="006774A2" w14:paraId="6C863A5F" w14:textId="77777777" w:rsidTr="00B93E1E">
        <w:trPr>
          <w:trHeight w:val="567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C18994" w14:textId="77777777" w:rsidR="004E0AE8" w:rsidRPr="006774A2" w:rsidRDefault="004E0AE8" w:rsidP="004E0AE8">
            <w:pPr>
              <w:numPr>
                <w:ilvl w:val="0"/>
                <w:numId w:val="2"/>
              </w:numPr>
              <w:tabs>
                <w:tab w:val="clear" w:pos="315"/>
                <w:tab w:val="num" w:pos="567"/>
              </w:tabs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 xml:space="preserve">是否是例行或简单案件    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是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否</w:t>
            </w:r>
          </w:p>
          <w:p w14:paraId="44C7D30C" w14:textId="77777777" w:rsidR="004E0AE8" w:rsidRPr="006774A2" w:rsidRDefault="004E0AE8" w:rsidP="004E0AE8">
            <w:pPr>
              <w:tabs>
                <w:tab w:val="num" w:pos="567"/>
              </w:tabs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>选择“是”则默认二者同意，合同评审结束。选择“否”则进入下一环节。且需要提供评审记录。</w:t>
            </w:r>
          </w:p>
          <w:p w14:paraId="40F85CDC" w14:textId="77777777" w:rsidR="004E0AE8" w:rsidRPr="006774A2" w:rsidRDefault="004E0AE8" w:rsidP="004E0AE8">
            <w:pPr>
              <w:numPr>
                <w:ilvl w:val="0"/>
                <w:numId w:val="2"/>
              </w:numPr>
              <w:tabs>
                <w:tab w:val="clear" w:pos="315"/>
                <w:tab w:val="num" w:pos="567"/>
              </w:tabs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 xml:space="preserve">是否重新鉴定            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是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否</w:t>
            </w:r>
          </w:p>
          <w:p w14:paraId="130F342C" w14:textId="77777777" w:rsidR="004E0AE8" w:rsidRPr="006774A2" w:rsidRDefault="004E0AE8" w:rsidP="004E0AE8">
            <w:pPr>
              <w:numPr>
                <w:ilvl w:val="0"/>
                <w:numId w:val="2"/>
              </w:numPr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>合同的价格、实施能力、时间进度的可行性：</w:t>
            </w:r>
          </w:p>
          <w:p w14:paraId="49514411" w14:textId="77777777" w:rsidR="004E0AE8" w:rsidRPr="006774A2" w:rsidRDefault="004E0AE8" w:rsidP="002862DA">
            <w:pPr>
              <w:numPr>
                <w:ilvl w:val="0"/>
                <w:numId w:val="3"/>
              </w:numPr>
              <w:ind w:left="851"/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 xml:space="preserve">价格合理               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是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否</w:t>
            </w:r>
          </w:p>
          <w:p w14:paraId="4DAD0FF9" w14:textId="77777777" w:rsidR="004E0AE8" w:rsidRPr="006774A2" w:rsidRDefault="004E0AE8" w:rsidP="002862DA">
            <w:pPr>
              <w:numPr>
                <w:ilvl w:val="0"/>
                <w:numId w:val="3"/>
              </w:numPr>
              <w:ind w:left="851"/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 xml:space="preserve">时间充裕               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是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否</w:t>
            </w:r>
          </w:p>
          <w:p w14:paraId="034AAE75" w14:textId="77777777" w:rsidR="004E0AE8" w:rsidRPr="006774A2" w:rsidRDefault="004E0AE8" w:rsidP="002862DA">
            <w:pPr>
              <w:numPr>
                <w:ilvl w:val="0"/>
                <w:numId w:val="3"/>
              </w:numPr>
              <w:ind w:left="851"/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 xml:space="preserve">人员技术能力达到要求   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是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否</w:t>
            </w:r>
          </w:p>
          <w:p w14:paraId="631380AA" w14:textId="77777777" w:rsidR="004E0AE8" w:rsidRPr="006774A2" w:rsidRDefault="004E0AE8" w:rsidP="004E0AE8">
            <w:pPr>
              <w:numPr>
                <w:ilvl w:val="0"/>
                <w:numId w:val="2"/>
              </w:numPr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>硬件设备的可行性：</w:t>
            </w:r>
            <w:bookmarkStart w:id="0" w:name="_GoBack"/>
            <w:bookmarkEnd w:id="0"/>
          </w:p>
          <w:p w14:paraId="7E3BE282" w14:textId="77777777" w:rsidR="004E0AE8" w:rsidRPr="006774A2" w:rsidRDefault="004E0AE8" w:rsidP="002862DA">
            <w:pPr>
              <w:numPr>
                <w:ilvl w:val="0"/>
                <w:numId w:val="4"/>
              </w:numPr>
              <w:ind w:left="851"/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 xml:space="preserve">资源充裕               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是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否</w:t>
            </w:r>
          </w:p>
          <w:p w14:paraId="5A6D8385" w14:textId="77777777" w:rsidR="004E0AE8" w:rsidRPr="006774A2" w:rsidRDefault="004E0AE8" w:rsidP="002862DA">
            <w:pPr>
              <w:numPr>
                <w:ilvl w:val="0"/>
                <w:numId w:val="4"/>
              </w:numPr>
              <w:ind w:left="851"/>
              <w:rPr>
                <w:rFonts w:ascii="宋体"/>
                <w:color w:val="000000" w:themeColor="text1"/>
              </w:rPr>
            </w:pPr>
            <w:r w:rsidRPr="006774A2">
              <w:rPr>
                <w:rFonts w:ascii="宋体" w:hint="eastAsia"/>
                <w:color w:val="000000" w:themeColor="text1"/>
              </w:rPr>
              <w:t xml:space="preserve">运行正常               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是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  否</w:t>
            </w:r>
          </w:p>
          <w:p w14:paraId="365B6D8B" w14:textId="77777777" w:rsidR="00A44CD3" w:rsidRPr="006774A2" w:rsidRDefault="00A44CD3" w:rsidP="00A44CD3">
            <w:pPr>
              <w:ind w:firstLineChars="2500" w:firstLine="5250"/>
              <w:jc w:val="left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评审人：          日期：</w:t>
            </w:r>
          </w:p>
        </w:tc>
      </w:tr>
      <w:tr w:rsidR="00B93E1E" w:rsidRPr="006774A2" w14:paraId="42319572" w14:textId="77777777" w:rsidTr="00B93E1E">
        <w:trPr>
          <w:trHeight w:val="340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961A632" w14:textId="70C804CF" w:rsidR="00B93E1E" w:rsidRPr="006774A2" w:rsidRDefault="00B93E1E" w:rsidP="00B93E1E">
            <w:pPr>
              <w:ind w:leftChars="-67" w:left="-141"/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供应管理部评审</w:t>
            </w:r>
          </w:p>
        </w:tc>
      </w:tr>
      <w:tr w:rsidR="00A44CD3" w:rsidRPr="006774A2" w14:paraId="48FAAAE7" w14:textId="77777777" w:rsidTr="00B93E1E">
        <w:trPr>
          <w:trHeight w:val="567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817E64" w14:textId="77777777" w:rsidR="004E0AE8" w:rsidRPr="006774A2" w:rsidRDefault="004E0AE8" w:rsidP="004E0AE8">
            <w:pPr>
              <w:jc w:val="left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 xml:space="preserve">合同价格合理     </w:t>
            </w:r>
          </w:p>
          <w:p w14:paraId="75DA7D25" w14:textId="77777777" w:rsidR="004E0AE8" w:rsidRPr="006774A2" w:rsidRDefault="004E0AE8" w:rsidP="004E0AE8">
            <w:pPr>
              <w:jc w:val="left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是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 xml:space="preserve">否     </w:t>
            </w:r>
            <w:r w:rsidRPr="006774A2">
              <w:rPr>
                <w:rFonts w:ascii="宋体" w:hint="eastAsia"/>
                <w:color w:val="000000" w:themeColor="text1"/>
              </w:rPr>
              <w:sym w:font="Wingdings 2" w:char="F02A"/>
            </w:r>
            <w:r w:rsidRPr="006774A2">
              <w:rPr>
                <w:rFonts w:ascii="宋体" w:hint="eastAsia"/>
                <w:color w:val="000000" w:themeColor="text1"/>
              </w:rPr>
              <w:t>备注：</w:t>
            </w:r>
          </w:p>
          <w:p w14:paraId="59FFE4D5" w14:textId="77777777" w:rsidR="00A44CD3" w:rsidRPr="006774A2" w:rsidRDefault="00A44CD3" w:rsidP="00A44CD3">
            <w:pPr>
              <w:ind w:firstLineChars="2500" w:firstLine="5250"/>
              <w:jc w:val="left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评审人：          日期：</w:t>
            </w:r>
          </w:p>
        </w:tc>
      </w:tr>
      <w:tr w:rsidR="00B93E1E" w:rsidRPr="006774A2" w14:paraId="6C0FDFA4" w14:textId="77777777" w:rsidTr="00B5741B">
        <w:trPr>
          <w:trHeight w:val="340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29F30B93" w14:textId="7A6A4AED" w:rsidR="00B93E1E" w:rsidRPr="006774A2" w:rsidRDefault="00B93E1E" w:rsidP="00B93E1E">
            <w:pPr>
              <w:ind w:leftChars="-67" w:left="-141"/>
              <w:jc w:val="center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管理层评审</w:t>
            </w:r>
          </w:p>
        </w:tc>
      </w:tr>
      <w:tr w:rsidR="008E3C53" w:rsidRPr="006774A2" w14:paraId="7290A38A" w14:textId="77777777" w:rsidTr="008E3C53">
        <w:trPr>
          <w:trHeight w:val="743"/>
        </w:trPr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62BAF0" w14:textId="77777777" w:rsidR="008E3C53" w:rsidRPr="006774A2" w:rsidRDefault="008E3C53" w:rsidP="008E3C53">
            <w:pPr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副总经理</w:t>
            </w:r>
          </w:p>
          <w:p w14:paraId="78AA6F76" w14:textId="77777777" w:rsidR="008E3C53" w:rsidRPr="006774A2" w:rsidRDefault="008E3C53" w:rsidP="008E3C5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  <w:p w14:paraId="3D82FFBF" w14:textId="77777777" w:rsidR="008E3C53" w:rsidRPr="006774A2" w:rsidRDefault="008E3C53" w:rsidP="008E3C5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  <w:p w14:paraId="158DF5FA" w14:textId="706CCF26" w:rsidR="008E3C53" w:rsidRPr="006774A2" w:rsidRDefault="008E3C53" w:rsidP="008E3C53">
            <w:pPr>
              <w:tabs>
                <w:tab w:val="left" w:pos="7088"/>
              </w:tabs>
              <w:wordWrap w:val="0"/>
              <w:jc w:val="right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 xml:space="preserve">  日期：           </w:t>
            </w:r>
          </w:p>
        </w:tc>
        <w:tc>
          <w:tcPr>
            <w:tcW w:w="4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FA465" w14:textId="77777777" w:rsidR="008E3C53" w:rsidRPr="006774A2" w:rsidRDefault="008E3C53" w:rsidP="008E3C53">
            <w:pPr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总经理</w:t>
            </w:r>
          </w:p>
          <w:p w14:paraId="09F29FAB" w14:textId="77777777" w:rsidR="008E3C53" w:rsidRPr="006774A2" w:rsidRDefault="008E3C53" w:rsidP="008E3C5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  <w:p w14:paraId="3BE428F4" w14:textId="77777777" w:rsidR="008E3C53" w:rsidRPr="006774A2" w:rsidRDefault="008E3C53" w:rsidP="008E3C53">
            <w:pPr>
              <w:rPr>
                <w:rFonts w:ascii="宋体" w:hAnsi="宋体"/>
                <w:color w:val="000000" w:themeColor="text1"/>
                <w:position w:val="-12"/>
              </w:rPr>
            </w:pPr>
          </w:p>
          <w:p w14:paraId="02222275" w14:textId="672CDF62" w:rsidR="008E3C53" w:rsidRPr="006774A2" w:rsidRDefault="008E3C53" w:rsidP="008E3C53">
            <w:pPr>
              <w:wordWrap w:val="0"/>
              <w:ind w:rightChars="-37" w:right="-78"/>
              <w:jc w:val="right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 xml:space="preserve"> 日期：           </w:t>
            </w:r>
          </w:p>
        </w:tc>
      </w:tr>
      <w:tr w:rsidR="008E3C53" w:rsidRPr="006774A2" w14:paraId="27D77880" w14:textId="77777777" w:rsidTr="008E3C53">
        <w:trPr>
          <w:trHeight w:val="427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BC49E7" w14:textId="5C6BCDA0" w:rsidR="008E3C53" w:rsidRPr="006774A2" w:rsidRDefault="008E3C53" w:rsidP="008E3C53">
            <w:pPr>
              <w:wordWrap w:val="0"/>
              <w:jc w:val="left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评审通过，授予正式项目编号：</w:t>
            </w:r>
            <w:r w:rsidRPr="006774A2">
              <w:rPr>
                <w:rFonts w:ascii="宋体" w:hAnsi="宋体" w:hint="eastAsia"/>
                <w:color w:val="000000" w:themeColor="text1"/>
                <w:position w:val="-12"/>
                <w:u w:val="single"/>
              </w:rPr>
              <w:t xml:space="preserve">                       </w:t>
            </w: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>。</w:t>
            </w:r>
          </w:p>
          <w:p w14:paraId="7E47E98B" w14:textId="3F82A9E3" w:rsidR="008E3C53" w:rsidRPr="006774A2" w:rsidRDefault="008E3C53" w:rsidP="008E3C53">
            <w:pPr>
              <w:wordWrap w:val="0"/>
              <w:spacing w:line="360" w:lineRule="auto"/>
              <w:ind w:rightChars="-37" w:right="-78"/>
              <w:jc w:val="right"/>
              <w:rPr>
                <w:rFonts w:ascii="宋体" w:hAnsi="宋体"/>
                <w:color w:val="000000" w:themeColor="text1"/>
                <w:position w:val="-12"/>
              </w:rPr>
            </w:pPr>
            <w:r w:rsidRPr="006774A2">
              <w:rPr>
                <w:rFonts w:ascii="宋体" w:hAnsi="宋体" w:hint="eastAsia"/>
                <w:color w:val="000000" w:themeColor="text1"/>
                <w:position w:val="-12"/>
              </w:rPr>
              <w:t xml:space="preserve">  确认人：          日期：           </w:t>
            </w:r>
          </w:p>
        </w:tc>
      </w:tr>
    </w:tbl>
    <w:p w14:paraId="281DBC96" w14:textId="77777777" w:rsidR="00FF5CAB" w:rsidRPr="006774A2" w:rsidRDefault="00FF5CAB" w:rsidP="008E3C53">
      <w:pPr>
        <w:ind w:right="1440"/>
        <w:jc w:val="left"/>
        <w:rPr>
          <w:color w:val="000000" w:themeColor="text1"/>
          <w:sz w:val="18"/>
          <w:szCs w:val="18"/>
        </w:rPr>
      </w:pPr>
    </w:p>
    <w:sectPr w:rsidR="00FF5CAB" w:rsidRPr="006774A2" w:rsidSect="00B304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43" w:bottom="1440" w:left="1559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75AA2" w14:textId="77777777" w:rsidR="00C51345" w:rsidRDefault="00C51345" w:rsidP="00BF329E">
      <w:r>
        <w:separator/>
      </w:r>
    </w:p>
  </w:endnote>
  <w:endnote w:type="continuationSeparator" w:id="0">
    <w:p w14:paraId="5DD0F5E3" w14:textId="77777777" w:rsidR="00C51345" w:rsidRDefault="00C51345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4BE3" w14:textId="77777777" w:rsidR="002964E2" w:rsidRDefault="002964E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D6360" w14:textId="77777777" w:rsidR="00FF5CAB" w:rsidRDefault="00B57239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223D34" wp14:editId="3F92DAEB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DAB8F2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>
      <w:rPr>
        <w:rFonts w:ascii="Arial" w:hAnsi="Arial" w:cs="Arial" w:hint="eastAsia"/>
        <w:bCs/>
      </w:rPr>
      <w:t>浦东软件园信息技术股份有限公司</w:t>
    </w:r>
    <w:r w:rsidR="002964E2">
      <w:rPr>
        <w:rFonts w:ascii="Arial" w:hAnsi="Arial" w:cs="Arial" w:hint="eastAsia"/>
        <w:bCs/>
      </w:rPr>
      <w:t>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</w:t>
    </w:r>
    <w:r w:rsidR="00FF5CAB" w:rsidRPr="00153ED2">
      <w:rPr>
        <w:rFonts w:ascii="Arial" w:hAnsi="宋体" w:cs="Arial"/>
        <w:bCs/>
      </w:rPr>
      <w:t>第</w:t>
    </w:r>
    <w:r w:rsidR="00E257BA">
      <w:rPr>
        <w:rFonts w:ascii="Arial" w:hAnsi="Arial" w:cs="Arial" w:hint="eastAsia"/>
        <w:bCs/>
      </w:rPr>
      <w:t xml:space="preserve">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E257BA">
      <w:rPr>
        <w:rFonts w:ascii="Arial" w:hAnsi="Arial" w:cs="Arial" w:hint="eastAsia"/>
        <w:bCs/>
      </w:rPr>
      <w:t xml:space="preserve">  </w:t>
    </w:r>
    <w:r w:rsidR="00FF5CAB">
      <w:rPr>
        <w:rFonts w:ascii="Arial" w:hAnsi="宋体" w:cs="Arial"/>
        <w:bCs/>
      </w:rPr>
      <w:t>页</w:t>
    </w:r>
  </w:p>
  <w:p w14:paraId="666A4EC3" w14:textId="77777777" w:rsidR="00155275" w:rsidRPr="00FF3081" w:rsidRDefault="00FF3081" w:rsidP="00FF3081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 w:rsidRPr="002329CA">
      <w:rPr>
        <w:rFonts w:asciiTheme="minorEastAsia" w:hAnsiTheme="minorEastAsia" w:hint="eastAsia"/>
        <w:i/>
        <w:sz w:val="15"/>
        <w:szCs w:val="15"/>
      </w:rPr>
      <w:t>注意：1、记录号规则：“</w:t>
    </w:r>
    <w:r w:rsidR="008942E9">
      <w:rPr>
        <w:rFonts w:asciiTheme="minorEastAsia" w:hAnsiTheme="minorEastAsia" w:hint="eastAsia"/>
        <w:i/>
        <w:sz w:val="15"/>
        <w:szCs w:val="15"/>
      </w:rPr>
      <w:t>YW07</w:t>
    </w:r>
    <w:r>
      <w:rPr>
        <w:rFonts w:asciiTheme="minorEastAsia" w:hAnsiTheme="minorEastAsia" w:hint="eastAsia"/>
        <w:i/>
        <w:sz w:val="15"/>
        <w:szCs w:val="15"/>
      </w:rPr>
      <w:t>-</w:t>
    </w:r>
    <w:r w:rsidRPr="002329CA">
      <w:rPr>
        <w:rFonts w:asciiTheme="minorEastAsia" w:hAnsiTheme="minorEastAsia" w:hint="eastAsia"/>
        <w:i/>
        <w:sz w:val="15"/>
        <w:szCs w:val="15"/>
      </w:rPr>
      <w:t>预受理项目号-流水号”，例如：“</w:t>
    </w:r>
    <w:r w:rsidR="008942E9">
      <w:rPr>
        <w:rFonts w:asciiTheme="minorEastAsia" w:hAnsiTheme="minorEastAsia" w:hint="eastAsia"/>
        <w:i/>
        <w:sz w:val="15"/>
        <w:szCs w:val="15"/>
      </w:rPr>
      <w:t>YW07</w:t>
    </w:r>
    <w:r w:rsidRPr="002329CA">
      <w:rPr>
        <w:rFonts w:asciiTheme="minorEastAsia" w:hAnsiTheme="minorEastAsia" w:hint="eastAsia"/>
        <w:i/>
        <w:sz w:val="15"/>
        <w:szCs w:val="15"/>
      </w:rPr>
      <w:t>-YF2013001</w:t>
    </w:r>
    <w:r>
      <w:rPr>
        <w:rFonts w:asciiTheme="minorEastAsia" w:hAnsiTheme="minorEastAsia" w:hint="eastAsia"/>
        <w:i/>
        <w:sz w:val="15"/>
        <w:szCs w:val="15"/>
      </w:rPr>
      <w:t>-</w:t>
    </w:r>
    <w:r w:rsidRPr="002329CA">
      <w:rPr>
        <w:rFonts w:asciiTheme="minorEastAsia" w:hAnsiTheme="minorEastAsia" w:hint="eastAsia"/>
        <w:i/>
        <w:sz w:val="15"/>
        <w:szCs w:val="15"/>
      </w:rPr>
      <w:t>01”。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6DC4F" w14:textId="77777777" w:rsidR="002964E2" w:rsidRDefault="002964E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89B2A" w14:textId="77777777" w:rsidR="00C51345" w:rsidRDefault="00C51345" w:rsidP="00BF329E">
      <w:r>
        <w:separator/>
      </w:r>
    </w:p>
  </w:footnote>
  <w:footnote w:type="continuationSeparator" w:id="0">
    <w:p w14:paraId="0CB9A629" w14:textId="77777777" w:rsidR="00C51345" w:rsidRDefault="00C51345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261D5" w14:textId="77777777" w:rsidR="002964E2" w:rsidRDefault="002964E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EBF47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36BDA9" wp14:editId="7116BF87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4D0CD3BE" w14:textId="77777777" w:rsidR="00BF329E" w:rsidRPr="00A266F8" w:rsidRDefault="00752630" w:rsidP="00A266F8">
    <w:pPr>
      <w:ind w:rightChars="-135" w:right="-283"/>
      <w:jc w:val="center"/>
      <w:rPr>
        <w:rFonts w:asciiTheme="minorEastAsia" w:eastAsiaTheme="minorEastAsia" w:hAnsiTheme="minorEastAsia"/>
        <w:sz w:val="18"/>
        <w:szCs w:val="18"/>
      </w:rPr>
    </w:pPr>
    <w:r>
      <w:rPr>
        <w:rFonts w:hint="eastAsia"/>
        <w:b/>
        <w:sz w:val="36"/>
        <w:szCs w:val="36"/>
      </w:rPr>
      <w:t xml:space="preserve">                </w:t>
    </w:r>
    <w:r w:rsidR="009569A5">
      <w:rPr>
        <w:rFonts w:hint="eastAsia"/>
        <w:b/>
        <w:sz w:val="36"/>
        <w:szCs w:val="36"/>
      </w:rPr>
      <w:t>合同</w:t>
    </w:r>
    <w:r>
      <w:rPr>
        <w:rFonts w:hint="eastAsia"/>
        <w:b/>
        <w:sz w:val="36"/>
        <w:szCs w:val="36"/>
      </w:rPr>
      <w:t>评审表</w:t>
    </w:r>
    <w:r w:rsidR="00264628">
      <w:rPr>
        <w:rFonts w:hint="eastAsia"/>
        <w:b/>
        <w:sz w:val="36"/>
        <w:szCs w:val="36"/>
      </w:rPr>
      <w:t xml:space="preserve">      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6177D7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>-</w:t>
    </w:r>
    <w:r w:rsidR="00264628" w:rsidRPr="00A266F8">
      <w:rPr>
        <w:rFonts w:asciiTheme="minorEastAsia" w:eastAsiaTheme="minorEastAsia" w:hAnsiTheme="minorEastAsia" w:hint="eastAsia"/>
        <w:sz w:val="18"/>
        <w:szCs w:val="18"/>
      </w:rPr>
      <w:t>0</w:t>
    </w:r>
    <w:r w:rsidR="006177D7">
      <w:rPr>
        <w:rFonts w:asciiTheme="minorEastAsia" w:eastAsiaTheme="minorEastAsia" w:hAnsiTheme="minorEastAsia" w:hint="eastAsia"/>
        <w:sz w:val="18"/>
        <w:szCs w:val="18"/>
      </w:rPr>
      <w:t>7</w:t>
    </w:r>
    <w:r w:rsidR="00A266F8" w:rsidRPr="00A266F8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00240EC6" w14:textId="77777777" w:rsidR="00BF329E" w:rsidRPr="00BF329E" w:rsidRDefault="00BF329E" w:rsidP="00BF329E">
    <w:pPr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E94A8" wp14:editId="7A59B92F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299E924"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99516" w14:textId="77777777" w:rsidR="002964E2" w:rsidRDefault="002964E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117FC"/>
    <w:multiLevelType w:val="hybridMultilevel"/>
    <w:tmpl w:val="D54C51FC"/>
    <w:lvl w:ilvl="0" w:tplc="8C92695C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70CDE"/>
    <w:multiLevelType w:val="hybridMultilevel"/>
    <w:tmpl w:val="AA9C9E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F6F13"/>
    <w:multiLevelType w:val="hybridMultilevel"/>
    <w:tmpl w:val="E81AE8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AF2C0F"/>
    <w:multiLevelType w:val="singleLevel"/>
    <w:tmpl w:val="2F8EDD30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52AC2"/>
    <w:rsid w:val="00057C7B"/>
    <w:rsid w:val="00090DCB"/>
    <w:rsid w:val="000C679F"/>
    <w:rsid w:val="000D11B1"/>
    <w:rsid w:val="000D4F15"/>
    <w:rsid w:val="00107F0C"/>
    <w:rsid w:val="00155275"/>
    <w:rsid w:val="00164F99"/>
    <w:rsid w:val="00175C6A"/>
    <w:rsid w:val="00187685"/>
    <w:rsid w:val="00190E15"/>
    <w:rsid w:val="001F3050"/>
    <w:rsid w:val="002329CA"/>
    <w:rsid w:val="0023783E"/>
    <w:rsid w:val="00264628"/>
    <w:rsid w:val="002722C5"/>
    <w:rsid w:val="00276952"/>
    <w:rsid w:val="002862DA"/>
    <w:rsid w:val="002964E2"/>
    <w:rsid w:val="002B16DC"/>
    <w:rsid w:val="002D7040"/>
    <w:rsid w:val="00314E7D"/>
    <w:rsid w:val="0032614A"/>
    <w:rsid w:val="00330F13"/>
    <w:rsid w:val="00364A9E"/>
    <w:rsid w:val="003B2CC2"/>
    <w:rsid w:val="003D7952"/>
    <w:rsid w:val="003E0CD5"/>
    <w:rsid w:val="00420283"/>
    <w:rsid w:val="0044676B"/>
    <w:rsid w:val="00455487"/>
    <w:rsid w:val="00456DD6"/>
    <w:rsid w:val="00465A5E"/>
    <w:rsid w:val="004A2A02"/>
    <w:rsid w:val="004A3188"/>
    <w:rsid w:val="004C0162"/>
    <w:rsid w:val="004E0AE8"/>
    <w:rsid w:val="00532B04"/>
    <w:rsid w:val="00550254"/>
    <w:rsid w:val="0058461A"/>
    <w:rsid w:val="005C476A"/>
    <w:rsid w:val="005C68AE"/>
    <w:rsid w:val="005E689D"/>
    <w:rsid w:val="005F452D"/>
    <w:rsid w:val="005F7B59"/>
    <w:rsid w:val="006177D7"/>
    <w:rsid w:val="006574D2"/>
    <w:rsid w:val="0067648D"/>
    <w:rsid w:val="006774A2"/>
    <w:rsid w:val="006B7A5B"/>
    <w:rsid w:val="00742096"/>
    <w:rsid w:val="00744ADC"/>
    <w:rsid w:val="00752630"/>
    <w:rsid w:val="0075698C"/>
    <w:rsid w:val="00776FDD"/>
    <w:rsid w:val="007D0BD5"/>
    <w:rsid w:val="007E3460"/>
    <w:rsid w:val="007E7972"/>
    <w:rsid w:val="00820202"/>
    <w:rsid w:val="00863ACC"/>
    <w:rsid w:val="00877F98"/>
    <w:rsid w:val="008942E9"/>
    <w:rsid w:val="00895D1C"/>
    <w:rsid w:val="008D283F"/>
    <w:rsid w:val="008D5890"/>
    <w:rsid w:val="008E3C53"/>
    <w:rsid w:val="008F27C6"/>
    <w:rsid w:val="0094514A"/>
    <w:rsid w:val="00956086"/>
    <w:rsid w:val="009569A5"/>
    <w:rsid w:val="009F08CF"/>
    <w:rsid w:val="00A026E3"/>
    <w:rsid w:val="00A163BB"/>
    <w:rsid w:val="00A266F8"/>
    <w:rsid w:val="00A44CD3"/>
    <w:rsid w:val="00A50112"/>
    <w:rsid w:val="00A525B3"/>
    <w:rsid w:val="00B10C4C"/>
    <w:rsid w:val="00B3042F"/>
    <w:rsid w:val="00B33471"/>
    <w:rsid w:val="00B47451"/>
    <w:rsid w:val="00B57239"/>
    <w:rsid w:val="00B62969"/>
    <w:rsid w:val="00B93E1E"/>
    <w:rsid w:val="00BD0E7B"/>
    <w:rsid w:val="00BD5ADB"/>
    <w:rsid w:val="00BE4F8D"/>
    <w:rsid w:val="00BF329E"/>
    <w:rsid w:val="00C51345"/>
    <w:rsid w:val="00C64203"/>
    <w:rsid w:val="00C668A0"/>
    <w:rsid w:val="00CA5CF4"/>
    <w:rsid w:val="00CB1C79"/>
    <w:rsid w:val="00CF34C3"/>
    <w:rsid w:val="00D111CC"/>
    <w:rsid w:val="00D27900"/>
    <w:rsid w:val="00D80ED7"/>
    <w:rsid w:val="00DE1476"/>
    <w:rsid w:val="00DE62B8"/>
    <w:rsid w:val="00E02453"/>
    <w:rsid w:val="00E12F3C"/>
    <w:rsid w:val="00E257BA"/>
    <w:rsid w:val="00E32DAC"/>
    <w:rsid w:val="00E41BCC"/>
    <w:rsid w:val="00F02C8E"/>
    <w:rsid w:val="00F310AB"/>
    <w:rsid w:val="00F61696"/>
    <w:rsid w:val="00F733D5"/>
    <w:rsid w:val="00F76AA4"/>
    <w:rsid w:val="00FF3081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E8F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557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59</cp:revision>
  <cp:lastPrinted>2013-09-03T07:59:00Z</cp:lastPrinted>
  <dcterms:created xsi:type="dcterms:W3CDTF">2013-09-03T07:39:00Z</dcterms:created>
  <dcterms:modified xsi:type="dcterms:W3CDTF">2014-04-29T05:30:00Z</dcterms:modified>
</cp:coreProperties>
</file>