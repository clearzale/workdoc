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011"/>
        <w:tblW w:w="520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2"/>
        <w:gridCol w:w="3118"/>
        <w:gridCol w:w="1559"/>
        <w:gridCol w:w="2727"/>
      </w:tblGrid>
      <w:tr w:rsidR="00175C6A" w:rsidRPr="00E94283" w14:paraId="6FE4513E" w14:textId="77777777" w:rsidTr="00302503">
        <w:trPr>
          <w:trHeight w:val="20"/>
        </w:trPr>
        <w:tc>
          <w:tcPr>
            <w:tcW w:w="9072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0222109F" w14:textId="77777777" w:rsidR="007E3460" w:rsidRPr="00E94283" w:rsidRDefault="007E3460" w:rsidP="00CE70CB">
            <w:pPr>
              <w:pStyle w:val="a9"/>
              <w:wordWrap w:val="0"/>
              <w:spacing w:line="360" w:lineRule="auto"/>
              <w:ind w:right="-75"/>
              <w:jc w:val="right"/>
              <w:rPr>
                <w:rFonts w:ascii="黑体" w:eastAsia="黑体" w:hAnsi="宋体"/>
                <w:color w:val="000000" w:themeColor="text1"/>
              </w:rPr>
            </w:pPr>
            <w:r w:rsidRPr="00E94283">
              <w:rPr>
                <w:rFonts w:hint="eastAsia"/>
                <w:color w:val="000000" w:themeColor="text1"/>
                <w:sz w:val="18"/>
                <w:szCs w:val="18"/>
              </w:rPr>
              <w:t>记录号：</w:t>
            </w:r>
            <w:r w:rsidR="00CE70CB" w:rsidRPr="00E94283">
              <w:rPr>
                <w:rFonts w:hint="eastAsia"/>
                <w:color w:val="000000" w:themeColor="text1"/>
                <w:sz w:val="18"/>
                <w:szCs w:val="18"/>
              </w:rPr>
              <w:t>YW16-</w:t>
            </w:r>
            <w:r w:rsidR="00752630" w:rsidRPr="00E94283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r w:rsidR="00ED1CFF" w:rsidRPr="00E94283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r w:rsidR="00CE70CB" w:rsidRPr="00E94283">
              <w:rPr>
                <w:rFonts w:hint="eastAsia"/>
                <w:color w:val="000000" w:themeColor="text1"/>
                <w:sz w:val="18"/>
                <w:szCs w:val="18"/>
              </w:rPr>
              <w:t xml:space="preserve">    </w:t>
            </w:r>
            <w:r w:rsidR="00752630" w:rsidRPr="00E94283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r w:rsidR="00ED1CFF" w:rsidRPr="00E94283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</w:p>
        </w:tc>
      </w:tr>
      <w:tr w:rsidR="00302503" w:rsidRPr="00E94283" w14:paraId="16071499" w14:textId="77777777" w:rsidTr="00DD6A52">
        <w:trPr>
          <w:trHeight w:val="567"/>
        </w:trPr>
        <w:tc>
          <w:tcPr>
            <w:tcW w:w="9072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50D9B2F" w14:textId="77777777" w:rsidR="00302503" w:rsidRPr="00E94283" w:rsidRDefault="00302503" w:rsidP="004C308E">
            <w:pPr>
              <w:pStyle w:val="a9"/>
              <w:spacing w:line="360" w:lineRule="auto"/>
              <w:ind w:leftChars="-67" w:left="-23" w:right="-108" w:hangingChars="56" w:hanging="118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E94283">
              <w:rPr>
                <w:rFonts w:asciiTheme="minorEastAsia" w:eastAsiaTheme="minorEastAsia" w:hAnsiTheme="minorEastAsia" w:hint="eastAsia"/>
                <w:color w:val="000000" w:themeColor="text1"/>
              </w:rPr>
              <w:t>以下</w:t>
            </w:r>
            <w:r w:rsidR="004C308E" w:rsidRPr="00E94283">
              <w:rPr>
                <w:rFonts w:asciiTheme="minorEastAsia" w:eastAsiaTheme="minorEastAsia" w:hAnsiTheme="minorEastAsia" w:hint="eastAsia"/>
                <w:color w:val="000000" w:themeColor="text1"/>
              </w:rPr>
              <w:t>由</w:t>
            </w:r>
            <w:r w:rsidRPr="00E94283">
              <w:rPr>
                <w:rFonts w:asciiTheme="minorEastAsia" w:eastAsiaTheme="minorEastAsia" w:hAnsiTheme="minorEastAsia" w:hint="eastAsia"/>
                <w:color w:val="000000" w:themeColor="text1"/>
              </w:rPr>
              <w:t>申请单位填写</w:t>
            </w:r>
          </w:p>
        </w:tc>
      </w:tr>
      <w:tr w:rsidR="00302503" w:rsidRPr="00E94283" w14:paraId="44231A6A" w14:textId="77777777" w:rsidTr="004C308E">
        <w:trPr>
          <w:trHeight w:val="567"/>
        </w:trPr>
        <w:tc>
          <w:tcPr>
            <w:tcW w:w="166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ADDFBD" w14:textId="77777777" w:rsidR="00302503" w:rsidRPr="00E94283" w:rsidRDefault="00302503" w:rsidP="00302503">
            <w:pPr>
              <w:pStyle w:val="a9"/>
              <w:spacing w:line="360" w:lineRule="auto"/>
              <w:ind w:leftChars="-3" w:left="-6" w:right="210" w:firstLineChars="50" w:firstLine="105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E94283">
              <w:rPr>
                <w:rFonts w:asciiTheme="minorEastAsia" w:eastAsiaTheme="minorEastAsia" w:hAnsiTheme="minorEastAsia" w:hint="eastAsia"/>
                <w:color w:val="000000" w:themeColor="text1"/>
              </w:rPr>
              <w:t>申请单位</w:t>
            </w:r>
          </w:p>
        </w:tc>
        <w:tc>
          <w:tcPr>
            <w:tcW w:w="740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6D2B4E" w14:textId="77777777" w:rsidR="00302503" w:rsidRPr="00E94283" w:rsidRDefault="00302503" w:rsidP="00532B04">
            <w:pPr>
              <w:pStyle w:val="a9"/>
              <w:spacing w:line="360" w:lineRule="auto"/>
              <w:ind w:leftChars="-11" w:left="-23" w:right="-108" w:firstLineChars="266" w:firstLine="559"/>
              <w:jc w:val="left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D324B0" w:rsidRPr="00E94283" w14:paraId="770AA318" w14:textId="77777777" w:rsidTr="004C308E">
        <w:trPr>
          <w:trHeight w:val="567"/>
        </w:trPr>
        <w:tc>
          <w:tcPr>
            <w:tcW w:w="166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B92E80" w14:textId="77777777" w:rsidR="00D324B0" w:rsidRPr="00E94283" w:rsidRDefault="004C308E" w:rsidP="00D324B0">
            <w:pPr>
              <w:pStyle w:val="a9"/>
              <w:spacing w:line="360" w:lineRule="auto"/>
              <w:ind w:leftChars="-3" w:left="-6" w:right="210" w:firstLineChars="50" w:firstLine="105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E94283">
              <w:rPr>
                <w:rFonts w:asciiTheme="minorEastAsia" w:eastAsiaTheme="minorEastAsia" w:hAnsiTheme="minorEastAsia" w:hint="eastAsia"/>
                <w:color w:val="000000" w:themeColor="text1"/>
              </w:rPr>
              <w:t>预受理编</w:t>
            </w:r>
            <w:r w:rsidR="00D324B0" w:rsidRPr="00E94283">
              <w:rPr>
                <w:rFonts w:asciiTheme="minorEastAsia" w:eastAsiaTheme="minorEastAsia" w:hAnsiTheme="minorEastAsia" w:hint="eastAsia"/>
                <w:color w:val="000000" w:themeColor="text1"/>
              </w:rPr>
              <w:t>号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399DC0" w14:textId="77777777" w:rsidR="00D324B0" w:rsidRPr="00E94283" w:rsidRDefault="00D324B0" w:rsidP="00532B04">
            <w:pPr>
              <w:pStyle w:val="a9"/>
              <w:spacing w:line="360" w:lineRule="auto"/>
              <w:ind w:leftChars="-11" w:left="-23" w:right="-108" w:firstLineChars="266" w:firstLine="559"/>
              <w:jc w:val="left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657989" w14:textId="77777777" w:rsidR="00D324B0" w:rsidRPr="00E94283" w:rsidRDefault="00D324B0" w:rsidP="00D324B0">
            <w:pPr>
              <w:pStyle w:val="a9"/>
              <w:spacing w:line="360" w:lineRule="auto"/>
              <w:ind w:leftChars="-3" w:left="-6" w:right="210" w:firstLineChars="50" w:firstLine="105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E94283">
              <w:rPr>
                <w:rFonts w:asciiTheme="minorEastAsia" w:eastAsiaTheme="minorEastAsia" w:hAnsiTheme="minorEastAsia" w:hint="eastAsia"/>
                <w:color w:val="000000" w:themeColor="text1"/>
              </w:rPr>
              <w:t>项目编号</w:t>
            </w:r>
          </w:p>
        </w:tc>
        <w:tc>
          <w:tcPr>
            <w:tcW w:w="272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F44BBF" w14:textId="77777777" w:rsidR="00D324B0" w:rsidRPr="00E94283" w:rsidRDefault="00D324B0" w:rsidP="00532B04">
            <w:pPr>
              <w:pStyle w:val="a9"/>
              <w:spacing w:line="360" w:lineRule="auto"/>
              <w:ind w:leftChars="-11" w:left="-23" w:right="-108" w:firstLineChars="266" w:firstLine="559"/>
              <w:jc w:val="left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D324B0" w:rsidRPr="00E94283" w14:paraId="62A40FA1" w14:textId="77777777" w:rsidTr="00060C29">
        <w:trPr>
          <w:trHeight w:val="567"/>
        </w:trPr>
        <w:tc>
          <w:tcPr>
            <w:tcW w:w="9072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1FBF36" w14:textId="77777777" w:rsidR="00D324B0" w:rsidRPr="00E94283" w:rsidRDefault="00D324B0" w:rsidP="00D324B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>申请内容及原因：（委托单位修改需重新提交整套</w:t>
            </w:r>
            <w:r w:rsidR="00A806AE" w:rsidRPr="00E94283">
              <w:rPr>
                <w:rFonts w:ascii="宋体" w:hAnsi="宋体" w:hint="eastAsia"/>
                <w:color w:val="000000" w:themeColor="text1"/>
                <w:szCs w:val="21"/>
              </w:rPr>
              <w:t>检测</w:t>
            </w: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>资料、样品介质等）</w:t>
            </w:r>
          </w:p>
          <w:p w14:paraId="52F75F3F" w14:textId="77777777" w:rsidR="00D324B0" w:rsidRPr="00E94283" w:rsidRDefault="00D324B0" w:rsidP="00D324B0">
            <w:pPr>
              <w:spacing w:beforeLines="50" w:before="156" w:afterLines="50" w:after="156"/>
              <w:ind w:leftChars="200" w:left="420"/>
              <w:rPr>
                <w:rFonts w:ascii="宋体" w:hAnsi="宋体"/>
                <w:color w:val="000000" w:themeColor="text1"/>
                <w:szCs w:val="21"/>
              </w:rPr>
            </w:pPr>
            <w:r w:rsidRPr="00E94283">
              <w:rPr>
                <w:rFonts w:ascii="宋体" w:hAnsi="宋体"/>
                <w:color w:val="000000" w:themeColor="text1"/>
                <w:szCs w:val="21"/>
              </w:rPr>
              <w:t>□</w:t>
            </w: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ab/>
              <w:t>委托单位名称更改为（另附证明文件）:</w:t>
            </w:r>
            <w:r w:rsidR="004C308E" w:rsidRPr="00E94283">
              <w:rPr>
                <w:rFonts w:ascii="宋体" w:hAnsi="宋体" w:hint="eastAsia"/>
                <w:color w:val="000000" w:themeColor="text1"/>
                <w:szCs w:val="21"/>
                <w:u w:val="single"/>
              </w:rPr>
              <w:t xml:space="preserve">                               </w:t>
            </w: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>。</w:t>
            </w:r>
          </w:p>
          <w:p w14:paraId="770DCBA0" w14:textId="77777777" w:rsidR="004C308E" w:rsidRPr="00E94283" w:rsidRDefault="004C308E" w:rsidP="00D324B0">
            <w:pPr>
              <w:spacing w:beforeLines="50" w:before="156" w:afterLines="50" w:after="156"/>
              <w:ind w:leftChars="200" w:left="420"/>
              <w:rPr>
                <w:rFonts w:ascii="宋体" w:hAnsi="宋体"/>
                <w:color w:val="000000" w:themeColor="text1"/>
                <w:szCs w:val="21"/>
              </w:rPr>
            </w:pPr>
          </w:p>
          <w:p w14:paraId="6749ADDC" w14:textId="77777777" w:rsidR="00D324B0" w:rsidRPr="00E94283" w:rsidRDefault="00D324B0" w:rsidP="00006A6F">
            <w:pPr>
              <w:spacing w:beforeLines="50" w:before="156" w:afterLines="50" w:after="156"/>
              <w:ind w:leftChars="200" w:left="420"/>
              <w:rPr>
                <w:rFonts w:ascii="宋体" w:hAnsi="宋体"/>
                <w:color w:val="000000" w:themeColor="text1"/>
                <w:szCs w:val="21"/>
              </w:rPr>
            </w:pPr>
            <w:r w:rsidRPr="00E94283">
              <w:rPr>
                <w:rFonts w:ascii="宋体" w:hAnsi="宋体"/>
                <w:color w:val="000000" w:themeColor="text1"/>
                <w:szCs w:val="21"/>
              </w:rPr>
              <w:t>□</w:t>
            </w: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ab/>
              <w:t>终止检验</w:t>
            </w:r>
            <w:r w:rsidR="00006A6F" w:rsidRPr="00E94283">
              <w:rPr>
                <w:rFonts w:ascii="宋体" w:hAnsi="宋体" w:hint="eastAsia"/>
                <w:color w:val="000000" w:themeColor="text1"/>
                <w:szCs w:val="21"/>
              </w:rPr>
              <w:t>，理由</w:t>
            </w: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>:</w:t>
            </w:r>
            <w:r w:rsidR="004C308E" w:rsidRPr="00E94283">
              <w:rPr>
                <w:rFonts w:ascii="宋体" w:hAnsi="宋体" w:hint="eastAsia"/>
                <w:color w:val="000000" w:themeColor="text1"/>
                <w:szCs w:val="21"/>
                <w:u w:val="single"/>
              </w:rPr>
              <w:t xml:space="preserve">                                                   </w:t>
            </w: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>。</w:t>
            </w:r>
          </w:p>
          <w:p w14:paraId="109FD121" w14:textId="77777777" w:rsidR="004C308E" w:rsidRPr="00E94283" w:rsidRDefault="004C308E" w:rsidP="00006A6F">
            <w:pPr>
              <w:spacing w:beforeLines="50" w:before="156" w:afterLines="50" w:after="156"/>
              <w:ind w:leftChars="200" w:left="420"/>
              <w:rPr>
                <w:rFonts w:ascii="宋体" w:hAnsi="宋体"/>
                <w:color w:val="000000" w:themeColor="text1"/>
                <w:szCs w:val="21"/>
              </w:rPr>
            </w:pPr>
          </w:p>
          <w:p w14:paraId="5E268A4C" w14:textId="77777777" w:rsidR="00D324B0" w:rsidRPr="00E94283" w:rsidRDefault="00D324B0" w:rsidP="00D324B0">
            <w:pPr>
              <w:spacing w:beforeLines="50" w:before="156" w:afterLines="50" w:after="156"/>
              <w:ind w:leftChars="200" w:left="420"/>
              <w:rPr>
                <w:rFonts w:ascii="宋体" w:hAnsi="宋体"/>
                <w:color w:val="000000" w:themeColor="text1"/>
                <w:szCs w:val="21"/>
              </w:rPr>
            </w:pPr>
            <w:r w:rsidRPr="00E94283">
              <w:rPr>
                <w:rFonts w:ascii="宋体" w:hAnsi="宋体"/>
                <w:color w:val="000000" w:themeColor="text1"/>
                <w:szCs w:val="21"/>
              </w:rPr>
              <w:t>□</w:t>
            </w: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ab/>
              <w:t>其它:</w:t>
            </w:r>
            <w:r w:rsidRPr="00E94283">
              <w:rPr>
                <w:rFonts w:ascii="宋体" w:hAnsi="宋体"/>
                <w:color w:val="000000" w:themeColor="text1"/>
                <w:szCs w:val="21"/>
              </w:rPr>
              <w:t xml:space="preserve"> </w:t>
            </w:r>
            <w:r w:rsidR="004C308E" w:rsidRPr="00E94283">
              <w:rPr>
                <w:rFonts w:ascii="宋体" w:hAnsi="宋体" w:hint="eastAsia"/>
                <w:color w:val="000000" w:themeColor="text1"/>
                <w:szCs w:val="21"/>
                <w:u w:val="single"/>
              </w:rPr>
              <w:t xml:space="preserve">                                                            </w:t>
            </w: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>。</w:t>
            </w:r>
          </w:p>
          <w:p w14:paraId="07945F01" w14:textId="77777777" w:rsidR="00D324B0" w:rsidRPr="00E94283" w:rsidRDefault="00D324B0" w:rsidP="00D324B0">
            <w:pPr>
              <w:spacing w:beforeLines="50" w:before="156" w:afterLines="50" w:after="156"/>
              <w:rPr>
                <w:rFonts w:ascii="宋体" w:hAnsi="宋体"/>
                <w:color w:val="000000" w:themeColor="text1"/>
                <w:szCs w:val="21"/>
              </w:rPr>
            </w:pPr>
            <w:bookmarkStart w:id="0" w:name="_GoBack"/>
            <w:bookmarkEnd w:id="0"/>
          </w:p>
          <w:p w14:paraId="620D5139" w14:textId="77777777" w:rsidR="00D324B0" w:rsidRPr="00E94283" w:rsidRDefault="00D324B0" w:rsidP="0004545A">
            <w:pPr>
              <w:tabs>
                <w:tab w:val="left" w:pos="5871"/>
              </w:tabs>
              <w:spacing w:line="300" w:lineRule="auto"/>
              <w:ind w:firstLineChars="2700" w:firstLine="5670"/>
              <w:rPr>
                <w:rFonts w:ascii="宋体" w:hAnsi="宋体"/>
                <w:color w:val="000000" w:themeColor="text1"/>
                <w:szCs w:val="21"/>
              </w:rPr>
            </w:pP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>单位盖章：</w:t>
            </w:r>
          </w:p>
          <w:p w14:paraId="33F1E9D3" w14:textId="77777777" w:rsidR="00D324B0" w:rsidRPr="00E94283" w:rsidRDefault="00D324B0" w:rsidP="0004545A">
            <w:pPr>
              <w:pStyle w:val="a9"/>
              <w:spacing w:line="360" w:lineRule="auto"/>
              <w:ind w:right="-108" w:firstLineChars="2700" w:firstLine="5670"/>
              <w:jc w:val="lef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E94283">
              <w:rPr>
                <w:rFonts w:hAnsi="宋体" w:cs="Times New Roman" w:hint="eastAsia"/>
                <w:color w:val="000000" w:themeColor="text1"/>
              </w:rPr>
              <w:t>申请日期：</w:t>
            </w:r>
          </w:p>
        </w:tc>
      </w:tr>
      <w:tr w:rsidR="00006A6F" w:rsidRPr="00E94283" w14:paraId="6CB170F6" w14:textId="77777777" w:rsidTr="004C308E">
        <w:trPr>
          <w:trHeight w:val="567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F8745F" w14:textId="77777777" w:rsidR="00006A6F" w:rsidRPr="00E94283" w:rsidRDefault="00006A6F" w:rsidP="00006A6F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>联系人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953508" w14:textId="77777777" w:rsidR="00006A6F" w:rsidRPr="00E94283" w:rsidRDefault="00006A6F" w:rsidP="00D324B0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20498C" w14:textId="77777777" w:rsidR="00006A6F" w:rsidRPr="00E94283" w:rsidRDefault="00006A6F" w:rsidP="00006A6F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>联系电话</w:t>
            </w:r>
          </w:p>
        </w:tc>
        <w:tc>
          <w:tcPr>
            <w:tcW w:w="27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B2714E" w14:textId="77777777" w:rsidR="00006A6F" w:rsidRPr="00E94283" w:rsidRDefault="00006A6F" w:rsidP="00D324B0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7E7972" w:rsidRPr="00E94283" w14:paraId="452C83F8" w14:textId="77777777" w:rsidTr="00302503">
        <w:trPr>
          <w:trHeight w:hRule="exact" w:val="57"/>
        </w:trPr>
        <w:tc>
          <w:tcPr>
            <w:tcW w:w="9072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14:paraId="6E476CF9" w14:textId="77777777" w:rsidR="007E7972" w:rsidRPr="00E94283" w:rsidRDefault="007E7972" w:rsidP="00455487">
            <w:pPr>
              <w:pStyle w:val="a9"/>
              <w:spacing w:line="360" w:lineRule="auto"/>
              <w:ind w:leftChars="-3" w:left="-6" w:right="210" w:firstLineChars="50" w:firstLine="105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006A6F" w:rsidRPr="00E94283" w14:paraId="50D9A71E" w14:textId="77777777" w:rsidTr="00DD6A52">
        <w:trPr>
          <w:trHeight w:val="657"/>
        </w:trPr>
        <w:tc>
          <w:tcPr>
            <w:tcW w:w="9072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CF9024" w14:textId="77777777" w:rsidR="00006A6F" w:rsidRPr="00E94283" w:rsidRDefault="00006A6F" w:rsidP="00006A6F">
            <w:pPr>
              <w:jc w:val="center"/>
              <w:rPr>
                <w:color w:val="000000" w:themeColor="text1"/>
              </w:rPr>
            </w:pPr>
            <w:r w:rsidRPr="00E94283">
              <w:rPr>
                <w:rFonts w:hint="eastAsia"/>
                <w:color w:val="000000" w:themeColor="text1"/>
              </w:rPr>
              <w:t>（以下上</w:t>
            </w:r>
            <w:r w:rsidR="004C308E" w:rsidRPr="00E94283">
              <w:rPr>
                <w:rFonts w:hint="eastAsia"/>
                <w:color w:val="000000" w:themeColor="text1"/>
              </w:rPr>
              <w:t>由</w:t>
            </w:r>
            <w:r w:rsidRPr="00E94283">
              <w:rPr>
                <w:rFonts w:hint="eastAsia"/>
                <w:color w:val="000000" w:themeColor="text1"/>
              </w:rPr>
              <w:t>海浦东软件园信息技术股份有限公司计算机司法鉴定所填写）</w:t>
            </w:r>
          </w:p>
        </w:tc>
      </w:tr>
      <w:tr w:rsidR="00006A6F" w:rsidRPr="00E94283" w14:paraId="6C2A99D8" w14:textId="77777777" w:rsidTr="004C308E">
        <w:trPr>
          <w:trHeight w:val="1666"/>
        </w:trPr>
        <w:tc>
          <w:tcPr>
            <w:tcW w:w="15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D1545" w14:textId="77777777" w:rsidR="00006A6F" w:rsidRPr="00E94283" w:rsidRDefault="00006A6F" w:rsidP="00C129F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>受理意见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A55DD12" w14:textId="77777777" w:rsidR="004C308E" w:rsidRPr="00E94283" w:rsidRDefault="004C308E" w:rsidP="004C308E">
            <w:pPr>
              <w:spacing w:beforeLines="50" w:before="156"/>
              <w:rPr>
                <w:rFonts w:ascii="宋体" w:hAnsi="宋体"/>
                <w:color w:val="000000" w:themeColor="text1"/>
                <w:szCs w:val="21"/>
              </w:rPr>
            </w:pP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>□同意。</w:t>
            </w:r>
          </w:p>
          <w:p w14:paraId="5B0ECFAF" w14:textId="77777777" w:rsidR="00061866" w:rsidRPr="00E94283" w:rsidRDefault="004C308E" w:rsidP="004C308E">
            <w:pPr>
              <w:spacing w:beforeLines="50" w:before="156"/>
              <w:ind w:left="210" w:hangingChars="100" w:hanging="210"/>
              <w:rPr>
                <w:rFonts w:ascii="宋体" w:hAnsi="宋体"/>
                <w:color w:val="000000" w:themeColor="text1"/>
                <w:szCs w:val="21"/>
              </w:rPr>
            </w:pP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>□不同意,理由：</w:t>
            </w:r>
          </w:p>
          <w:p w14:paraId="624245BD" w14:textId="77777777" w:rsidR="004C308E" w:rsidRPr="00E94283" w:rsidRDefault="004C308E" w:rsidP="004C308E">
            <w:pPr>
              <w:spacing w:beforeLines="50" w:before="156"/>
              <w:ind w:left="210" w:hangingChars="100" w:hanging="210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7A4358" w14:textId="77777777" w:rsidR="00006A6F" w:rsidRPr="00E94283" w:rsidRDefault="00006A6F" w:rsidP="0006186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>受理人/日期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765F16" w14:textId="77777777" w:rsidR="00006A6F" w:rsidRPr="00E94283" w:rsidRDefault="00006A6F" w:rsidP="00C129F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006A6F" w:rsidRPr="00E94283" w14:paraId="57972F12" w14:textId="77777777" w:rsidTr="004C308E">
        <w:trPr>
          <w:trHeight w:val="657"/>
        </w:trPr>
        <w:tc>
          <w:tcPr>
            <w:tcW w:w="15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CDEEB" w14:textId="77777777" w:rsidR="00006A6F" w:rsidRPr="00E94283" w:rsidRDefault="00006A6F" w:rsidP="00C129F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>审核意见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AE0A321" w14:textId="77777777" w:rsidR="00006A6F" w:rsidRPr="00E94283" w:rsidRDefault="00006A6F" w:rsidP="004C308E">
            <w:pPr>
              <w:spacing w:beforeLines="50" w:before="156"/>
              <w:rPr>
                <w:rFonts w:ascii="宋体" w:hAnsi="宋体"/>
                <w:color w:val="000000" w:themeColor="text1"/>
                <w:szCs w:val="21"/>
              </w:rPr>
            </w:pP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>□同意。</w:t>
            </w:r>
          </w:p>
          <w:p w14:paraId="56DF06F3" w14:textId="77777777" w:rsidR="00061866" w:rsidRPr="00E94283" w:rsidRDefault="00006A6F" w:rsidP="004C308E">
            <w:pPr>
              <w:spacing w:line="48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>□不同意,理由：</w:t>
            </w:r>
          </w:p>
          <w:p w14:paraId="451A6993" w14:textId="77777777" w:rsidR="004C308E" w:rsidRPr="00E94283" w:rsidRDefault="004C308E" w:rsidP="004C308E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510951" w14:textId="77777777" w:rsidR="00006A6F" w:rsidRPr="00E94283" w:rsidRDefault="00006A6F" w:rsidP="0006186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>审核人/日期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DF24E5" w14:textId="77777777" w:rsidR="00006A6F" w:rsidRPr="00E94283" w:rsidRDefault="00006A6F" w:rsidP="00C129F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006A6F" w:rsidRPr="00E94283" w14:paraId="53B2CF20" w14:textId="77777777" w:rsidTr="004C308E">
        <w:trPr>
          <w:trHeight w:val="867"/>
        </w:trPr>
        <w:tc>
          <w:tcPr>
            <w:tcW w:w="15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5A31F" w14:textId="77777777" w:rsidR="00006A6F" w:rsidRPr="00E94283" w:rsidRDefault="00006A6F" w:rsidP="00C129F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>归档记录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37FD772" w14:textId="77777777" w:rsidR="008D6970" w:rsidRPr="00E94283" w:rsidRDefault="008D6970" w:rsidP="008D6970">
            <w:pPr>
              <w:spacing w:beforeLines="50" w:before="156"/>
              <w:rPr>
                <w:rFonts w:ascii="宋体" w:hAnsi="宋体"/>
                <w:color w:val="000000" w:themeColor="text1"/>
                <w:szCs w:val="21"/>
              </w:rPr>
            </w:pP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>□归档</w:t>
            </w:r>
          </w:p>
          <w:p w14:paraId="4A78FB91" w14:textId="77777777" w:rsidR="008D6970" w:rsidRPr="00E94283" w:rsidRDefault="008D6970" w:rsidP="008D697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>□销毁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57CAA3" w14:textId="77777777" w:rsidR="00006A6F" w:rsidRPr="00E94283" w:rsidRDefault="00006A6F" w:rsidP="0006186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>记录人/日期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9058457" w14:textId="77777777" w:rsidR="00006A6F" w:rsidRPr="00E94283" w:rsidRDefault="00006A6F" w:rsidP="00C129F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006A6F" w:rsidRPr="00E94283" w14:paraId="6187AECF" w14:textId="77777777" w:rsidTr="003B6C03">
        <w:trPr>
          <w:trHeight w:val="657"/>
        </w:trPr>
        <w:tc>
          <w:tcPr>
            <w:tcW w:w="9072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C0F072" w14:textId="77777777" w:rsidR="00006A6F" w:rsidRPr="00E94283" w:rsidRDefault="00006A6F" w:rsidP="009E06A6">
            <w:pPr>
              <w:ind w:firstLineChars="50" w:firstLine="105"/>
              <w:rPr>
                <w:rFonts w:ascii="宋体" w:hAnsi="宋体"/>
                <w:color w:val="000000" w:themeColor="text1"/>
                <w:szCs w:val="21"/>
              </w:rPr>
            </w:pPr>
            <w:r w:rsidRPr="00E94283">
              <w:rPr>
                <w:rFonts w:ascii="宋体" w:hAnsi="宋体" w:hint="eastAsia"/>
                <w:color w:val="000000" w:themeColor="text1"/>
                <w:szCs w:val="21"/>
              </w:rPr>
              <w:t xml:space="preserve">备注                                            </w:t>
            </w:r>
          </w:p>
          <w:p w14:paraId="3DD4F585" w14:textId="77777777" w:rsidR="00061866" w:rsidRPr="00E94283" w:rsidRDefault="00061866" w:rsidP="00061866">
            <w:pPr>
              <w:rPr>
                <w:rFonts w:ascii="宋体" w:hAnsi="宋体"/>
                <w:color w:val="000000" w:themeColor="text1"/>
                <w:szCs w:val="21"/>
              </w:rPr>
            </w:pPr>
          </w:p>
          <w:p w14:paraId="2DDBBA52" w14:textId="77777777" w:rsidR="00061866" w:rsidRPr="00E94283" w:rsidRDefault="00061866" w:rsidP="00C129F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</w:tbl>
    <w:p w14:paraId="2D4A1EEE" w14:textId="77777777" w:rsidR="00FF5CAB" w:rsidRPr="00E94283" w:rsidRDefault="00FF5CAB" w:rsidP="009E06A6">
      <w:pPr>
        <w:ind w:right="1440"/>
        <w:jc w:val="left"/>
        <w:rPr>
          <w:color w:val="000000" w:themeColor="text1"/>
          <w:sz w:val="18"/>
          <w:szCs w:val="18"/>
        </w:rPr>
      </w:pPr>
    </w:p>
    <w:sectPr w:rsidR="00FF5CAB" w:rsidRPr="00E94283" w:rsidSect="00B3042F">
      <w:headerReference w:type="default" r:id="rId9"/>
      <w:footerReference w:type="default" r:id="rId10"/>
      <w:pgSz w:w="11906" w:h="16838"/>
      <w:pgMar w:top="1440" w:right="1843" w:bottom="1440" w:left="1559" w:header="851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EB46E9" w14:textId="77777777" w:rsidR="00742FD9" w:rsidRDefault="00742FD9" w:rsidP="00BF329E">
      <w:r>
        <w:separator/>
      </w:r>
    </w:p>
  </w:endnote>
  <w:endnote w:type="continuationSeparator" w:id="0">
    <w:p w14:paraId="40972713" w14:textId="77777777" w:rsidR="00742FD9" w:rsidRDefault="00742FD9" w:rsidP="00BF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D133F" w14:textId="77777777" w:rsidR="00FF5CAB" w:rsidRDefault="00B57239" w:rsidP="00FF5CAB">
    <w:pPr>
      <w:pStyle w:val="a5"/>
      <w:tabs>
        <w:tab w:val="clear" w:pos="4153"/>
        <w:tab w:val="clear" w:pos="8306"/>
        <w:tab w:val="right" w:pos="2410"/>
      </w:tabs>
      <w:ind w:leftChars="-136" w:left="-3" w:rightChars="-135" w:right="-283" w:hangingChars="157" w:hanging="283"/>
      <w:jc w:val="center"/>
      <w:rPr>
        <w:rFonts w:ascii="Arial" w:hAnsi="宋体" w:cs="Arial"/>
        <w:bCs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DA1A22" wp14:editId="47294E9C">
              <wp:simplePos x="542925" y="967740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760000" cy="0"/>
              <wp:effectExtent l="0" t="19050" r="12700" b="38100"/>
              <wp:wrapSquare wrapText="bothSides"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F53440E"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" strokeweight="3.75pt">
              <v:stroke linestyle="thinThick"/>
              <w10:wrap type="square" anchorx="margin" anchory="margin"/>
            </v:line>
          </w:pict>
        </mc:Fallback>
      </mc:AlternateContent>
    </w:r>
    <w:r w:rsidRPr="00153ED2">
      <w:rPr>
        <w:rFonts w:ascii="Arial" w:cs="Arial"/>
        <w:bCs/>
      </w:rPr>
      <w:t>上海</w:t>
    </w:r>
    <w:r w:rsidR="005C3A34">
      <w:rPr>
        <w:rFonts w:ascii="Arial" w:hAnsi="Arial" w:cs="Arial" w:hint="eastAsia"/>
        <w:bCs/>
      </w:rPr>
      <w:t>浦东软件园信息技术股份有限公司计算机司法鉴定</w:t>
    </w:r>
    <w:r>
      <w:rPr>
        <w:rFonts w:ascii="Arial" w:hAnsi="Arial" w:cs="Arial" w:hint="eastAsia"/>
        <w:bCs/>
      </w:rPr>
      <w:t>实验室</w:t>
    </w:r>
    <w:r w:rsidR="00FF5CAB">
      <w:rPr>
        <w:rFonts w:ascii="Arial" w:hAnsi="Arial" w:cs="Arial" w:hint="eastAsia"/>
        <w:bCs/>
      </w:rPr>
      <w:t>（</w:t>
    </w:r>
    <w:r w:rsidR="00FF5CAB">
      <w:rPr>
        <w:rFonts w:ascii="Arial" w:hAnsi="Arial" w:cs="Arial" w:hint="eastAsia"/>
        <w:bCs/>
      </w:rPr>
      <w:t>SPITL</w:t>
    </w:r>
    <w:r w:rsidR="00FF5CAB">
      <w:rPr>
        <w:rFonts w:ascii="Arial" w:hAnsi="Arial" w:cs="Arial" w:hint="eastAsia"/>
        <w:bCs/>
      </w:rPr>
      <w:t>）</w:t>
    </w:r>
    <w:r w:rsidR="00FF5CAB">
      <w:rPr>
        <w:rFonts w:ascii="Arial" w:hAnsi="Arial" w:cs="Arial" w:hint="eastAsia"/>
        <w:bCs/>
      </w:rPr>
      <w:t xml:space="preserve">                      </w:t>
    </w:r>
    <w:r w:rsidR="00FF5CAB" w:rsidRPr="00153ED2">
      <w:rPr>
        <w:rFonts w:ascii="Arial" w:hAnsi="宋体" w:cs="Arial"/>
        <w:bCs/>
      </w:rPr>
      <w:t>第</w:t>
    </w:r>
    <w:r w:rsidR="00E257BA">
      <w:rPr>
        <w:rFonts w:ascii="Arial" w:hAnsi="Arial" w:cs="Arial" w:hint="eastAsia"/>
        <w:bCs/>
      </w:rPr>
      <w:t xml:space="preserve">  </w:t>
    </w:r>
    <w:r w:rsidR="00FF5CAB" w:rsidRPr="00153ED2">
      <w:rPr>
        <w:rFonts w:ascii="Arial" w:hAnsi="宋体" w:cs="Arial"/>
        <w:bCs/>
      </w:rPr>
      <w:t>页</w:t>
    </w:r>
    <w:r w:rsidR="00FF5CAB">
      <w:rPr>
        <w:rFonts w:ascii="Arial" w:hAnsi="宋体" w:cs="Arial" w:hint="eastAsia"/>
        <w:bCs/>
      </w:rPr>
      <w:t xml:space="preserve"> </w:t>
    </w:r>
    <w:r w:rsidR="00FF5CAB" w:rsidRPr="00153ED2">
      <w:rPr>
        <w:rFonts w:ascii="Arial" w:hAnsi="Arial" w:cs="Arial"/>
        <w:bCs/>
      </w:rPr>
      <w:t>/</w:t>
    </w:r>
    <w:r w:rsidR="00FF5CAB">
      <w:rPr>
        <w:rFonts w:ascii="Arial" w:hAnsi="Arial" w:cs="Arial" w:hint="eastAsia"/>
        <w:bCs/>
      </w:rPr>
      <w:t xml:space="preserve"> </w:t>
    </w:r>
    <w:r w:rsidR="00FF5CAB" w:rsidRPr="00153ED2">
      <w:rPr>
        <w:rFonts w:ascii="Arial" w:hAnsi="宋体" w:cs="Arial"/>
        <w:bCs/>
      </w:rPr>
      <w:t>共</w:t>
    </w:r>
    <w:r w:rsidR="00E257BA">
      <w:rPr>
        <w:rFonts w:ascii="Arial" w:hAnsi="Arial" w:cs="Arial" w:hint="eastAsia"/>
        <w:bCs/>
      </w:rPr>
      <w:t xml:space="preserve">  </w:t>
    </w:r>
    <w:r w:rsidR="00FF5CAB">
      <w:rPr>
        <w:rFonts w:ascii="Arial" w:hAnsi="宋体" w:cs="Arial"/>
        <w:bCs/>
      </w:rPr>
      <w:t>页</w:t>
    </w:r>
  </w:p>
  <w:p w14:paraId="50C85D8F" w14:textId="07989C8F" w:rsidR="00155275" w:rsidRDefault="00155275" w:rsidP="00532B04">
    <w:pPr>
      <w:pStyle w:val="a5"/>
      <w:tabs>
        <w:tab w:val="clear" w:pos="4153"/>
        <w:tab w:val="clear" w:pos="8306"/>
        <w:tab w:val="right" w:pos="2410"/>
      </w:tabs>
      <w:ind w:leftChars="-136" w:left="-51" w:rightChars="-135" w:right="-283" w:hangingChars="157" w:hanging="235"/>
      <w:rPr>
        <w:rFonts w:asciiTheme="minorEastAsia" w:hAnsiTheme="minorEastAsia"/>
        <w:i/>
        <w:sz w:val="15"/>
        <w:szCs w:val="15"/>
      </w:rPr>
    </w:pPr>
    <w:r w:rsidRPr="002329CA">
      <w:rPr>
        <w:rFonts w:asciiTheme="minorEastAsia" w:hAnsiTheme="minorEastAsia" w:hint="eastAsia"/>
        <w:i/>
        <w:sz w:val="15"/>
        <w:szCs w:val="15"/>
      </w:rPr>
      <w:t>注意：</w:t>
    </w:r>
    <w:r w:rsidR="00B3042F" w:rsidRPr="002329CA">
      <w:rPr>
        <w:rFonts w:asciiTheme="minorEastAsia" w:hAnsiTheme="minorEastAsia" w:hint="eastAsia"/>
        <w:i/>
        <w:sz w:val="15"/>
        <w:szCs w:val="15"/>
      </w:rPr>
      <w:t>1、</w:t>
    </w:r>
    <w:r w:rsidR="002070F3" w:rsidRPr="002329CA">
      <w:rPr>
        <w:rFonts w:asciiTheme="minorEastAsia" w:hAnsiTheme="minorEastAsia" w:hint="eastAsia"/>
        <w:i/>
        <w:sz w:val="15"/>
        <w:szCs w:val="15"/>
      </w:rPr>
      <w:t>记录号规则：“</w:t>
    </w:r>
    <w:r w:rsidR="00E94283">
      <w:rPr>
        <w:rFonts w:asciiTheme="minorEastAsia" w:hAnsiTheme="minorEastAsia" w:hint="eastAsia"/>
        <w:i/>
        <w:sz w:val="15"/>
        <w:szCs w:val="15"/>
      </w:rPr>
      <w:t>Y</w:t>
    </w:r>
    <w:r w:rsidR="00061866">
      <w:rPr>
        <w:rFonts w:asciiTheme="minorEastAsia" w:hAnsiTheme="minorEastAsia" w:hint="eastAsia"/>
        <w:i/>
        <w:sz w:val="15"/>
        <w:szCs w:val="15"/>
      </w:rPr>
      <w:t>W</w:t>
    </w:r>
    <w:r w:rsidR="00CE6C89">
      <w:rPr>
        <w:rFonts w:asciiTheme="minorEastAsia" w:hAnsiTheme="minorEastAsia" w:hint="eastAsia"/>
        <w:i/>
        <w:sz w:val="15"/>
        <w:szCs w:val="15"/>
      </w:rPr>
      <w:t>16</w:t>
    </w:r>
    <w:r w:rsidR="002070F3">
      <w:rPr>
        <w:rFonts w:asciiTheme="minorEastAsia" w:hAnsiTheme="minorEastAsia" w:hint="eastAsia"/>
        <w:i/>
        <w:sz w:val="15"/>
        <w:szCs w:val="15"/>
      </w:rPr>
      <w:t>-</w:t>
    </w:r>
    <w:r w:rsidR="005E2153">
      <w:rPr>
        <w:rFonts w:asciiTheme="minorEastAsia" w:hAnsiTheme="minorEastAsia" w:hint="eastAsia"/>
        <w:i/>
        <w:sz w:val="15"/>
        <w:szCs w:val="15"/>
      </w:rPr>
      <w:t>项目编号</w:t>
    </w:r>
    <w:r w:rsidR="002070F3" w:rsidRPr="002329CA">
      <w:rPr>
        <w:rFonts w:asciiTheme="minorEastAsia" w:hAnsiTheme="minorEastAsia" w:hint="eastAsia"/>
        <w:i/>
        <w:sz w:val="15"/>
        <w:szCs w:val="15"/>
      </w:rPr>
      <w:t>-流水号”，例如：“</w:t>
    </w:r>
    <w:r w:rsidR="00E94283">
      <w:rPr>
        <w:rFonts w:asciiTheme="minorEastAsia" w:hAnsiTheme="minorEastAsia" w:hint="eastAsia"/>
        <w:i/>
        <w:sz w:val="15"/>
        <w:szCs w:val="15"/>
      </w:rPr>
      <w:t>Y</w:t>
    </w:r>
    <w:r w:rsidR="00061866">
      <w:rPr>
        <w:rFonts w:asciiTheme="minorEastAsia" w:hAnsiTheme="minorEastAsia" w:hint="eastAsia"/>
        <w:i/>
        <w:sz w:val="15"/>
        <w:szCs w:val="15"/>
      </w:rPr>
      <w:t>W</w:t>
    </w:r>
    <w:r w:rsidR="00CE6C89">
      <w:rPr>
        <w:rFonts w:asciiTheme="minorEastAsia" w:hAnsiTheme="minorEastAsia" w:hint="eastAsia"/>
        <w:i/>
        <w:sz w:val="15"/>
        <w:szCs w:val="15"/>
      </w:rPr>
      <w:t>16</w:t>
    </w:r>
    <w:r w:rsidR="002070F3" w:rsidRPr="002329CA">
      <w:rPr>
        <w:rFonts w:asciiTheme="minorEastAsia" w:hAnsiTheme="minorEastAsia" w:hint="eastAsia"/>
        <w:i/>
        <w:sz w:val="15"/>
        <w:szCs w:val="15"/>
      </w:rPr>
      <w:t>-</w:t>
    </w:r>
    <w:r w:rsidR="005E2153">
      <w:rPr>
        <w:rFonts w:asciiTheme="minorEastAsia" w:hAnsiTheme="minorEastAsia" w:hint="eastAsia"/>
        <w:i/>
        <w:sz w:val="15"/>
        <w:szCs w:val="15"/>
      </w:rPr>
      <w:t>F</w:t>
    </w:r>
    <w:r w:rsidR="002070F3" w:rsidRPr="002329CA">
      <w:rPr>
        <w:rFonts w:asciiTheme="minorEastAsia" w:hAnsiTheme="minorEastAsia" w:hint="eastAsia"/>
        <w:i/>
        <w:sz w:val="15"/>
        <w:szCs w:val="15"/>
      </w:rPr>
      <w:t>2013</w:t>
    </w:r>
    <w:r w:rsidR="005E2153">
      <w:rPr>
        <w:rFonts w:asciiTheme="minorEastAsia" w:hAnsiTheme="minorEastAsia" w:hint="eastAsia"/>
        <w:i/>
        <w:sz w:val="15"/>
        <w:szCs w:val="15"/>
      </w:rPr>
      <w:t>001</w:t>
    </w:r>
    <w:r w:rsidR="002070F3">
      <w:rPr>
        <w:rFonts w:asciiTheme="minorEastAsia" w:hAnsiTheme="minorEastAsia" w:hint="eastAsia"/>
        <w:i/>
        <w:sz w:val="15"/>
        <w:szCs w:val="15"/>
      </w:rPr>
      <w:t>-</w:t>
    </w:r>
    <w:r w:rsidR="002070F3" w:rsidRPr="002329CA">
      <w:rPr>
        <w:rFonts w:asciiTheme="minorEastAsia" w:hAnsiTheme="minorEastAsia" w:hint="eastAsia"/>
        <w:i/>
        <w:sz w:val="15"/>
        <w:szCs w:val="15"/>
      </w:rPr>
      <w:t>01”。</w:t>
    </w:r>
  </w:p>
  <w:p w14:paraId="31BA1296" w14:textId="77777777" w:rsidR="00006A6F" w:rsidRPr="00006A6F" w:rsidRDefault="00006A6F" w:rsidP="00CE6C89">
    <w:pPr>
      <w:pStyle w:val="a5"/>
      <w:tabs>
        <w:tab w:val="clear" w:pos="4153"/>
        <w:tab w:val="clear" w:pos="8306"/>
        <w:tab w:val="left" w:pos="4536"/>
      </w:tabs>
      <w:wordWrap w:val="0"/>
      <w:spacing w:before="60" w:after="60"/>
      <w:ind w:firstLineChars="100" w:firstLine="150"/>
      <w:rPr>
        <w:rFonts w:asciiTheme="minorEastAsia" w:hAnsiTheme="minorEastAsia"/>
        <w:i/>
        <w:sz w:val="15"/>
        <w:szCs w:val="15"/>
      </w:rPr>
    </w:pPr>
    <w:r w:rsidRPr="00006A6F">
      <w:rPr>
        <w:rFonts w:asciiTheme="minorEastAsia" w:hAnsiTheme="minorEastAsia" w:hint="eastAsia"/>
        <w:i/>
        <w:sz w:val="15"/>
        <w:szCs w:val="15"/>
      </w:rPr>
      <w:t>2：所申请事项需加盖申请单位公章，否则不予受理</w:t>
    </w:r>
    <w:r>
      <w:rPr>
        <w:rFonts w:asciiTheme="minorEastAsia" w:hAnsiTheme="minorEastAsia" w:hint="eastAsia"/>
        <w:i/>
        <w:sz w:val="15"/>
        <w:szCs w:val="15"/>
      </w:rPr>
      <w:t>。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1613D" w14:textId="77777777" w:rsidR="00742FD9" w:rsidRDefault="00742FD9" w:rsidP="00BF329E">
      <w:r>
        <w:separator/>
      </w:r>
    </w:p>
  </w:footnote>
  <w:footnote w:type="continuationSeparator" w:id="0">
    <w:p w14:paraId="1BA6CF90" w14:textId="77777777" w:rsidR="00742FD9" w:rsidRDefault="00742FD9" w:rsidP="00BF32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BF950" w14:textId="77777777" w:rsidR="00BF329E" w:rsidRPr="00BF329E" w:rsidRDefault="00BF329E" w:rsidP="00BF329E">
    <w:pPr>
      <w:pStyle w:val="a3"/>
      <w:pBdr>
        <w:bottom w:val="none" w:sz="0" w:space="0" w:color="auto"/>
      </w:pBdr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92E469" wp14:editId="23517A78">
          <wp:simplePos x="0" y="0"/>
          <wp:positionH relativeFrom="column">
            <wp:posOffset>2540</wp:posOffset>
          </wp:positionH>
          <wp:positionV relativeFrom="paragraph">
            <wp:posOffset>2540</wp:posOffset>
          </wp:positionV>
          <wp:extent cx="306000" cy="417600"/>
          <wp:effectExtent l="0" t="0" r="0" b="1905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  <w:b/>
        <w:sz w:val="32"/>
        <w:szCs w:val="32"/>
      </w:rPr>
      <w:t xml:space="preserve">                </w:t>
    </w:r>
    <w:r w:rsidRPr="00BF329E"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 xml:space="preserve">                                      </w:t>
    </w:r>
    <w:r w:rsidRPr="00BF329E">
      <w:rPr>
        <w:rFonts w:hint="eastAsia"/>
        <w:sz w:val="21"/>
        <w:szCs w:val="21"/>
      </w:rPr>
      <w:t xml:space="preserve"> </w:t>
    </w:r>
  </w:p>
  <w:p w14:paraId="1C684EC1" w14:textId="77777777" w:rsidR="00BF329E" w:rsidRPr="00A266F8" w:rsidRDefault="00E565E1" w:rsidP="00A266F8">
    <w:pPr>
      <w:ind w:rightChars="-135" w:right="-283"/>
      <w:jc w:val="center"/>
      <w:rPr>
        <w:rFonts w:asciiTheme="minorEastAsia" w:eastAsiaTheme="minorEastAsia" w:hAnsiTheme="minorEastAsia"/>
        <w:sz w:val="18"/>
        <w:szCs w:val="18"/>
      </w:rPr>
    </w:pPr>
    <w:r>
      <w:rPr>
        <w:rFonts w:hint="eastAsia"/>
        <w:b/>
        <w:sz w:val="36"/>
        <w:szCs w:val="36"/>
      </w:rPr>
      <w:t xml:space="preserve">           </w:t>
    </w:r>
    <w:r>
      <w:rPr>
        <w:rFonts w:hint="eastAsia"/>
        <w:b/>
        <w:sz w:val="36"/>
        <w:szCs w:val="36"/>
      </w:rPr>
      <w:t>委托方事项变更</w:t>
    </w:r>
    <w:r w:rsidR="00ED1CFF">
      <w:rPr>
        <w:rFonts w:hint="eastAsia"/>
        <w:b/>
        <w:sz w:val="36"/>
        <w:szCs w:val="36"/>
      </w:rPr>
      <w:t>申请</w:t>
    </w:r>
    <w:r>
      <w:rPr>
        <w:rFonts w:hint="eastAsia"/>
        <w:b/>
        <w:sz w:val="36"/>
        <w:szCs w:val="36"/>
      </w:rPr>
      <w:t>单</w:t>
    </w:r>
    <w:r>
      <w:rPr>
        <w:rFonts w:hint="eastAsia"/>
        <w:b/>
        <w:sz w:val="36"/>
        <w:szCs w:val="36"/>
      </w:rPr>
      <w:t xml:space="preserve">  </w:t>
    </w:r>
    <w:r w:rsidR="00FF5CAB" w:rsidRPr="00A266F8">
      <w:rPr>
        <w:rFonts w:asciiTheme="minorEastAsia" w:eastAsiaTheme="minorEastAsia" w:hAnsiTheme="minorEastAsia" w:hint="eastAsia"/>
        <w:sz w:val="18"/>
        <w:szCs w:val="18"/>
      </w:rPr>
      <w:t xml:space="preserve">文件编号：LD </w:t>
    </w:r>
    <w:r w:rsidR="001864BC">
      <w:rPr>
        <w:rFonts w:asciiTheme="minorEastAsia" w:eastAsiaTheme="minorEastAsia" w:hAnsiTheme="minorEastAsia" w:hint="eastAsia"/>
        <w:sz w:val="18"/>
        <w:szCs w:val="18"/>
      </w:rPr>
      <w:t>YW</w:t>
    </w:r>
    <w:r w:rsidR="00FF5CAB" w:rsidRPr="00A266F8">
      <w:rPr>
        <w:rFonts w:asciiTheme="minorEastAsia" w:eastAsiaTheme="minorEastAsia" w:hAnsiTheme="minorEastAsia" w:hint="eastAsia"/>
        <w:sz w:val="18"/>
        <w:szCs w:val="18"/>
      </w:rPr>
      <w:t>-</w:t>
    </w:r>
    <w:r w:rsidR="001864BC">
      <w:rPr>
        <w:rFonts w:asciiTheme="minorEastAsia" w:eastAsiaTheme="minorEastAsia" w:hAnsiTheme="minorEastAsia" w:hint="eastAsia"/>
        <w:sz w:val="18"/>
        <w:szCs w:val="18"/>
      </w:rPr>
      <w:t>16</w:t>
    </w:r>
    <w:r w:rsidR="00A266F8" w:rsidRPr="00A266F8">
      <w:rPr>
        <w:rFonts w:asciiTheme="minorEastAsia" w:eastAsiaTheme="minorEastAsia" w:hAnsiTheme="minorEastAsia" w:hint="eastAsia"/>
        <w:sz w:val="18"/>
        <w:szCs w:val="18"/>
      </w:rPr>
      <w:t>[1.0.0]</w:t>
    </w:r>
  </w:p>
  <w:p w14:paraId="68A200AD" w14:textId="77777777" w:rsidR="00BF329E" w:rsidRPr="00BF329E" w:rsidRDefault="00BF329E" w:rsidP="00E565E1">
    <w:pPr>
      <w:rPr>
        <w:sz w:val="18"/>
        <w:szCs w:val="18"/>
      </w:rPr>
    </w:pPr>
    <w:r>
      <w:rPr>
        <w:b/>
        <w:noProof/>
        <w:color w:val="005BAA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D41DC5" wp14:editId="6F86CFAD">
              <wp:simplePos x="542925" y="1162050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5760000" cy="0"/>
              <wp:effectExtent l="0" t="19050" r="12700" b="38100"/>
              <wp:wrapSquare wrapText="bothSides"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15CF0C83" id="Line 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AsHgIAADo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" strokeweight="3.75pt">
              <v:stroke linestyle="thinThick"/>
              <w10:wrap type="square"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117FC"/>
    <w:multiLevelType w:val="hybridMultilevel"/>
    <w:tmpl w:val="D54C51FC"/>
    <w:lvl w:ilvl="0" w:tplc="8C92695C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hint="default"/>
        <w:i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8D"/>
    <w:rsid w:val="00006A6F"/>
    <w:rsid w:val="0004545A"/>
    <w:rsid w:val="00053C60"/>
    <w:rsid w:val="00057C7B"/>
    <w:rsid w:val="00061866"/>
    <w:rsid w:val="000C679F"/>
    <w:rsid w:val="000D11B1"/>
    <w:rsid w:val="000D4F15"/>
    <w:rsid w:val="00107F0C"/>
    <w:rsid w:val="00155275"/>
    <w:rsid w:val="00164F99"/>
    <w:rsid w:val="00175C6A"/>
    <w:rsid w:val="001864BC"/>
    <w:rsid w:val="00190E15"/>
    <w:rsid w:val="001A65F4"/>
    <w:rsid w:val="001C358A"/>
    <w:rsid w:val="00200797"/>
    <w:rsid w:val="002070F3"/>
    <w:rsid w:val="002329CA"/>
    <w:rsid w:val="0023783E"/>
    <w:rsid w:val="00264628"/>
    <w:rsid w:val="002722C5"/>
    <w:rsid w:val="00276952"/>
    <w:rsid w:val="00302503"/>
    <w:rsid w:val="00314E7D"/>
    <w:rsid w:val="0032614A"/>
    <w:rsid w:val="00330F13"/>
    <w:rsid w:val="00364A9E"/>
    <w:rsid w:val="003A4888"/>
    <w:rsid w:val="003C73F4"/>
    <w:rsid w:val="003D7952"/>
    <w:rsid w:val="003E0CD5"/>
    <w:rsid w:val="00420283"/>
    <w:rsid w:val="0044676B"/>
    <w:rsid w:val="00455487"/>
    <w:rsid w:val="00456DD6"/>
    <w:rsid w:val="00465A5E"/>
    <w:rsid w:val="004A2A02"/>
    <w:rsid w:val="004C308E"/>
    <w:rsid w:val="00532B04"/>
    <w:rsid w:val="00550254"/>
    <w:rsid w:val="0058461A"/>
    <w:rsid w:val="005B69C6"/>
    <w:rsid w:val="005C3A34"/>
    <w:rsid w:val="005C476A"/>
    <w:rsid w:val="005E2153"/>
    <w:rsid w:val="005F452D"/>
    <w:rsid w:val="006574D2"/>
    <w:rsid w:val="0067648D"/>
    <w:rsid w:val="006B7A5B"/>
    <w:rsid w:val="00742FD9"/>
    <w:rsid w:val="00744ADC"/>
    <w:rsid w:val="00752630"/>
    <w:rsid w:val="00776FDD"/>
    <w:rsid w:val="007B1570"/>
    <w:rsid w:val="007D0BD5"/>
    <w:rsid w:val="007E3460"/>
    <w:rsid w:val="007E7972"/>
    <w:rsid w:val="00863ACC"/>
    <w:rsid w:val="00877F98"/>
    <w:rsid w:val="00895D1C"/>
    <w:rsid w:val="008D283F"/>
    <w:rsid w:val="008D5890"/>
    <w:rsid w:val="008D6970"/>
    <w:rsid w:val="008F27C6"/>
    <w:rsid w:val="00940636"/>
    <w:rsid w:val="00956086"/>
    <w:rsid w:val="009E06A6"/>
    <w:rsid w:val="009F08CF"/>
    <w:rsid w:val="00A026E3"/>
    <w:rsid w:val="00A163BB"/>
    <w:rsid w:val="00A266F8"/>
    <w:rsid w:val="00A32386"/>
    <w:rsid w:val="00A50112"/>
    <w:rsid w:val="00A525B3"/>
    <w:rsid w:val="00A806AE"/>
    <w:rsid w:val="00B10C4C"/>
    <w:rsid w:val="00B3042F"/>
    <w:rsid w:val="00B50D31"/>
    <w:rsid w:val="00B57239"/>
    <w:rsid w:val="00B62969"/>
    <w:rsid w:val="00BD0E7B"/>
    <w:rsid w:val="00BD5ADB"/>
    <w:rsid w:val="00BE4F8D"/>
    <w:rsid w:val="00BF329E"/>
    <w:rsid w:val="00C64203"/>
    <w:rsid w:val="00C668A0"/>
    <w:rsid w:val="00CE6C89"/>
    <w:rsid w:val="00CE70CB"/>
    <w:rsid w:val="00CF34C3"/>
    <w:rsid w:val="00D111CC"/>
    <w:rsid w:val="00D27900"/>
    <w:rsid w:val="00D324B0"/>
    <w:rsid w:val="00D80ED7"/>
    <w:rsid w:val="00DD6A52"/>
    <w:rsid w:val="00DE62B8"/>
    <w:rsid w:val="00E02453"/>
    <w:rsid w:val="00E12F3C"/>
    <w:rsid w:val="00E257BA"/>
    <w:rsid w:val="00E565E1"/>
    <w:rsid w:val="00E94283"/>
    <w:rsid w:val="00ED1CFF"/>
    <w:rsid w:val="00F02C8E"/>
    <w:rsid w:val="00F244DE"/>
    <w:rsid w:val="00F61696"/>
    <w:rsid w:val="00F733D5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A443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329E"/>
    <w:rPr>
      <w:sz w:val="18"/>
      <w:szCs w:val="18"/>
    </w:rPr>
  </w:style>
  <w:style w:type="paragraph" w:styleId="a5">
    <w:name w:val="footer"/>
    <w:basedOn w:val="a"/>
    <w:link w:val="a6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F32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329E"/>
    <w:rPr>
      <w:sz w:val="18"/>
      <w:szCs w:val="18"/>
    </w:rPr>
  </w:style>
  <w:style w:type="paragraph" w:styleId="a9">
    <w:name w:val="Plain Text"/>
    <w:basedOn w:val="a"/>
    <w:link w:val="aa"/>
    <w:unhideWhenUsed/>
    <w:rsid w:val="0067648D"/>
    <w:rPr>
      <w:rFonts w:ascii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67648D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329E"/>
    <w:rPr>
      <w:sz w:val="18"/>
      <w:szCs w:val="18"/>
    </w:rPr>
  </w:style>
  <w:style w:type="paragraph" w:styleId="a5">
    <w:name w:val="footer"/>
    <w:basedOn w:val="a"/>
    <w:link w:val="a6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F32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329E"/>
    <w:rPr>
      <w:sz w:val="18"/>
      <w:szCs w:val="18"/>
    </w:rPr>
  </w:style>
  <w:style w:type="paragraph" w:styleId="a9">
    <w:name w:val="Plain Text"/>
    <w:basedOn w:val="a"/>
    <w:link w:val="aa"/>
    <w:unhideWhenUsed/>
    <w:rsid w:val="0067648D"/>
    <w:rPr>
      <w:rFonts w:ascii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67648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8006;&#36719;&#24037;&#20316;\cnas\&#26679;&#31295;\&#35760;&#24405;&#25991;&#20214;\D&#35760;&#24405;&#27169;&#26495;dotx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4721B4-E4A1-5C47-AC34-6ED2A2648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\浦软工作\cnas\样稿\记录文件\D记录模板dotx.dotx</Template>
  <TotalTime>516</TotalTime>
  <Pages>1</Pages>
  <Words>69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exchange support</cp:lastModifiedBy>
  <cp:revision>56</cp:revision>
  <cp:lastPrinted>2013-09-03T07:59:00Z</cp:lastPrinted>
  <dcterms:created xsi:type="dcterms:W3CDTF">2013-09-03T07:39:00Z</dcterms:created>
  <dcterms:modified xsi:type="dcterms:W3CDTF">2014-04-29T05:23:00Z</dcterms:modified>
</cp:coreProperties>
</file>